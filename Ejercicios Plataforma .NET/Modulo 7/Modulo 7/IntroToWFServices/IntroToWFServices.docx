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1FB" w:rsidRDefault="006F51FB" w:rsidP="00E73C8C">
      <w:pPr>
        <w:ind w:left="720" w:hanging="720"/>
        <w:rPr>
          <w:noProof/>
          <w:highlight w:val="yellow"/>
        </w:rPr>
      </w:pPr>
      <w:r>
        <w:rPr>
          <w:noProof/>
          <w:lang w:bidi="ar-SA"/>
        </w:rPr>
        <w:drawing>
          <wp:inline distT="0" distB="0" distL="0" distR="0">
            <wp:extent cx="5837075" cy="1097280"/>
            <wp:effectExtent l="19050" t="0" r="0" b="0"/>
            <wp:docPr id="3" name="Picture 2" descr="NET-WWF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WF_rgb.png"/>
                    <pic:cNvPicPr/>
                  </pic:nvPicPr>
                  <pic:blipFill>
                    <a:blip r:embed="rId17" cstate="print"/>
                    <a:stretch>
                      <a:fillRect/>
                    </a:stretch>
                  </pic:blipFill>
                  <pic:spPr>
                    <a:xfrm>
                      <a:off x="0" y="0"/>
                      <a:ext cx="5842737" cy="1098344"/>
                    </a:xfrm>
                    <a:prstGeom prst="rect">
                      <a:avLst/>
                    </a:prstGeom>
                  </pic:spPr>
                </pic:pic>
              </a:graphicData>
            </a:graphic>
          </wp:inline>
        </w:drawing>
      </w:r>
    </w:p>
    <w:p w:rsidR="006F51FB" w:rsidRDefault="006F51FB" w:rsidP="006F51FB">
      <w:pPr>
        <w:rPr>
          <w:noProof/>
          <w:highlight w:val="yellow"/>
        </w:rPr>
      </w:pPr>
    </w:p>
    <w:p w:rsidR="006F51FB" w:rsidRDefault="006F51FB" w:rsidP="006F51FB">
      <w:pPr>
        <w:rPr>
          <w:noProof/>
          <w:highlight w:val="yellow"/>
        </w:rPr>
      </w:pPr>
    </w:p>
    <w:p w:rsidR="006F51FB" w:rsidRDefault="006F51FB" w:rsidP="006F51FB">
      <w:pPr>
        <w:rPr>
          <w:noProof/>
          <w:highlight w:val="yellow"/>
        </w:rPr>
      </w:pPr>
    </w:p>
    <w:p w:rsidR="006F51FB" w:rsidRDefault="006F51FB" w:rsidP="006F51FB">
      <w:pPr>
        <w:rPr>
          <w:noProof/>
          <w:highlight w:val="yellow"/>
        </w:rPr>
      </w:pPr>
    </w:p>
    <w:p w:rsidR="006F51FB" w:rsidRDefault="006F51FB" w:rsidP="006F51FB">
      <w:pPr>
        <w:rPr>
          <w:noProof/>
          <w:highlight w:val="yellow"/>
        </w:rPr>
      </w:pPr>
    </w:p>
    <w:p w:rsidR="006F51FB" w:rsidRPr="00D54414" w:rsidRDefault="006F51FB" w:rsidP="006F51FB">
      <w:pPr>
        <w:rPr>
          <w:noProof/>
          <w:highlight w:val="yellow"/>
        </w:rPr>
      </w:pPr>
    </w:p>
    <w:p w:rsidR="006F51FB" w:rsidRPr="00D54414" w:rsidRDefault="006F51FB" w:rsidP="006F51FB">
      <w:pPr>
        <w:pStyle w:val="HOLTitle1"/>
        <w:rPr>
          <w:noProof/>
        </w:rPr>
      </w:pPr>
      <w:r w:rsidRPr="00D54414">
        <w:rPr>
          <w:noProof/>
        </w:rPr>
        <w:t>Hands-On Lab</w:t>
      </w:r>
      <w:r>
        <w:rPr>
          <w:noProof/>
        </w:rPr>
        <w:t>s</w:t>
      </w:r>
    </w:p>
    <w:p w:rsidR="006F51FB" w:rsidRPr="00D54414" w:rsidRDefault="00922B6C" w:rsidP="006F51FB">
      <w:pPr>
        <w:pStyle w:val="HOLDescription"/>
        <w:rPr>
          <w:rFonts w:ascii="Arial Narrow" w:hAnsi="Arial Narrow"/>
          <w:noProof/>
          <w:sz w:val="56"/>
          <w:szCs w:val="56"/>
          <w:lang w:val="en-US"/>
        </w:rPr>
      </w:pPr>
      <w:r>
        <w:rPr>
          <w:rFonts w:ascii="Arial Narrow" w:hAnsi="Arial Narrow"/>
          <w:noProof/>
          <w:sz w:val="56"/>
          <w:szCs w:val="56"/>
          <w:lang w:val="en-US"/>
        </w:rPr>
        <w:t>Introduction to Workflow Services using .NET Framework 4</w:t>
      </w:r>
    </w:p>
    <w:p w:rsidR="00922B6C" w:rsidRPr="00D54414" w:rsidRDefault="00922B6C" w:rsidP="000A1F39">
      <w:pPr>
        <w:pStyle w:val="ppBodyText"/>
        <w:rPr>
          <w:rFonts w:eastAsia="Batang"/>
          <w:noProof/>
          <w:lang w:eastAsia="ko-KR"/>
        </w:rPr>
      </w:pPr>
    </w:p>
    <w:p w:rsidR="00922B6C" w:rsidRPr="00D54414" w:rsidRDefault="00922B6C" w:rsidP="000A1F39">
      <w:pPr>
        <w:pStyle w:val="ppBodyText"/>
        <w:rPr>
          <w:rFonts w:eastAsia="Batang"/>
          <w:noProof/>
          <w:lang w:eastAsia="ko-KR"/>
        </w:rPr>
      </w:pPr>
    </w:p>
    <w:p w:rsidR="00922B6C" w:rsidRPr="000B59DA" w:rsidRDefault="00922B6C" w:rsidP="000A1F39">
      <w:pPr>
        <w:pStyle w:val="ppBodyText"/>
        <w:rPr>
          <w:rFonts w:eastAsia="Batang" w:cs="Arial"/>
          <w:noProof/>
          <w:lang w:eastAsia="ko-KR"/>
        </w:rPr>
      </w:pPr>
      <w:r>
        <w:rPr>
          <w:rFonts w:eastAsia="Batang" w:cs="Arial"/>
          <w:noProof/>
          <w:lang w:eastAsia="ko-KR"/>
        </w:rPr>
        <w:t>Lab version:</w:t>
      </w:r>
      <w:r>
        <w:rPr>
          <w:rFonts w:eastAsia="Batang" w:cs="Arial"/>
          <w:noProof/>
          <w:lang w:eastAsia="ko-KR"/>
        </w:rPr>
        <w:tab/>
        <w:t>1.</w:t>
      </w:r>
      <w:r w:rsidR="001B1A14">
        <w:rPr>
          <w:rFonts w:eastAsia="Batang" w:cs="Arial"/>
          <w:noProof/>
          <w:lang w:eastAsia="ko-KR"/>
        </w:rPr>
        <w:t>1</w:t>
      </w:r>
      <w:r>
        <w:rPr>
          <w:rFonts w:eastAsia="Batang" w:cs="Arial"/>
          <w:noProof/>
          <w:lang w:eastAsia="ko-KR"/>
        </w:rPr>
        <w:t>.0</w:t>
      </w:r>
    </w:p>
    <w:p w:rsidR="006F51FB" w:rsidRPr="000A1F39" w:rsidRDefault="00922B6C" w:rsidP="000A1F39">
      <w:pPr>
        <w:pStyle w:val="ppBodyText"/>
        <w:rPr>
          <w:rFonts w:eastAsia="Batang"/>
          <w:noProof/>
          <w:lang w:eastAsia="ko-KR"/>
        </w:rPr>
      </w:pPr>
      <w:r w:rsidRPr="000A1F39">
        <w:rPr>
          <w:rFonts w:eastAsia="Batang" w:cs="Arial"/>
          <w:noProof/>
          <w:lang w:eastAsia="ko-KR"/>
        </w:rPr>
        <w:t>Last updated:</w:t>
      </w:r>
      <w:r w:rsidRPr="000A1F39">
        <w:rPr>
          <w:rFonts w:eastAsia="Batang" w:cs="Arial"/>
          <w:noProof/>
          <w:lang w:eastAsia="ko-KR"/>
        </w:rPr>
        <w:tab/>
      </w:r>
      <w:r w:rsidR="00A17624" w:rsidRPr="000A1F39">
        <w:rPr>
          <w:rFonts w:cs="Arial"/>
          <w:noProof/>
        </w:rPr>
        <w:fldChar w:fldCharType="begin"/>
      </w:r>
      <w:r w:rsidRPr="000A1F39">
        <w:rPr>
          <w:rFonts w:cs="Arial"/>
          <w:noProof/>
        </w:rPr>
        <w:instrText xml:space="preserve"> DATE \@ "M/d/yyyy" 9/29/2008</w:instrText>
      </w:r>
      <w:r w:rsidR="00A17624" w:rsidRPr="000A1F39">
        <w:rPr>
          <w:rFonts w:cs="Arial"/>
          <w:noProof/>
        </w:rPr>
        <w:fldChar w:fldCharType="separate"/>
      </w:r>
      <w:r w:rsidR="00CA1547">
        <w:rPr>
          <w:rFonts w:cs="Arial"/>
          <w:noProof/>
        </w:rPr>
        <w:t>2/15/2011</w:t>
      </w:r>
      <w:r w:rsidR="00A17624" w:rsidRPr="000A1F39">
        <w:rPr>
          <w:rFonts w:cs="Arial"/>
          <w:noProof/>
        </w:rPr>
        <w:fldChar w:fldCharType="end"/>
      </w:r>
      <w:r w:rsidRPr="000A1F39">
        <w:rPr>
          <w:rFonts w:eastAsia="Batang" w:cs="Arial"/>
          <w:noProof/>
          <w:lang w:eastAsia="ko-KR"/>
        </w:rPr>
        <w:cr/>
      </w:r>
    </w:p>
    <w:p w:rsidR="006F51FB" w:rsidRPr="00D54414" w:rsidRDefault="006F51FB" w:rsidP="000A1F39">
      <w:pPr>
        <w:pStyle w:val="ppBodyText"/>
        <w:rPr>
          <w:rFonts w:eastAsia="Batang"/>
          <w:noProof/>
          <w:lang w:eastAsia="ko-KR"/>
        </w:rPr>
      </w:pPr>
    </w:p>
    <w:p w:rsidR="006F51FB" w:rsidRPr="00D54414" w:rsidRDefault="006F51FB" w:rsidP="000A1F39">
      <w:pPr>
        <w:pStyle w:val="ppBodyText"/>
        <w:rPr>
          <w:rFonts w:eastAsia="Batang"/>
          <w:noProof/>
          <w:lang w:eastAsia="ko-KR"/>
        </w:rPr>
      </w:pPr>
    </w:p>
    <w:p w:rsidR="006F51FB" w:rsidRPr="00D54414" w:rsidRDefault="006F51FB" w:rsidP="000A1F39">
      <w:pPr>
        <w:pStyle w:val="ppBodyText"/>
        <w:rPr>
          <w:rFonts w:eastAsia="Batang"/>
          <w:noProof/>
          <w:lang w:eastAsia="ko-KR"/>
        </w:rPr>
      </w:pPr>
    </w:p>
    <w:p w:rsidR="006F51FB" w:rsidRDefault="006F51FB" w:rsidP="000A1F39">
      <w:pPr>
        <w:pStyle w:val="ppFigure"/>
        <w:rPr>
          <w:noProof/>
        </w:rPr>
      </w:pPr>
      <w:r w:rsidRPr="00D54414">
        <w:rPr>
          <w:noProof/>
          <w:lang w:bidi="ar-SA"/>
        </w:rPr>
        <w:drawing>
          <wp:inline distT="0" distB="0" distL="0" distR="0">
            <wp:extent cx="3467100" cy="85725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0A1F39" w:rsidRDefault="000A1F39" w:rsidP="000A1F39">
      <w:pPr>
        <w:pStyle w:val="ppBodyText"/>
        <w:rPr>
          <w:noProof/>
        </w:rPr>
      </w:pPr>
    </w:p>
    <w:p w:rsidR="00E15FDC" w:rsidRDefault="006F51FB">
      <w:pPr>
        <w:pStyle w:val="TOC1"/>
      </w:pPr>
      <w:bookmarkStart w:id="0" w:name="_Toc168302996"/>
      <w:bookmarkStart w:id="1" w:name="_Toc168399728"/>
      <w:r>
        <w:br w:type="page"/>
      </w:r>
      <w:bookmarkEnd w:id="0"/>
      <w:bookmarkEnd w:id="1"/>
      <w:r w:rsidR="007865B8" w:rsidRPr="00D54414">
        <w:lastRenderedPageBreak/>
        <w:t>Contents</w:t>
      </w:r>
      <w:r w:rsidR="00A17624">
        <w:fldChar w:fldCharType="begin"/>
      </w:r>
      <w:r w:rsidR="007865B8">
        <w:instrText xml:space="preserve">  </w:instrText>
      </w:r>
      <w:r w:rsidR="00A17624">
        <w:fldChar w:fldCharType="end"/>
      </w:r>
      <w:r w:rsidR="00A17624" w:rsidRPr="00D54414">
        <w:rPr>
          <w:rFonts w:eastAsiaTheme="majorEastAsia"/>
          <w:noProof w:val="0"/>
          <w:color w:val="365F91" w:themeColor="accent1" w:themeShade="BF"/>
          <w:szCs w:val="28"/>
          <w:lang w:eastAsia="en-US"/>
        </w:rPr>
        <w:fldChar w:fldCharType="begin"/>
      </w:r>
      <w:r w:rsidR="007865B8" w:rsidRPr="00D54414">
        <w:instrText xml:space="preserve"> TOC \h \z \t "Heading </w:instrText>
      </w:r>
      <w:r w:rsidR="007865B8">
        <w:instrText>2</w:instrText>
      </w:r>
      <w:r w:rsidR="007865B8" w:rsidRPr="00D54414">
        <w:instrText xml:space="preserve">,2,pp Topic,1,PP Procedure start,3" </w:instrText>
      </w:r>
      <w:r w:rsidR="00A17624" w:rsidRPr="00D54414">
        <w:rPr>
          <w:rFonts w:eastAsiaTheme="majorEastAsia"/>
          <w:noProof w:val="0"/>
          <w:color w:val="365F91" w:themeColor="accent1" w:themeShade="BF"/>
          <w:szCs w:val="28"/>
          <w:lang w:eastAsia="en-US"/>
        </w:rPr>
        <w:fldChar w:fldCharType="separate"/>
      </w:r>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25" w:history="1">
        <w:r w:rsidR="00E15FDC" w:rsidRPr="00393B66">
          <w:rPr>
            <w:rStyle w:val="Hyperlink"/>
          </w:rPr>
          <w:t>Overview</w:t>
        </w:r>
        <w:r w:rsidR="00E15FDC">
          <w:rPr>
            <w:webHidden/>
          </w:rPr>
          <w:tab/>
        </w:r>
        <w:r w:rsidR="00E15FDC">
          <w:rPr>
            <w:webHidden/>
          </w:rPr>
          <w:fldChar w:fldCharType="begin"/>
        </w:r>
        <w:r w:rsidR="00E15FDC">
          <w:rPr>
            <w:webHidden/>
          </w:rPr>
          <w:instrText xml:space="preserve"> PAGEREF _Toc282002925 \h </w:instrText>
        </w:r>
        <w:r w:rsidR="00E15FDC">
          <w:rPr>
            <w:webHidden/>
          </w:rPr>
        </w:r>
        <w:r w:rsidR="00E15FDC">
          <w:rPr>
            <w:webHidden/>
          </w:rPr>
          <w:fldChar w:fldCharType="separate"/>
        </w:r>
        <w:r w:rsidR="00E15FDC">
          <w:rPr>
            <w:webHidden/>
          </w:rPr>
          <w:t>4</w:t>
        </w:r>
        <w:r w:rsidR="00E15FDC">
          <w:rPr>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26" w:history="1">
        <w:r w:rsidR="00E15FDC" w:rsidRPr="00393B66">
          <w:rPr>
            <w:rStyle w:val="Hyperlink"/>
          </w:rPr>
          <w:t>Setup</w:t>
        </w:r>
        <w:r w:rsidR="00E15FDC">
          <w:rPr>
            <w:webHidden/>
          </w:rPr>
          <w:tab/>
        </w:r>
        <w:r w:rsidR="00E15FDC">
          <w:rPr>
            <w:webHidden/>
          </w:rPr>
          <w:fldChar w:fldCharType="begin"/>
        </w:r>
        <w:r w:rsidR="00E15FDC">
          <w:rPr>
            <w:webHidden/>
          </w:rPr>
          <w:instrText xml:space="preserve"> PAGEREF _Toc282002926 \h </w:instrText>
        </w:r>
        <w:r w:rsidR="00E15FDC">
          <w:rPr>
            <w:webHidden/>
          </w:rPr>
        </w:r>
        <w:r w:rsidR="00E15FDC">
          <w:rPr>
            <w:webHidden/>
          </w:rPr>
          <w:fldChar w:fldCharType="separate"/>
        </w:r>
        <w:r w:rsidR="00E15FDC">
          <w:rPr>
            <w:webHidden/>
          </w:rPr>
          <w:t>6</w:t>
        </w:r>
        <w:r w:rsidR="00E15FDC">
          <w:rPr>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27" w:history="1">
        <w:r w:rsidR="00E15FDC" w:rsidRPr="00393B66">
          <w:rPr>
            <w:rStyle w:val="Hyperlink"/>
          </w:rPr>
          <w:t>Exercise 1: Submit Application Service</w:t>
        </w:r>
        <w:r w:rsidR="00E15FDC">
          <w:rPr>
            <w:webHidden/>
          </w:rPr>
          <w:tab/>
        </w:r>
        <w:r w:rsidR="00E15FDC">
          <w:rPr>
            <w:webHidden/>
          </w:rPr>
          <w:fldChar w:fldCharType="begin"/>
        </w:r>
        <w:r w:rsidR="00E15FDC">
          <w:rPr>
            <w:webHidden/>
          </w:rPr>
          <w:instrText xml:space="preserve"> PAGEREF _Toc282002927 \h </w:instrText>
        </w:r>
        <w:r w:rsidR="00E15FDC">
          <w:rPr>
            <w:webHidden/>
          </w:rPr>
        </w:r>
        <w:r w:rsidR="00E15FDC">
          <w:rPr>
            <w:webHidden/>
          </w:rPr>
          <w:fldChar w:fldCharType="separate"/>
        </w:r>
        <w:r w:rsidR="00E15FDC">
          <w:rPr>
            <w:webHidden/>
          </w:rPr>
          <w:t>11</w:t>
        </w:r>
        <w:r w:rsidR="00E15FDC">
          <w:rPr>
            <w:webHidden/>
          </w:rPr>
          <w:fldChar w:fldCharType="end"/>
        </w:r>
      </w:hyperlink>
    </w:p>
    <w:p w:rsidR="00E15FDC" w:rsidRDefault="00C84048">
      <w:pPr>
        <w:pStyle w:val="TOC3"/>
        <w:rPr>
          <w:lang w:val="es-AR" w:eastAsia="es-AR" w:bidi="ar-SA"/>
        </w:rPr>
      </w:pPr>
      <w:hyperlink w:anchor="_Toc282002928" w:history="1">
        <w:r w:rsidR="00E15FDC" w:rsidRPr="00393B66">
          <w:rPr>
            <w:rStyle w:val="Hyperlink"/>
          </w:rPr>
          <w:t>Task 0 – Opening the Solution</w:t>
        </w:r>
        <w:r w:rsidR="00E15FDC">
          <w:rPr>
            <w:webHidden/>
          </w:rPr>
          <w:tab/>
        </w:r>
        <w:r w:rsidR="00E15FDC">
          <w:rPr>
            <w:webHidden/>
          </w:rPr>
          <w:fldChar w:fldCharType="begin"/>
        </w:r>
        <w:r w:rsidR="00E15FDC">
          <w:rPr>
            <w:webHidden/>
          </w:rPr>
          <w:instrText xml:space="preserve"> PAGEREF _Toc282002928 \h </w:instrText>
        </w:r>
        <w:r w:rsidR="00E15FDC">
          <w:rPr>
            <w:webHidden/>
          </w:rPr>
        </w:r>
        <w:r w:rsidR="00E15FDC">
          <w:rPr>
            <w:webHidden/>
          </w:rPr>
          <w:fldChar w:fldCharType="separate"/>
        </w:r>
        <w:r w:rsidR="00E15FDC">
          <w:rPr>
            <w:webHidden/>
          </w:rPr>
          <w:t>11</w:t>
        </w:r>
        <w:r w:rsidR="00E15FDC">
          <w:rPr>
            <w:webHidden/>
          </w:rPr>
          <w:fldChar w:fldCharType="end"/>
        </w:r>
      </w:hyperlink>
    </w:p>
    <w:p w:rsidR="00E15FDC" w:rsidRDefault="00C84048">
      <w:pPr>
        <w:pStyle w:val="TOC3"/>
        <w:rPr>
          <w:lang w:val="es-AR" w:eastAsia="es-AR" w:bidi="ar-SA"/>
        </w:rPr>
      </w:pPr>
      <w:hyperlink w:anchor="_Toc282002929" w:history="1">
        <w:r w:rsidR="00E15FDC" w:rsidRPr="00393B66">
          <w:rPr>
            <w:rStyle w:val="Hyperlink"/>
          </w:rPr>
          <w:t>Task 1 – Adding a new a Workflow Service</w:t>
        </w:r>
        <w:r w:rsidR="00E15FDC">
          <w:rPr>
            <w:webHidden/>
          </w:rPr>
          <w:tab/>
        </w:r>
        <w:r w:rsidR="00E15FDC">
          <w:rPr>
            <w:webHidden/>
          </w:rPr>
          <w:fldChar w:fldCharType="begin"/>
        </w:r>
        <w:r w:rsidR="00E15FDC">
          <w:rPr>
            <w:webHidden/>
          </w:rPr>
          <w:instrText xml:space="preserve"> PAGEREF _Toc282002929 \h </w:instrText>
        </w:r>
        <w:r w:rsidR="00E15FDC">
          <w:rPr>
            <w:webHidden/>
          </w:rPr>
        </w:r>
        <w:r w:rsidR="00E15FDC">
          <w:rPr>
            <w:webHidden/>
          </w:rPr>
          <w:fldChar w:fldCharType="separate"/>
        </w:r>
        <w:r w:rsidR="00E15FDC">
          <w:rPr>
            <w:webHidden/>
          </w:rPr>
          <w:t>11</w:t>
        </w:r>
        <w:r w:rsidR="00E15FDC">
          <w:rPr>
            <w:webHidden/>
          </w:rPr>
          <w:fldChar w:fldCharType="end"/>
        </w:r>
      </w:hyperlink>
    </w:p>
    <w:p w:rsidR="00E15FDC" w:rsidRDefault="00C84048">
      <w:pPr>
        <w:pStyle w:val="TOC3"/>
        <w:rPr>
          <w:lang w:val="es-AR" w:eastAsia="es-AR" w:bidi="ar-SA"/>
        </w:rPr>
      </w:pPr>
      <w:hyperlink w:anchor="_Toc282002930" w:history="1">
        <w:r w:rsidR="00E15FDC" w:rsidRPr="00393B66">
          <w:rPr>
            <w:rStyle w:val="Hyperlink"/>
          </w:rPr>
          <w:t>Task 2 – Exploring the Workflow Service</w:t>
        </w:r>
        <w:r w:rsidR="00E15FDC">
          <w:rPr>
            <w:webHidden/>
          </w:rPr>
          <w:tab/>
        </w:r>
        <w:r w:rsidR="00E15FDC">
          <w:rPr>
            <w:webHidden/>
          </w:rPr>
          <w:fldChar w:fldCharType="begin"/>
        </w:r>
        <w:r w:rsidR="00E15FDC">
          <w:rPr>
            <w:webHidden/>
          </w:rPr>
          <w:instrText xml:space="preserve"> PAGEREF _Toc282002930 \h </w:instrText>
        </w:r>
        <w:r w:rsidR="00E15FDC">
          <w:rPr>
            <w:webHidden/>
          </w:rPr>
        </w:r>
        <w:r w:rsidR="00E15FDC">
          <w:rPr>
            <w:webHidden/>
          </w:rPr>
          <w:fldChar w:fldCharType="separate"/>
        </w:r>
        <w:r w:rsidR="00E15FDC">
          <w:rPr>
            <w:webHidden/>
          </w:rPr>
          <w:t>13</w:t>
        </w:r>
        <w:r w:rsidR="00E15FDC">
          <w:rPr>
            <w:webHidden/>
          </w:rPr>
          <w:fldChar w:fldCharType="end"/>
        </w:r>
      </w:hyperlink>
    </w:p>
    <w:p w:rsidR="00E15FDC" w:rsidRDefault="00C84048">
      <w:pPr>
        <w:pStyle w:val="TOC3"/>
        <w:rPr>
          <w:lang w:val="es-AR" w:eastAsia="es-AR" w:bidi="ar-SA"/>
        </w:rPr>
      </w:pPr>
      <w:hyperlink w:anchor="_Toc282002931" w:history="1">
        <w:r w:rsidR="00E15FDC" w:rsidRPr="00393B66">
          <w:rPr>
            <w:rStyle w:val="Hyperlink"/>
          </w:rPr>
          <w:t>Task 3 – Creating Service Implementation Outline</w:t>
        </w:r>
        <w:r w:rsidR="00E15FDC">
          <w:rPr>
            <w:webHidden/>
          </w:rPr>
          <w:tab/>
        </w:r>
        <w:r w:rsidR="00E15FDC">
          <w:rPr>
            <w:webHidden/>
          </w:rPr>
          <w:fldChar w:fldCharType="begin"/>
        </w:r>
        <w:r w:rsidR="00E15FDC">
          <w:rPr>
            <w:webHidden/>
          </w:rPr>
          <w:instrText xml:space="preserve"> PAGEREF _Toc282002931 \h </w:instrText>
        </w:r>
        <w:r w:rsidR="00E15FDC">
          <w:rPr>
            <w:webHidden/>
          </w:rPr>
        </w:r>
        <w:r w:rsidR="00E15FDC">
          <w:rPr>
            <w:webHidden/>
          </w:rPr>
          <w:fldChar w:fldCharType="separate"/>
        </w:r>
        <w:r w:rsidR="00E15FDC">
          <w:rPr>
            <w:webHidden/>
          </w:rPr>
          <w:t>15</w:t>
        </w:r>
        <w:r w:rsidR="00E15FDC">
          <w:rPr>
            <w:webHidden/>
          </w:rPr>
          <w:fldChar w:fldCharType="end"/>
        </w:r>
      </w:hyperlink>
    </w:p>
    <w:p w:rsidR="00E15FDC" w:rsidRDefault="00C84048">
      <w:pPr>
        <w:pStyle w:val="TOC3"/>
        <w:rPr>
          <w:lang w:val="es-AR" w:eastAsia="es-AR" w:bidi="ar-SA"/>
        </w:rPr>
      </w:pPr>
      <w:hyperlink w:anchor="_Toc282002932" w:history="1">
        <w:r w:rsidR="00E15FDC" w:rsidRPr="00393B66">
          <w:rPr>
            <w:rStyle w:val="Hyperlink"/>
          </w:rPr>
          <w:t>Task 4 – Adding Custom Activities</w:t>
        </w:r>
        <w:r w:rsidR="00E15FDC">
          <w:rPr>
            <w:webHidden/>
          </w:rPr>
          <w:tab/>
        </w:r>
        <w:r w:rsidR="00E15FDC">
          <w:rPr>
            <w:webHidden/>
          </w:rPr>
          <w:fldChar w:fldCharType="begin"/>
        </w:r>
        <w:r w:rsidR="00E15FDC">
          <w:rPr>
            <w:webHidden/>
          </w:rPr>
          <w:instrText xml:space="preserve"> PAGEREF _Toc282002932 \h </w:instrText>
        </w:r>
        <w:r w:rsidR="00E15FDC">
          <w:rPr>
            <w:webHidden/>
          </w:rPr>
        </w:r>
        <w:r w:rsidR="00E15FDC">
          <w:rPr>
            <w:webHidden/>
          </w:rPr>
          <w:fldChar w:fldCharType="separate"/>
        </w:r>
        <w:r w:rsidR="00E15FDC">
          <w:rPr>
            <w:webHidden/>
          </w:rPr>
          <w:t>18</w:t>
        </w:r>
        <w:r w:rsidR="00E15FDC">
          <w:rPr>
            <w:webHidden/>
          </w:rPr>
          <w:fldChar w:fldCharType="end"/>
        </w:r>
      </w:hyperlink>
    </w:p>
    <w:p w:rsidR="00E15FDC" w:rsidRDefault="00C84048">
      <w:pPr>
        <w:pStyle w:val="TOC3"/>
        <w:rPr>
          <w:lang w:val="es-AR" w:eastAsia="es-AR" w:bidi="ar-SA"/>
        </w:rPr>
      </w:pPr>
      <w:hyperlink w:anchor="_Toc282002933" w:history="1">
        <w:r w:rsidR="00E15FDC" w:rsidRPr="00393B66">
          <w:rPr>
            <w:rStyle w:val="Hyperlink"/>
          </w:rPr>
          <w:t>Task 5 – Receiving a Job Application</w:t>
        </w:r>
        <w:r w:rsidR="00E15FDC">
          <w:rPr>
            <w:webHidden/>
          </w:rPr>
          <w:tab/>
        </w:r>
        <w:r w:rsidR="00E15FDC">
          <w:rPr>
            <w:webHidden/>
          </w:rPr>
          <w:fldChar w:fldCharType="begin"/>
        </w:r>
        <w:r w:rsidR="00E15FDC">
          <w:rPr>
            <w:webHidden/>
          </w:rPr>
          <w:instrText xml:space="preserve"> PAGEREF _Toc282002933 \h </w:instrText>
        </w:r>
        <w:r w:rsidR="00E15FDC">
          <w:rPr>
            <w:webHidden/>
          </w:rPr>
        </w:r>
        <w:r w:rsidR="00E15FDC">
          <w:rPr>
            <w:webHidden/>
          </w:rPr>
          <w:fldChar w:fldCharType="separate"/>
        </w:r>
        <w:r w:rsidR="00E15FDC">
          <w:rPr>
            <w:webHidden/>
          </w:rPr>
          <w:t>19</w:t>
        </w:r>
        <w:r w:rsidR="00E15FDC">
          <w:rPr>
            <w:webHidden/>
          </w:rPr>
          <w:fldChar w:fldCharType="end"/>
        </w:r>
      </w:hyperlink>
    </w:p>
    <w:p w:rsidR="00E15FDC" w:rsidRDefault="00C84048">
      <w:pPr>
        <w:pStyle w:val="TOC3"/>
        <w:rPr>
          <w:lang w:val="es-AR" w:eastAsia="es-AR" w:bidi="ar-SA"/>
        </w:rPr>
      </w:pPr>
      <w:hyperlink w:anchor="_Toc282002934" w:history="1">
        <w:r w:rsidR="00E15FDC" w:rsidRPr="00393B66">
          <w:rPr>
            <w:rStyle w:val="Hyperlink"/>
          </w:rPr>
          <w:t>Task 6 – Saving the Job Application</w:t>
        </w:r>
        <w:r w:rsidR="00E15FDC">
          <w:rPr>
            <w:webHidden/>
          </w:rPr>
          <w:tab/>
        </w:r>
        <w:r w:rsidR="00E15FDC">
          <w:rPr>
            <w:webHidden/>
          </w:rPr>
          <w:fldChar w:fldCharType="begin"/>
        </w:r>
        <w:r w:rsidR="00E15FDC">
          <w:rPr>
            <w:webHidden/>
          </w:rPr>
          <w:instrText xml:space="preserve"> PAGEREF _Toc282002934 \h </w:instrText>
        </w:r>
        <w:r w:rsidR="00E15FDC">
          <w:rPr>
            <w:webHidden/>
          </w:rPr>
        </w:r>
        <w:r w:rsidR="00E15FDC">
          <w:rPr>
            <w:webHidden/>
          </w:rPr>
          <w:fldChar w:fldCharType="separate"/>
        </w:r>
        <w:r w:rsidR="00E15FDC">
          <w:rPr>
            <w:webHidden/>
          </w:rPr>
          <w:t>22</w:t>
        </w:r>
        <w:r w:rsidR="00E15FDC">
          <w:rPr>
            <w:webHidden/>
          </w:rPr>
          <w:fldChar w:fldCharType="end"/>
        </w:r>
      </w:hyperlink>
    </w:p>
    <w:p w:rsidR="00E15FDC" w:rsidRDefault="00C84048">
      <w:pPr>
        <w:pStyle w:val="TOC3"/>
        <w:rPr>
          <w:lang w:val="es-AR" w:eastAsia="es-AR" w:bidi="ar-SA"/>
        </w:rPr>
      </w:pPr>
      <w:hyperlink w:anchor="_Toc282002935" w:history="1">
        <w:r w:rsidR="00E15FDC" w:rsidRPr="00393B66">
          <w:rPr>
            <w:rStyle w:val="Hyperlink"/>
          </w:rPr>
          <w:t>Task 7 – Configuring the Response</w:t>
        </w:r>
        <w:r w:rsidR="00E15FDC">
          <w:rPr>
            <w:webHidden/>
          </w:rPr>
          <w:tab/>
        </w:r>
        <w:r w:rsidR="00E15FDC">
          <w:rPr>
            <w:webHidden/>
          </w:rPr>
          <w:fldChar w:fldCharType="begin"/>
        </w:r>
        <w:r w:rsidR="00E15FDC">
          <w:rPr>
            <w:webHidden/>
          </w:rPr>
          <w:instrText xml:space="preserve"> PAGEREF _Toc282002935 \h </w:instrText>
        </w:r>
        <w:r w:rsidR="00E15FDC">
          <w:rPr>
            <w:webHidden/>
          </w:rPr>
        </w:r>
        <w:r w:rsidR="00E15FDC">
          <w:rPr>
            <w:webHidden/>
          </w:rPr>
          <w:fldChar w:fldCharType="separate"/>
        </w:r>
        <w:r w:rsidR="00E15FDC">
          <w:rPr>
            <w:webHidden/>
          </w:rPr>
          <w:t>23</w:t>
        </w:r>
        <w:r w:rsidR="00E15FDC">
          <w:rPr>
            <w:webHidden/>
          </w:rPr>
          <w:fldChar w:fldCharType="end"/>
        </w:r>
      </w:hyperlink>
    </w:p>
    <w:p w:rsidR="00E15FDC" w:rsidRDefault="00C84048">
      <w:pPr>
        <w:pStyle w:val="TOC3"/>
        <w:rPr>
          <w:lang w:val="es-AR" w:eastAsia="es-AR" w:bidi="ar-SA"/>
        </w:rPr>
      </w:pPr>
      <w:hyperlink w:anchor="_Toc282002936" w:history="1">
        <w:r w:rsidR="00E15FDC" w:rsidRPr="00393B66">
          <w:rPr>
            <w:rStyle w:val="Hyperlink"/>
          </w:rPr>
          <w:t>Task 8 – Adding the Client Application</w:t>
        </w:r>
        <w:r w:rsidR="00E15FDC">
          <w:rPr>
            <w:webHidden/>
          </w:rPr>
          <w:tab/>
        </w:r>
        <w:r w:rsidR="00E15FDC">
          <w:rPr>
            <w:webHidden/>
          </w:rPr>
          <w:fldChar w:fldCharType="begin"/>
        </w:r>
        <w:r w:rsidR="00E15FDC">
          <w:rPr>
            <w:webHidden/>
          </w:rPr>
          <w:instrText xml:space="preserve"> PAGEREF _Toc282002936 \h </w:instrText>
        </w:r>
        <w:r w:rsidR="00E15FDC">
          <w:rPr>
            <w:webHidden/>
          </w:rPr>
        </w:r>
        <w:r w:rsidR="00E15FDC">
          <w:rPr>
            <w:webHidden/>
          </w:rPr>
          <w:fldChar w:fldCharType="separate"/>
        </w:r>
        <w:r w:rsidR="00E15FDC">
          <w:rPr>
            <w:webHidden/>
          </w:rPr>
          <w:t>24</w:t>
        </w:r>
        <w:r w:rsidR="00E15FDC">
          <w:rPr>
            <w:webHidden/>
          </w:rPr>
          <w:fldChar w:fldCharType="end"/>
        </w:r>
      </w:hyperlink>
    </w:p>
    <w:p w:rsidR="00E15FDC" w:rsidRDefault="00C84048">
      <w:pPr>
        <w:pStyle w:val="TOC2"/>
        <w:rPr>
          <w:rFonts w:asciiTheme="minorHAnsi" w:hAnsiTheme="minorHAnsi"/>
          <w:noProof/>
          <w:sz w:val="22"/>
          <w:lang w:val="es-AR" w:eastAsia="es-AR" w:bidi="ar-SA"/>
        </w:rPr>
      </w:pPr>
      <w:hyperlink w:anchor="_Toc282002937" w:history="1">
        <w:r w:rsidR="00E15FDC" w:rsidRPr="00393B66">
          <w:rPr>
            <w:rStyle w:val="Hyperlink"/>
            <w:noProof/>
          </w:rPr>
          <w:t>Exercise 1: Verification</w:t>
        </w:r>
        <w:r w:rsidR="00E15FDC">
          <w:rPr>
            <w:noProof/>
            <w:webHidden/>
          </w:rPr>
          <w:tab/>
        </w:r>
        <w:r w:rsidR="00E15FDC">
          <w:rPr>
            <w:noProof/>
            <w:webHidden/>
          </w:rPr>
          <w:fldChar w:fldCharType="begin"/>
        </w:r>
        <w:r w:rsidR="00E15FDC">
          <w:rPr>
            <w:noProof/>
            <w:webHidden/>
          </w:rPr>
          <w:instrText xml:space="preserve"> PAGEREF _Toc282002937 \h </w:instrText>
        </w:r>
        <w:r w:rsidR="00E15FDC">
          <w:rPr>
            <w:noProof/>
            <w:webHidden/>
          </w:rPr>
        </w:r>
        <w:r w:rsidR="00E15FDC">
          <w:rPr>
            <w:noProof/>
            <w:webHidden/>
          </w:rPr>
          <w:fldChar w:fldCharType="separate"/>
        </w:r>
        <w:r w:rsidR="00E15FDC">
          <w:rPr>
            <w:noProof/>
            <w:webHidden/>
          </w:rPr>
          <w:t>26</w:t>
        </w:r>
        <w:r w:rsidR="00E15FDC">
          <w:rPr>
            <w:noProof/>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38" w:history="1">
        <w:r w:rsidR="00E15FDC" w:rsidRPr="00393B66">
          <w:rPr>
            <w:rStyle w:val="Hyperlink"/>
          </w:rPr>
          <w:t>Exercise 2: Email Notification</w:t>
        </w:r>
        <w:r w:rsidR="00E15FDC">
          <w:rPr>
            <w:webHidden/>
          </w:rPr>
          <w:tab/>
        </w:r>
        <w:r w:rsidR="00E15FDC">
          <w:rPr>
            <w:webHidden/>
          </w:rPr>
          <w:fldChar w:fldCharType="begin"/>
        </w:r>
        <w:r w:rsidR="00E15FDC">
          <w:rPr>
            <w:webHidden/>
          </w:rPr>
          <w:instrText xml:space="preserve"> PAGEREF _Toc282002938 \h </w:instrText>
        </w:r>
        <w:r w:rsidR="00E15FDC">
          <w:rPr>
            <w:webHidden/>
          </w:rPr>
        </w:r>
        <w:r w:rsidR="00E15FDC">
          <w:rPr>
            <w:webHidden/>
          </w:rPr>
          <w:fldChar w:fldCharType="separate"/>
        </w:r>
        <w:r w:rsidR="00E15FDC">
          <w:rPr>
            <w:webHidden/>
          </w:rPr>
          <w:t>28</w:t>
        </w:r>
        <w:r w:rsidR="00E15FDC">
          <w:rPr>
            <w:webHidden/>
          </w:rPr>
          <w:fldChar w:fldCharType="end"/>
        </w:r>
      </w:hyperlink>
    </w:p>
    <w:p w:rsidR="00E15FDC" w:rsidRDefault="00C84048">
      <w:pPr>
        <w:pStyle w:val="TOC3"/>
        <w:rPr>
          <w:lang w:val="es-AR" w:eastAsia="es-AR" w:bidi="ar-SA"/>
        </w:rPr>
      </w:pPr>
      <w:hyperlink w:anchor="_Toc282002939" w:history="1">
        <w:r w:rsidR="00E15FDC" w:rsidRPr="00393B66">
          <w:rPr>
            <w:rStyle w:val="Hyperlink"/>
          </w:rPr>
          <w:t>Task 0 – Opening the Solution</w:t>
        </w:r>
        <w:r w:rsidR="00E15FDC">
          <w:rPr>
            <w:webHidden/>
          </w:rPr>
          <w:tab/>
        </w:r>
        <w:r w:rsidR="00E15FDC">
          <w:rPr>
            <w:webHidden/>
          </w:rPr>
          <w:fldChar w:fldCharType="begin"/>
        </w:r>
        <w:r w:rsidR="00E15FDC">
          <w:rPr>
            <w:webHidden/>
          </w:rPr>
          <w:instrText xml:space="preserve"> PAGEREF _Toc282002939 \h </w:instrText>
        </w:r>
        <w:r w:rsidR="00E15FDC">
          <w:rPr>
            <w:webHidden/>
          </w:rPr>
        </w:r>
        <w:r w:rsidR="00E15FDC">
          <w:rPr>
            <w:webHidden/>
          </w:rPr>
          <w:fldChar w:fldCharType="separate"/>
        </w:r>
        <w:r w:rsidR="00E15FDC">
          <w:rPr>
            <w:webHidden/>
          </w:rPr>
          <w:t>28</w:t>
        </w:r>
        <w:r w:rsidR="00E15FDC">
          <w:rPr>
            <w:webHidden/>
          </w:rPr>
          <w:fldChar w:fldCharType="end"/>
        </w:r>
      </w:hyperlink>
    </w:p>
    <w:p w:rsidR="00E15FDC" w:rsidRDefault="00C84048">
      <w:pPr>
        <w:pStyle w:val="TOC3"/>
        <w:rPr>
          <w:lang w:val="es-AR" w:eastAsia="es-AR" w:bidi="ar-SA"/>
        </w:rPr>
      </w:pPr>
      <w:hyperlink w:anchor="_Toc282002940" w:history="1">
        <w:r w:rsidR="00E15FDC" w:rsidRPr="00393B66">
          <w:rPr>
            <w:rStyle w:val="Hyperlink"/>
          </w:rPr>
          <w:t>Task 1 – Modifying the Workflow Service</w:t>
        </w:r>
        <w:r w:rsidR="00E15FDC">
          <w:rPr>
            <w:webHidden/>
          </w:rPr>
          <w:tab/>
        </w:r>
        <w:r w:rsidR="00E15FDC">
          <w:rPr>
            <w:webHidden/>
          </w:rPr>
          <w:fldChar w:fldCharType="begin"/>
        </w:r>
        <w:r w:rsidR="00E15FDC">
          <w:rPr>
            <w:webHidden/>
          </w:rPr>
          <w:instrText xml:space="preserve"> PAGEREF _Toc282002940 \h </w:instrText>
        </w:r>
        <w:r w:rsidR="00E15FDC">
          <w:rPr>
            <w:webHidden/>
          </w:rPr>
        </w:r>
        <w:r w:rsidR="00E15FDC">
          <w:rPr>
            <w:webHidden/>
          </w:rPr>
          <w:fldChar w:fldCharType="separate"/>
        </w:r>
        <w:r w:rsidR="00E15FDC">
          <w:rPr>
            <w:webHidden/>
          </w:rPr>
          <w:t>29</w:t>
        </w:r>
        <w:r w:rsidR="00E15FDC">
          <w:rPr>
            <w:webHidden/>
          </w:rPr>
          <w:fldChar w:fldCharType="end"/>
        </w:r>
      </w:hyperlink>
    </w:p>
    <w:p w:rsidR="00E15FDC" w:rsidRDefault="00C84048">
      <w:pPr>
        <w:pStyle w:val="TOC2"/>
        <w:rPr>
          <w:rFonts w:asciiTheme="minorHAnsi" w:hAnsiTheme="minorHAnsi"/>
          <w:noProof/>
          <w:sz w:val="22"/>
          <w:lang w:val="es-AR" w:eastAsia="es-AR" w:bidi="ar-SA"/>
        </w:rPr>
      </w:pPr>
      <w:hyperlink w:anchor="_Toc282002941" w:history="1">
        <w:r w:rsidR="00E15FDC" w:rsidRPr="00393B66">
          <w:rPr>
            <w:rStyle w:val="Hyperlink"/>
            <w:noProof/>
          </w:rPr>
          <w:t>Exercise 2: Verification</w:t>
        </w:r>
        <w:r w:rsidR="00E15FDC">
          <w:rPr>
            <w:noProof/>
            <w:webHidden/>
          </w:rPr>
          <w:tab/>
        </w:r>
        <w:r w:rsidR="00E15FDC">
          <w:rPr>
            <w:noProof/>
            <w:webHidden/>
          </w:rPr>
          <w:fldChar w:fldCharType="begin"/>
        </w:r>
        <w:r w:rsidR="00E15FDC">
          <w:rPr>
            <w:noProof/>
            <w:webHidden/>
          </w:rPr>
          <w:instrText xml:space="preserve"> PAGEREF _Toc282002941 \h </w:instrText>
        </w:r>
        <w:r w:rsidR="00E15FDC">
          <w:rPr>
            <w:noProof/>
            <w:webHidden/>
          </w:rPr>
        </w:r>
        <w:r w:rsidR="00E15FDC">
          <w:rPr>
            <w:noProof/>
            <w:webHidden/>
          </w:rPr>
          <w:fldChar w:fldCharType="separate"/>
        </w:r>
        <w:r w:rsidR="00E15FDC">
          <w:rPr>
            <w:noProof/>
            <w:webHidden/>
          </w:rPr>
          <w:t>29</w:t>
        </w:r>
        <w:r w:rsidR="00E15FDC">
          <w:rPr>
            <w:noProof/>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42" w:history="1">
        <w:r w:rsidR="00E15FDC" w:rsidRPr="00393B66">
          <w:rPr>
            <w:rStyle w:val="Hyperlink"/>
          </w:rPr>
          <w:t>Exercise 3: Applicant Screening</w:t>
        </w:r>
        <w:r w:rsidR="00E15FDC">
          <w:rPr>
            <w:webHidden/>
          </w:rPr>
          <w:tab/>
        </w:r>
        <w:r w:rsidR="00E15FDC">
          <w:rPr>
            <w:webHidden/>
          </w:rPr>
          <w:fldChar w:fldCharType="begin"/>
        </w:r>
        <w:r w:rsidR="00E15FDC">
          <w:rPr>
            <w:webHidden/>
          </w:rPr>
          <w:instrText xml:space="preserve"> PAGEREF _Toc282002942 \h </w:instrText>
        </w:r>
        <w:r w:rsidR="00E15FDC">
          <w:rPr>
            <w:webHidden/>
          </w:rPr>
        </w:r>
        <w:r w:rsidR="00E15FDC">
          <w:rPr>
            <w:webHidden/>
          </w:rPr>
          <w:fldChar w:fldCharType="separate"/>
        </w:r>
        <w:r w:rsidR="00E15FDC">
          <w:rPr>
            <w:webHidden/>
          </w:rPr>
          <w:t>31</w:t>
        </w:r>
        <w:r w:rsidR="00E15FDC">
          <w:rPr>
            <w:webHidden/>
          </w:rPr>
          <w:fldChar w:fldCharType="end"/>
        </w:r>
      </w:hyperlink>
    </w:p>
    <w:p w:rsidR="00E15FDC" w:rsidRDefault="00C84048">
      <w:pPr>
        <w:pStyle w:val="TOC3"/>
        <w:rPr>
          <w:lang w:val="es-AR" w:eastAsia="es-AR" w:bidi="ar-SA"/>
        </w:rPr>
      </w:pPr>
      <w:hyperlink w:anchor="_Toc282002943" w:history="1">
        <w:r w:rsidR="00E15FDC" w:rsidRPr="00393B66">
          <w:rPr>
            <w:rStyle w:val="Hyperlink"/>
          </w:rPr>
          <w:t>Task 0 – Opening the Solution</w:t>
        </w:r>
        <w:r w:rsidR="00E15FDC">
          <w:rPr>
            <w:webHidden/>
          </w:rPr>
          <w:tab/>
        </w:r>
        <w:r w:rsidR="00E15FDC">
          <w:rPr>
            <w:webHidden/>
          </w:rPr>
          <w:fldChar w:fldCharType="begin"/>
        </w:r>
        <w:r w:rsidR="00E15FDC">
          <w:rPr>
            <w:webHidden/>
          </w:rPr>
          <w:instrText xml:space="preserve"> PAGEREF _Toc282002943 \h </w:instrText>
        </w:r>
        <w:r w:rsidR="00E15FDC">
          <w:rPr>
            <w:webHidden/>
          </w:rPr>
        </w:r>
        <w:r w:rsidR="00E15FDC">
          <w:rPr>
            <w:webHidden/>
          </w:rPr>
          <w:fldChar w:fldCharType="separate"/>
        </w:r>
        <w:r w:rsidR="00E15FDC">
          <w:rPr>
            <w:webHidden/>
          </w:rPr>
          <w:t>31</w:t>
        </w:r>
        <w:r w:rsidR="00E15FDC">
          <w:rPr>
            <w:webHidden/>
          </w:rPr>
          <w:fldChar w:fldCharType="end"/>
        </w:r>
      </w:hyperlink>
    </w:p>
    <w:p w:rsidR="00E15FDC" w:rsidRDefault="00C84048">
      <w:pPr>
        <w:pStyle w:val="TOC3"/>
        <w:rPr>
          <w:lang w:val="es-AR" w:eastAsia="es-AR" w:bidi="ar-SA"/>
        </w:rPr>
      </w:pPr>
      <w:hyperlink w:anchor="_Toc282002944" w:history="1">
        <w:r w:rsidR="00E15FDC" w:rsidRPr="00393B66">
          <w:rPr>
            <w:rStyle w:val="Hyperlink"/>
          </w:rPr>
          <w:t>Task 1 – Adding the Education Screening Activity</w:t>
        </w:r>
        <w:r w:rsidR="00E15FDC">
          <w:rPr>
            <w:webHidden/>
          </w:rPr>
          <w:tab/>
        </w:r>
        <w:r w:rsidR="00E15FDC">
          <w:rPr>
            <w:webHidden/>
          </w:rPr>
          <w:fldChar w:fldCharType="begin"/>
        </w:r>
        <w:r w:rsidR="00E15FDC">
          <w:rPr>
            <w:webHidden/>
          </w:rPr>
          <w:instrText xml:space="preserve"> PAGEREF _Toc282002944 \h </w:instrText>
        </w:r>
        <w:r w:rsidR="00E15FDC">
          <w:rPr>
            <w:webHidden/>
          </w:rPr>
        </w:r>
        <w:r w:rsidR="00E15FDC">
          <w:rPr>
            <w:webHidden/>
          </w:rPr>
          <w:fldChar w:fldCharType="separate"/>
        </w:r>
        <w:r w:rsidR="00E15FDC">
          <w:rPr>
            <w:webHidden/>
          </w:rPr>
          <w:t>31</w:t>
        </w:r>
        <w:r w:rsidR="00E15FDC">
          <w:rPr>
            <w:webHidden/>
          </w:rPr>
          <w:fldChar w:fldCharType="end"/>
        </w:r>
      </w:hyperlink>
    </w:p>
    <w:p w:rsidR="00E15FDC" w:rsidRDefault="00C84048">
      <w:pPr>
        <w:pStyle w:val="TOC3"/>
        <w:rPr>
          <w:lang w:val="es-AR" w:eastAsia="es-AR" w:bidi="ar-SA"/>
        </w:rPr>
      </w:pPr>
      <w:hyperlink w:anchor="_Toc282002945" w:history="1">
        <w:r w:rsidR="00E15FDC" w:rsidRPr="00393B66">
          <w:rPr>
            <w:rStyle w:val="Hyperlink"/>
          </w:rPr>
          <w:t>Task 2 – Calling the ScreenEducation Activity</w:t>
        </w:r>
        <w:r w:rsidR="00E15FDC">
          <w:rPr>
            <w:webHidden/>
          </w:rPr>
          <w:tab/>
        </w:r>
        <w:r w:rsidR="00E15FDC">
          <w:rPr>
            <w:webHidden/>
          </w:rPr>
          <w:fldChar w:fldCharType="begin"/>
        </w:r>
        <w:r w:rsidR="00E15FDC">
          <w:rPr>
            <w:webHidden/>
          </w:rPr>
          <w:instrText xml:space="preserve"> PAGEREF _Toc282002945 \h </w:instrText>
        </w:r>
        <w:r w:rsidR="00E15FDC">
          <w:rPr>
            <w:webHidden/>
          </w:rPr>
        </w:r>
        <w:r w:rsidR="00E15FDC">
          <w:rPr>
            <w:webHidden/>
          </w:rPr>
          <w:fldChar w:fldCharType="separate"/>
        </w:r>
        <w:r w:rsidR="00E15FDC">
          <w:rPr>
            <w:webHidden/>
          </w:rPr>
          <w:t>32</w:t>
        </w:r>
        <w:r w:rsidR="00E15FDC">
          <w:rPr>
            <w:webHidden/>
          </w:rPr>
          <w:fldChar w:fldCharType="end"/>
        </w:r>
      </w:hyperlink>
    </w:p>
    <w:p w:rsidR="00E15FDC" w:rsidRDefault="00C84048">
      <w:pPr>
        <w:pStyle w:val="TOC3"/>
        <w:rPr>
          <w:lang w:val="es-AR" w:eastAsia="es-AR" w:bidi="ar-SA"/>
        </w:rPr>
      </w:pPr>
      <w:hyperlink w:anchor="_Toc282002946" w:history="1">
        <w:r w:rsidR="00E15FDC" w:rsidRPr="00393B66">
          <w:rPr>
            <w:rStyle w:val="Hyperlink"/>
          </w:rPr>
          <w:t>Task 3 – Conditionally Notifying a Human Reviewer</w:t>
        </w:r>
        <w:r w:rsidR="00E15FDC">
          <w:rPr>
            <w:webHidden/>
          </w:rPr>
          <w:tab/>
        </w:r>
        <w:r w:rsidR="00E15FDC">
          <w:rPr>
            <w:webHidden/>
          </w:rPr>
          <w:fldChar w:fldCharType="begin"/>
        </w:r>
        <w:r w:rsidR="00E15FDC">
          <w:rPr>
            <w:webHidden/>
          </w:rPr>
          <w:instrText xml:space="preserve"> PAGEREF _Toc282002946 \h </w:instrText>
        </w:r>
        <w:r w:rsidR="00E15FDC">
          <w:rPr>
            <w:webHidden/>
          </w:rPr>
        </w:r>
        <w:r w:rsidR="00E15FDC">
          <w:rPr>
            <w:webHidden/>
          </w:rPr>
          <w:fldChar w:fldCharType="separate"/>
        </w:r>
        <w:r w:rsidR="00E15FDC">
          <w:rPr>
            <w:webHidden/>
          </w:rPr>
          <w:t>33</w:t>
        </w:r>
        <w:r w:rsidR="00E15FDC">
          <w:rPr>
            <w:webHidden/>
          </w:rPr>
          <w:fldChar w:fldCharType="end"/>
        </w:r>
      </w:hyperlink>
    </w:p>
    <w:p w:rsidR="00E15FDC" w:rsidRDefault="00C84048">
      <w:pPr>
        <w:pStyle w:val="TOC3"/>
        <w:rPr>
          <w:lang w:val="es-AR" w:eastAsia="es-AR" w:bidi="ar-SA"/>
        </w:rPr>
      </w:pPr>
      <w:hyperlink w:anchor="_Toc282002947" w:history="1">
        <w:r w:rsidR="00E15FDC" w:rsidRPr="00393B66">
          <w:rPr>
            <w:rStyle w:val="Hyperlink"/>
          </w:rPr>
          <w:t>Task 4 – Sending Human Screening Results</w:t>
        </w:r>
        <w:r w:rsidR="00E15FDC">
          <w:rPr>
            <w:webHidden/>
          </w:rPr>
          <w:tab/>
        </w:r>
        <w:r w:rsidR="00E15FDC">
          <w:rPr>
            <w:webHidden/>
          </w:rPr>
          <w:fldChar w:fldCharType="begin"/>
        </w:r>
        <w:r w:rsidR="00E15FDC">
          <w:rPr>
            <w:webHidden/>
          </w:rPr>
          <w:instrText xml:space="preserve"> PAGEREF _Toc282002947 \h </w:instrText>
        </w:r>
        <w:r w:rsidR="00E15FDC">
          <w:rPr>
            <w:webHidden/>
          </w:rPr>
        </w:r>
        <w:r w:rsidR="00E15FDC">
          <w:rPr>
            <w:webHidden/>
          </w:rPr>
          <w:fldChar w:fldCharType="separate"/>
        </w:r>
        <w:r w:rsidR="00E15FDC">
          <w:rPr>
            <w:webHidden/>
          </w:rPr>
          <w:t>37</w:t>
        </w:r>
        <w:r w:rsidR="00E15FDC">
          <w:rPr>
            <w:webHidden/>
          </w:rPr>
          <w:fldChar w:fldCharType="end"/>
        </w:r>
      </w:hyperlink>
    </w:p>
    <w:p w:rsidR="00E15FDC" w:rsidRDefault="00C84048">
      <w:pPr>
        <w:pStyle w:val="TOC2"/>
        <w:rPr>
          <w:rFonts w:asciiTheme="minorHAnsi" w:hAnsiTheme="minorHAnsi"/>
          <w:noProof/>
          <w:sz w:val="22"/>
          <w:lang w:val="es-AR" w:eastAsia="es-AR" w:bidi="ar-SA"/>
        </w:rPr>
      </w:pPr>
      <w:hyperlink w:anchor="_Toc282002948" w:history="1">
        <w:r w:rsidR="00E15FDC" w:rsidRPr="00393B66">
          <w:rPr>
            <w:rStyle w:val="Hyperlink"/>
            <w:noProof/>
          </w:rPr>
          <w:t>Exercise 3: Verification</w:t>
        </w:r>
        <w:r w:rsidR="00E15FDC">
          <w:rPr>
            <w:noProof/>
            <w:webHidden/>
          </w:rPr>
          <w:tab/>
        </w:r>
        <w:r w:rsidR="00E15FDC">
          <w:rPr>
            <w:noProof/>
            <w:webHidden/>
          </w:rPr>
          <w:fldChar w:fldCharType="begin"/>
        </w:r>
        <w:r w:rsidR="00E15FDC">
          <w:rPr>
            <w:noProof/>
            <w:webHidden/>
          </w:rPr>
          <w:instrText xml:space="preserve"> PAGEREF _Toc282002948 \h </w:instrText>
        </w:r>
        <w:r w:rsidR="00E15FDC">
          <w:rPr>
            <w:noProof/>
            <w:webHidden/>
          </w:rPr>
        </w:r>
        <w:r w:rsidR="00E15FDC">
          <w:rPr>
            <w:noProof/>
            <w:webHidden/>
          </w:rPr>
          <w:fldChar w:fldCharType="separate"/>
        </w:r>
        <w:r w:rsidR="00E15FDC">
          <w:rPr>
            <w:noProof/>
            <w:webHidden/>
          </w:rPr>
          <w:t>40</w:t>
        </w:r>
        <w:r w:rsidR="00E15FDC">
          <w:rPr>
            <w:noProof/>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49" w:history="1">
        <w:r w:rsidR="00E15FDC" w:rsidRPr="00393B66">
          <w:rPr>
            <w:rStyle w:val="Hyperlink"/>
          </w:rPr>
          <w:t>Exercise 4: Deploy the Solution</w:t>
        </w:r>
        <w:r w:rsidR="00E15FDC">
          <w:rPr>
            <w:webHidden/>
          </w:rPr>
          <w:tab/>
        </w:r>
        <w:r w:rsidR="00E15FDC">
          <w:rPr>
            <w:webHidden/>
          </w:rPr>
          <w:fldChar w:fldCharType="begin"/>
        </w:r>
        <w:r w:rsidR="00E15FDC">
          <w:rPr>
            <w:webHidden/>
          </w:rPr>
          <w:instrText xml:space="preserve"> PAGEREF _Toc282002949 \h </w:instrText>
        </w:r>
        <w:r w:rsidR="00E15FDC">
          <w:rPr>
            <w:webHidden/>
          </w:rPr>
        </w:r>
        <w:r w:rsidR="00E15FDC">
          <w:rPr>
            <w:webHidden/>
          </w:rPr>
          <w:fldChar w:fldCharType="separate"/>
        </w:r>
        <w:r w:rsidR="00E15FDC">
          <w:rPr>
            <w:webHidden/>
          </w:rPr>
          <w:t>41</w:t>
        </w:r>
        <w:r w:rsidR="00E15FDC">
          <w:rPr>
            <w:webHidden/>
          </w:rPr>
          <w:fldChar w:fldCharType="end"/>
        </w:r>
      </w:hyperlink>
    </w:p>
    <w:p w:rsidR="00E15FDC" w:rsidRDefault="00C84048">
      <w:pPr>
        <w:pStyle w:val="TOC3"/>
        <w:rPr>
          <w:lang w:val="es-AR" w:eastAsia="es-AR" w:bidi="ar-SA"/>
        </w:rPr>
      </w:pPr>
      <w:hyperlink w:anchor="_Toc282002950" w:history="1">
        <w:r w:rsidR="00E15FDC" w:rsidRPr="00393B66">
          <w:rPr>
            <w:rStyle w:val="Hyperlink"/>
          </w:rPr>
          <w:t>Task 0 – Opening the Solution</w:t>
        </w:r>
        <w:r w:rsidR="00E15FDC">
          <w:rPr>
            <w:webHidden/>
          </w:rPr>
          <w:tab/>
        </w:r>
        <w:r w:rsidR="00E15FDC">
          <w:rPr>
            <w:webHidden/>
          </w:rPr>
          <w:fldChar w:fldCharType="begin"/>
        </w:r>
        <w:r w:rsidR="00E15FDC">
          <w:rPr>
            <w:webHidden/>
          </w:rPr>
          <w:instrText xml:space="preserve"> PAGEREF _Toc282002950 \h </w:instrText>
        </w:r>
        <w:r w:rsidR="00E15FDC">
          <w:rPr>
            <w:webHidden/>
          </w:rPr>
        </w:r>
        <w:r w:rsidR="00E15FDC">
          <w:rPr>
            <w:webHidden/>
          </w:rPr>
          <w:fldChar w:fldCharType="separate"/>
        </w:r>
        <w:r w:rsidR="00E15FDC">
          <w:rPr>
            <w:webHidden/>
          </w:rPr>
          <w:t>42</w:t>
        </w:r>
        <w:r w:rsidR="00E15FDC">
          <w:rPr>
            <w:webHidden/>
          </w:rPr>
          <w:fldChar w:fldCharType="end"/>
        </w:r>
      </w:hyperlink>
    </w:p>
    <w:p w:rsidR="00E15FDC" w:rsidRDefault="00C84048">
      <w:pPr>
        <w:pStyle w:val="TOC3"/>
        <w:rPr>
          <w:lang w:val="es-AR" w:eastAsia="es-AR" w:bidi="ar-SA"/>
        </w:rPr>
      </w:pPr>
      <w:hyperlink w:anchor="_Toc282002951" w:history="1">
        <w:r w:rsidR="00E15FDC" w:rsidRPr="00393B66">
          <w:rPr>
            <w:rStyle w:val="Hyperlink"/>
          </w:rPr>
          <w:t>Task 1 – Creating Configuration Transformations</w:t>
        </w:r>
        <w:r w:rsidR="00E15FDC">
          <w:rPr>
            <w:webHidden/>
          </w:rPr>
          <w:tab/>
        </w:r>
        <w:r w:rsidR="00E15FDC">
          <w:rPr>
            <w:webHidden/>
          </w:rPr>
          <w:fldChar w:fldCharType="begin"/>
        </w:r>
        <w:r w:rsidR="00E15FDC">
          <w:rPr>
            <w:webHidden/>
          </w:rPr>
          <w:instrText xml:space="preserve"> PAGEREF _Toc282002951 \h </w:instrText>
        </w:r>
        <w:r w:rsidR="00E15FDC">
          <w:rPr>
            <w:webHidden/>
          </w:rPr>
        </w:r>
        <w:r w:rsidR="00E15FDC">
          <w:rPr>
            <w:webHidden/>
          </w:rPr>
          <w:fldChar w:fldCharType="separate"/>
        </w:r>
        <w:r w:rsidR="00E15FDC">
          <w:rPr>
            <w:webHidden/>
          </w:rPr>
          <w:t>42</w:t>
        </w:r>
        <w:r w:rsidR="00E15FDC">
          <w:rPr>
            <w:webHidden/>
          </w:rPr>
          <w:fldChar w:fldCharType="end"/>
        </w:r>
      </w:hyperlink>
    </w:p>
    <w:p w:rsidR="00E15FDC" w:rsidRDefault="00C84048">
      <w:pPr>
        <w:pStyle w:val="TOC3"/>
        <w:rPr>
          <w:lang w:val="es-AR" w:eastAsia="es-AR" w:bidi="ar-SA"/>
        </w:rPr>
      </w:pPr>
      <w:hyperlink w:anchor="_Toc282002952" w:history="1">
        <w:r w:rsidR="00E15FDC" w:rsidRPr="00393B66">
          <w:rPr>
            <w:rStyle w:val="Hyperlink"/>
          </w:rPr>
          <w:t>Task 2 – Creating the Deployment Package</w:t>
        </w:r>
        <w:r w:rsidR="00E15FDC">
          <w:rPr>
            <w:webHidden/>
          </w:rPr>
          <w:tab/>
        </w:r>
        <w:r w:rsidR="00E15FDC">
          <w:rPr>
            <w:webHidden/>
          </w:rPr>
          <w:fldChar w:fldCharType="begin"/>
        </w:r>
        <w:r w:rsidR="00E15FDC">
          <w:rPr>
            <w:webHidden/>
          </w:rPr>
          <w:instrText xml:space="preserve"> PAGEREF _Toc282002952 \h </w:instrText>
        </w:r>
        <w:r w:rsidR="00E15FDC">
          <w:rPr>
            <w:webHidden/>
          </w:rPr>
        </w:r>
        <w:r w:rsidR="00E15FDC">
          <w:rPr>
            <w:webHidden/>
          </w:rPr>
          <w:fldChar w:fldCharType="separate"/>
        </w:r>
        <w:r w:rsidR="00E15FDC">
          <w:rPr>
            <w:webHidden/>
          </w:rPr>
          <w:t>44</w:t>
        </w:r>
        <w:r w:rsidR="00E15FDC">
          <w:rPr>
            <w:webHidden/>
          </w:rPr>
          <w:fldChar w:fldCharType="end"/>
        </w:r>
      </w:hyperlink>
    </w:p>
    <w:p w:rsidR="00E15FDC" w:rsidRDefault="00C84048">
      <w:pPr>
        <w:pStyle w:val="TOC3"/>
        <w:rPr>
          <w:lang w:val="es-AR" w:eastAsia="es-AR" w:bidi="ar-SA"/>
        </w:rPr>
      </w:pPr>
      <w:hyperlink w:anchor="_Toc282002953" w:history="1">
        <w:r w:rsidR="00E15FDC" w:rsidRPr="00393B66">
          <w:rPr>
            <w:rStyle w:val="Hyperlink"/>
          </w:rPr>
          <w:t>Task 3 – Deploying the Package</w:t>
        </w:r>
        <w:r w:rsidR="00E15FDC">
          <w:rPr>
            <w:webHidden/>
          </w:rPr>
          <w:tab/>
        </w:r>
        <w:r w:rsidR="00E15FDC">
          <w:rPr>
            <w:webHidden/>
          </w:rPr>
          <w:fldChar w:fldCharType="begin"/>
        </w:r>
        <w:r w:rsidR="00E15FDC">
          <w:rPr>
            <w:webHidden/>
          </w:rPr>
          <w:instrText xml:space="preserve"> PAGEREF _Toc282002953 \h </w:instrText>
        </w:r>
        <w:r w:rsidR="00E15FDC">
          <w:rPr>
            <w:webHidden/>
          </w:rPr>
        </w:r>
        <w:r w:rsidR="00E15FDC">
          <w:rPr>
            <w:webHidden/>
          </w:rPr>
          <w:fldChar w:fldCharType="separate"/>
        </w:r>
        <w:r w:rsidR="00E15FDC">
          <w:rPr>
            <w:webHidden/>
          </w:rPr>
          <w:t>45</w:t>
        </w:r>
        <w:r w:rsidR="00E15FDC">
          <w:rPr>
            <w:webHidden/>
          </w:rPr>
          <w:fldChar w:fldCharType="end"/>
        </w:r>
      </w:hyperlink>
    </w:p>
    <w:p w:rsidR="00E15FDC" w:rsidRDefault="00C84048">
      <w:pPr>
        <w:pStyle w:val="TOC3"/>
        <w:rPr>
          <w:lang w:val="es-AR" w:eastAsia="es-AR" w:bidi="ar-SA"/>
        </w:rPr>
      </w:pPr>
      <w:hyperlink w:anchor="_Toc282002954" w:history="1">
        <w:r w:rsidR="00E15FDC" w:rsidRPr="00393B66">
          <w:rPr>
            <w:rStyle w:val="Hyperlink"/>
          </w:rPr>
          <w:t>Task 4 – Enabling the net.pipe Protocol on the Application</w:t>
        </w:r>
        <w:r w:rsidR="00E15FDC">
          <w:rPr>
            <w:webHidden/>
          </w:rPr>
          <w:tab/>
        </w:r>
        <w:r w:rsidR="00E15FDC">
          <w:rPr>
            <w:webHidden/>
          </w:rPr>
          <w:fldChar w:fldCharType="begin"/>
        </w:r>
        <w:r w:rsidR="00E15FDC">
          <w:rPr>
            <w:webHidden/>
          </w:rPr>
          <w:instrText xml:space="preserve"> PAGEREF _Toc282002954 \h </w:instrText>
        </w:r>
        <w:r w:rsidR="00E15FDC">
          <w:rPr>
            <w:webHidden/>
          </w:rPr>
        </w:r>
        <w:r w:rsidR="00E15FDC">
          <w:rPr>
            <w:webHidden/>
          </w:rPr>
          <w:fldChar w:fldCharType="separate"/>
        </w:r>
        <w:r w:rsidR="00E15FDC">
          <w:rPr>
            <w:webHidden/>
          </w:rPr>
          <w:t>47</w:t>
        </w:r>
        <w:r w:rsidR="00E15FDC">
          <w:rPr>
            <w:webHidden/>
          </w:rPr>
          <w:fldChar w:fldCharType="end"/>
        </w:r>
      </w:hyperlink>
    </w:p>
    <w:p w:rsidR="00E15FDC" w:rsidRDefault="00C84048">
      <w:pPr>
        <w:pStyle w:val="TOC3"/>
        <w:rPr>
          <w:lang w:val="es-AR" w:eastAsia="es-AR" w:bidi="ar-SA"/>
        </w:rPr>
      </w:pPr>
      <w:hyperlink w:anchor="_Toc282002955" w:history="1">
        <w:r w:rsidR="00E15FDC" w:rsidRPr="00393B66">
          <w:rPr>
            <w:rStyle w:val="Hyperlink"/>
          </w:rPr>
          <w:t>Task 5 – Changing the Application Configuration</w:t>
        </w:r>
        <w:r w:rsidR="00E15FDC">
          <w:rPr>
            <w:webHidden/>
          </w:rPr>
          <w:tab/>
        </w:r>
        <w:r w:rsidR="00E15FDC">
          <w:rPr>
            <w:webHidden/>
          </w:rPr>
          <w:fldChar w:fldCharType="begin"/>
        </w:r>
        <w:r w:rsidR="00E15FDC">
          <w:rPr>
            <w:webHidden/>
          </w:rPr>
          <w:instrText xml:space="preserve"> PAGEREF _Toc282002955 \h </w:instrText>
        </w:r>
        <w:r w:rsidR="00E15FDC">
          <w:rPr>
            <w:webHidden/>
          </w:rPr>
        </w:r>
        <w:r w:rsidR="00E15FDC">
          <w:rPr>
            <w:webHidden/>
          </w:rPr>
          <w:fldChar w:fldCharType="separate"/>
        </w:r>
        <w:r w:rsidR="00E15FDC">
          <w:rPr>
            <w:webHidden/>
          </w:rPr>
          <w:t>49</w:t>
        </w:r>
        <w:r w:rsidR="00E15FDC">
          <w:rPr>
            <w:webHidden/>
          </w:rPr>
          <w:fldChar w:fldCharType="end"/>
        </w:r>
      </w:hyperlink>
    </w:p>
    <w:p w:rsidR="00E15FDC" w:rsidRDefault="00C84048">
      <w:pPr>
        <w:pStyle w:val="TOC2"/>
        <w:rPr>
          <w:rFonts w:asciiTheme="minorHAnsi" w:hAnsiTheme="minorHAnsi"/>
          <w:noProof/>
          <w:sz w:val="22"/>
          <w:lang w:val="es-AR" w:eastAsia="es-AR" w:bidi="ar-SA"/>
        </w:rPr>
      </w:pPr>
      <w:hyperlink w:anchor="_Toc282002956" w:history="1">
        <w:r w:rsidR="00E15FDC" w:rsidRPr="00393B66">
          <w:rPr>
            <w:rStyle w:val="Hyperlink"/>
            <w:noProof/>
          </w:rPr>
          <w:t>Exercise 4: Verification</w:t>
        </w:r>
        <w:r w:rsidR="00E15FDC">
          <w:rPr>
            <w:noProof/>
            <w:webHidden/>
          </w:rPr>
          <w:tab/>
        </w:r>
        <w:r w:rsidR="00E15FDC">
          <w:rPr>
            <w:noProof/>
            <w:webHidden/>
          </w:rPr>
          <w:fldChar w:fldCharType="begin"/>
        </w:r>
        <w:r w:rsidR="00E15FDC">
          <w:rPr>
            <w:noProof/>
            <w:webHidden/>
          </w:rPr>
          <w:instrText xml:space="preserve"> PAGEREF _Toc282002956 \h </w:instrText>
        </w:r>
        <w:r w:rsidR="00E15FDC">
          <w:rPr>
            <w:noProof/>
            <w:webHidden/>
          </w:rPr>
        </w:r>
        <w:r w:rsidR="00E15FDC">
          <w:rPr>
            <w:noProof/>
            <w:webHidden/>
          </w:rPr>
          <w:fldChar w:fldCharType="separate"/>
        </w:r>
        <w:r w:rsidR="00E15FDC">
          <w:rPr>
            <w:noProof/>
            <w:webHidden/>
          </w:rPr>
          <w:t>50</w:t>
        </w:r>
        <w:r w:rsidR="00E15FDC">
          <w:rPr>
            <w:noProof/>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57" w:history="1">
        <w:r w:rsidR="00E15FDC" w:rsidRPr="00393B66">
          <w:rPr>
            <w:rStyle w:val="Hyperlink"/>
          </w:rPr>
          <w:t>Exercise 5: Troubleshooting</w:t>
        </w:r>
        <w:r w:rsidR="00E15FDC">
          <w:rPr>
            <w:webHidden/>
          </w:rPr>
          <w:tab/>
        </w:r>
        <w:r w:rsidR="00E15FDC">
          <w:rPr>
            <w:webHidden/>
          </w:rPr>
          <w:fldChar w:fldCharType="begin"/>
        </w:r>
        <w:r w:rsidR="00E15FDC">
          <w:rPr>
            <w:webHidden/>
          </w:rPr>
          <w:instrText xml:space="preserve"> PAGEREF _Toc282002957 \h </w:instrText>
        </w:r>
        <w:r w:rsidR="00E15FDC">
          <w:rPr>
            <w:webHidden/>
          </w:rPr>
        </w:r>
        <w:r w:rsidR="00E15FDC">
          <w:rPr>
            <w:webHidden/>
          </w:rPr>
          <w:fldChar w:fldCharType="separate"/>
        </w:r>
        <w:r w:rsidR="00E15FDC">
          <w:rPr>
            <w:webHidden/>
          </w:rPr>
          <w:t>55</w:t>
        </w:r>
        <w:r w:rsidR="00E15FDC">
          <w:rPr>
            <w:webHidden/>
          </w:rPr>
          <w:fldChar w:fldCharType="end"/>
        </w:r>
      </w:hyperlink>
    </w:p>
    <w:p w:rsidR="00E15FDC" w:rsidRDefault="00C84048">
      <w:pPr>
        <w:pStyle w:val="TOC3"/>
        <w:rPr>
          <w:lang w:val="es-AR" w:eastAsia="es-AR" w:bidi="ar-SA"/>
        </w:rPr>
      </w:pPr>
      <w:hyperlink w:anchor="_Toc282002958" w:history="1">
        <w:r w:rsidR="00E15FDC" w:rsidRPr="00393B66">
          <w:rPr>
            <w:rStyle w:val="Hyperlink"/>
          </w:rPr>
          <w:t>Task 0 – Opening the Solution</w:t>
        </w:r>
        <w:r w:rsidR="00E15FDC">
          <w:rPr>
            <w:webHidden/>
          </w:rPr>
          <w:tab/>
        </w:r>
        <w:r w:rsidR="00E15FDC">
          <w:rPr>
            <w:webHidden/>
          </w:rPr>
          <w:fldChar w:fldCharType="begin"/>
        </w:r>
        <w:r w:rsidR="00E15FDC">
          <w:rPr>
            <w:webHidden/>
          </w:rPr>
          <w:instrText xml:space="preserve"> PAGEREF _Toc282002958 \h </w:instrText>
        </w:r>
        <w:r w:rsidR="00E15FDC">
          <w:rPr>
            <w:webHidden/>
          </w:rPr>
        </w:r>
        <w:r w:rsidR="00E15FDC">
          <w:rPr>
            <w:webHidden/>
          </w:rPr>
          <w:fldChar w:fldCharType="separate"/>
        </w:r>
        <w:r w:rsidR="00E15FDC">
          <w:rPr>
            <w:webHidden/>
          </w:rPr>
          <w:t>55</w:t>
        </w:r>
        <w:r w:rsidR="00E15FDC">
          <w:rPr>
            <w:webHidden/>
          </w:rPr>
          <w:fldChar w:fldCharType="end"/>
        </w:r>
      </w:hyperlink>
    </w:p>
    <w:p w:rsidR="00E15FDC" w:rsidRDefault="00C84048">
      <w:pPr>
        <w:pStyle w:val="TOC3"/>
        <w:rPr>
          <w:lang w:val="es-AR" w:eastAsia="es-AR" w:bidi="ar-SA"/>
        </w:rPr>
      </w:pPr>
      <w:hyperlink w:anchor="_Toc282002959" w:history="1">
        <w:r w:rsidR="00E15FDC" w:rsidRPr="00393B66">
          <w:rPr>
            <w:rStyle w:val="Hyperlink"/>
          </w:rPr>
          <w:t>Task 1 – Simulating an Error Condition</w:t>
        </w:r>
        <w:r w:rsidR="00E15FDC">
          <w:rPr>
            <w:webHidden/>
          </w:rPr>
          <w:tab/>
        </w:r>
        <w:r w:rsidR="00E15FDC">
          <w:rPr>
            <w:webHidden/>
          </w:rPr>
          <w:fldChar w:fldCharType="begin"/>
        </w:r>
        <w:r w:rsidR="00E15FDC">
          <w:rPr>
            <w:webHidden/>
          </w:rPr>
          <w:instrText xml:space="preserve"> PAGEREF _Toc282002959 \h </w:instrText>
        </w:r>
        <w:r w:rsidR="00E15FDC">
          <w:rPr>
            <w:webHidden/>
          </w:rPr>
        </w:r>
        <w:r w:rsidR="00E15FDC">
          <w:rPr>
            <w:webHidden/>
          </w:rPr>
          <w:fldChar w:fldCharType="separate"/>
        </w:r>
        <w:r w:rsidR="00E15FDC">
          <w:rPr>
            <w:webHidden/>
          </w:rPr>
          <w:t>55</w:t>
        </w:r>
        <w:r w:rsidR="00E15FDC">
          <w:rPr>
            <w:webHidden/>
          </w:rPr>
          <w:fldChar w:fldCharType="end"/>
        </w:r>
      </w:hyperlink>
    </w:p>
    <w:p w:rsidR="00E15FDC" w:rsidRDefault="00C84048">
      <w:pPr>
        <w:pStyle w:val="TOC3"/>
        <w:rPr>
          <w:lang w:val="es-AR" w:eastAsia="es-AR" w:bidi="ar-SA"/>
        </w:rPr>
      </w:pPr>
      <w:hyperlink w:anchor="_Toc282002960" w:history="1">
        <w:r w:rsidR="00E15FDC" w:rsidRPr="00393B66">
          <w:rPr>
            <w:rStyle w:val="Hyperlink"/>
          </w:rPr>
          <w:t>Task 2 – Correcting the Error and Resuming the Workflow</w:t>
        </w:r>
        <w:r w:rsidR="00E15FDC">
          <w:rPr>
            <w:webHidden/>
          </w:rPr>
          <w:tab/>
        </w:r>
        <w:r w:rsidR="00E15FDC">
          <w:rPr>
            <w:webHidden/>
          </w:rPr>
          <w:fldChar w:fldCharType="begin"/>
        </w:r>
        <w:r w:rsidR="00E15FDC">
          <w:rPr>
            <w:webHidden/>
          </w:rPr>
          <w:instrText xml:space="preserve"> PAGEREF _Toc282002960 \h </w:instrText>
        </w:r>
        <w:r w:rsidR="00E15FDC">
          <w:rPr>
            <w:webHidden/>
          </w:rPr>
        </w:r>
        <w:r w:rsidR="00E15FDC">
          <w:rPr>
            <w:webHidden/>
          </w:rPr>
          <w:fldChar w:fldCharType="separate"/>
        </w:r>
        <w:r w:rsidR="00E15FDC">
          <w:rPr>
            <w:webHidden/>
          </w:rPr>
          <w:t>58</w:t>
        </w:r>
        <w:r w:rsidR="00E15FDC">
          <w:rPr>
            <w:webHidden/>
          </w:rPr>
          <w:fldChar w:fldCharType="end"/>
        </w:r>
      </w:hyperlink>
    </w:p>
    <w:p w:rsidR="00E15FDC" w:rsidRDefault="00C84048">
      <w:pPr>
        <w:pStyle w:val="TOC1"/>
        <w:rPr>
          <w:rFonts w:asciiTheme="minorHAnsi" w:eastAsiaTheme="minorEastAsia" w:hAnsiTheme="minorHAnsi" w:cstheme="minorBidi"/>
          <w:b w:val="0"/>
          <w:bCs w:val="0"/>
          <w:caps w:val="0"/>
          <w:sz w:val="22"/>
          <w:szCs w:val="22"/>
          <w:lang w:val="es-AR" w:eastAsia="es-AR" w:bidi="ar-SA"/>
        </w:rPr>
      </w:pPr>
      <w:hyperlink w:anchor="_Toc282002961" w:history="1">
        <w:r w:rsidR="00E15FDC" w:rsidRPr="00393B66">
          <w:rPr>
            <w:rStyle w:val="Hyperlink"/>
          </w:rPr>
          <w:t>Summary</w:t>
        </w:r>
        <w:r w:rsidR="00E15FDC">
          <w:rPr>
            <w:webHidden/>
          </w:rPr>
          <w:tab/>
        </w:r>
        <w:r w:rsidR="00E15FDC">
          <w:rPr>
            <w:webHidden/>
          </w:rPr>
          <w:fldChar w:fldCharType="begin"/>
        </w:r>
        <w:r w:rsidR="00E15FDC">
          <w:rPr>
            <w:webHidden/>
          </w:rPr>
          <w:instrText xml:space="preserve"> PAGEREF _Toc282002961 \h </w:instrText>
        </w:r>
        <w:r w:rsidR="00E15FDC">
          <w:rPr>
            <w:webHidden/>
          </w:rPr>
        </w:r>
        <w:r w:rsidR="00E15FDC">
          <w:rPr>
            <w:webHidden/>
          </w:rPr>
          <w:fldChar w:fldCharType="separate"/>
        </w:r>
        <w:r w:rsidR="00E15FDC">
          <w:rPr>
            <w:webHidden/>
          </w:rPr>
          <w:t>60</w:t>
        </w:r>
        <w:r w:rsidR="00E15FDC">
          <w:rPr>
            <w:webHidden/>
          </w:rPr>
          <w:fldChar w:fldCharType="end"/>
        </w:r>
      </w:hyperlink>
    </w:p>
    <w:p w:rsidR="000A1F39" w:rsidRPr="000A1F39" w:rsidRDefault="00A17624" w:rsidP="007865B8">
      <w:pPr>
        <w:pStyle w:val="ppBodyText"/>
        <w:rPr>
          <w:noProof/>
        </w:rPr>
      </w:pPr>
      <w:r w:rsidRPr="00D54414">
        <w:rPr>
          <w:rFonts w:eastAsia="Batang"/>
          <w:noProof/>
          <w:szCs w:val="20"/>
          <w:lang w:eastAsia="ko-KR"/>
        </w:rPr>
        <w:fldChar w:fldCharType="end"/>
      </w:r>
    </w:p>
    <w:p w:rsidR="006F51FB" w:rsidRPr="00D54414" w:rsidRDefault="006F51FB" w:rsidP="007865B8">
      <w:pPr>
        <w:pStyle w:val="ppBodyText"/>
        <w:rPr>
          <w:noProof/>
        </w:rPr>
      </w:pPr>
      <w:r w:rsidRPr="00D54414">
        <w:br w:type="page"/>
      </w:r>
    </w:p>
    <w:bookmarkStart w:id="2" w:name="_Toc282002925" w:displacedByCustomXml="next"/>
    <w:bookmarkStart w:id="3" w:name="_Toc244310965" w:displacedByCustomXml="next"/>
    <w:sdt>
      <w:sdtPr>
        <w:rPr>
          <w:lang w:bidi="ar-SA"/>
        </w:rPr>
        <w:alias w:val="Topic"/>
        <w:tag w:val="5fb745d0-753c-4d5c-9ed9-00311e874b31"/>
        <w:id w:val="-1702082097"/>
        <w:placeholder>
          <w:docPart w:val="DefaultPlaceholder_1082065158"/>
        </w:placeholder>
        <w:text/>
      </w:sdtPr>
      <w:sdtEndPr/>
      <w:sdtContent>
        <w:p w:rsidR="005942F7" w:rsidRDefault="006F39C3" w:rsidP="00F83846">
          <w:pPr>
            <w:pStyle w:val="ppTopic"/>
            <w:rPr>
              <w:lang w:bidi="ar-SA"/>
            </w:rPr>
          </w:pPr>
          <w:r>
            <w:rPr>
              <w:lang w:bidi="ar-SA"/>
            </w:rPr>
            <w:t>Overview</w:t>
          </w:r>
        </w:p>
      </w:sdtContent>
    </w:sdt>
    <w:bookmarkEnd w:id="2" w:displacedByCustomXml="prev"/>
    <w:bookmarkEnd w:id="3" w:displacedByCustomXml="prev"/>
    <w:p w:rsidR="00935389" w:rsidRPr="00A201F9" w:rsidRDefault="00935389" w:rsidP="004070C6">
      <w:pPr>
        <w:pStyle w:val="ppBodyText"/>
        <w:rPr>
          <w:highlight w:val="yellow"/>
        </w:rPr>
      </w:pPr>
      <w:r>
        <w:t>Windows Workflow Foundation (WF4) in .NET</w:t>
      </w:r>
      <w:r w:rsidR="008379B1">
        <w:t xml:space="preserve"> Framework</w:t>
      </w:r>
      <w:r>
        <w:t xml:space="preserve"> 4 introduces a new way to create web services that combines the power of Windows Communication Foundation (WCF)</w:t>
      </w:r>
      <w:r w:rsidR="001C7661">
        <w:t>,</w:t>
      </w:r>
      <w:r>
        <w:t xml:space="preserve"> and the flexibility of WF4. In t</w:t>
      </w:r>
      <w:r w:rsidR="004070C6">
        <w:t>his lab</w:t>
      </w:r>
      <w:r w:rsidR="001C7661">
        <w:t>,</w:t>
      </w:r>
      <w:r w:rsidR="004070C6">
        <w:t xml:space="preserve"> </w:t>
      </w:r>
      <w:r>
        <w:t>y</w:t>
      </w:r>
      <w:r w:rsidR="004070C6" w:rsidRPr="00A248F8">
        <w:t xml:space="preserve">ou will learn how to use the </w:t>
      </w:r>
      <w:r>
        <w:t>WF4 m</w:t>
      </w:r>
      <w:r w:rsidR="004070C6" w:rsidRPr="00A248F8">
        <w:t xml:space="preserve">essaging activities to </w:t>
      </w:r>
      <w:r w:rsidR="004070C6">
        <w:t>implement an HR business workflow scenario.</w:t>
      </w:r>
      <w:r w:rsidR="00EB093B">
        <w:t xml:space="preserve"> </w:t>
      </w:r>
      <w:r w:rsidR="009B1C5D">
        <w:t xml:space="preserve">You will also experience the improved hosting, deployment, tracking and troubleshooting capabilities of the new </w:t>
      </w:r>
      <w:r w:rsidR="00DA73B5">
        <w:t xml:space="preserve">Windows Server </w:t>
      </w:r>
      <w:proofErr w:type="spellStart"/>
      <w:r w:rsidR="00DA73B5">
        <w:t>AppFabric</w:t>
      </w:r>
      <w:proofErr w:type="spellEnd"/>
      <w:r w:rsidR="009B1C5D">
        <w:t>.</w:t>
      </w:r>
    </w:p>
    <w:p w:rsidR="00A201F9" w:rsidRPr="00A201F9" w:rsidRDefault="009F1E67" w:rsidP="00A201F9">
      <w:pPr>
        <w:pStyle w:val="ppNote"/>
        <w:rPr>
          <w:rFonts w:eastAsia="Arial Unicode MS"/>
          <w:b/>
          <w:noProof/>
        </w:rPr>
      </w:pPr>
      <w:r>
        <w:rPr>
          <w:rFonts w:eastAsia="Arial Unicode MS"/>
          <w:b/>
          <w:noProof/>
          <w:lang w:bidi="ar-SA"/>
        </w:rPr>
        <w:drawing>
          <wp:inline distT="0" distB="0" distL="0" distR="0">
            <wp:extent cx="304800" cy="311150"/>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04800" cy="311150"/>
                    </a:xfrm>
                    <a:prstGeom prst="rect">
                      <a:avLst/>
                    </a:prstGeom>
                    <a:noFill/>
                  </pic:spPr>
                </pic:pic>
              </a:graphicData>
            </a:graphic>
          </wp:inline>
        </w:drawing>
      </w:r>
      <w:r w:rsidR="00EB093B">
        <w:rPr>
          <w:rFonts w:eastAsia="Arial Unicode MS"/>
          <w:b/>
          <w:noProof/>
        </w:rPr>
        <w:t xml:space="preserve"> </w:t>
      </w:r>
      <w:r w:rsidR="00A201F9" w:rsidRPr="00A201F9">
        <w:rPr>
          <w:rFonts w:eastAsia="Arial Unicode MS"/>
          <w:b/>
          <w:noProof/>
        </w:rPr>
        <w:t>Do I have to do all the exercises?</w:t>
      </w:r>
    </w:p>
    <w:p w:rsidR="00A201F9" w:rsidRDefault="00FD25CB" w:rsidP="00A201F9">
      <w:pPr>
        <w:pStyle w:val="ppNote"/>
      </w:pPr>
      <w:r>
        <w:t>This lab is long. To do all of it will probably take close to 2 hours.</w:t>
      </w:r>
      <w:r w:rsidR="00EB093B">
        <w:t xml:space="preserve"> </w:t>
      </w:r>
      <w:r w:rsidR="00884690">
        <w:t xml:space="preserve">The lab is </w:t>
      </w:r>
      <w:r>
        <w:t>designed so that each exercise can be done independently.</w:t>
      </w:r>
      <w:r w:rsidR="00EB093B">
        <w:t xml:space="preserve"> </w:t>
      </w:r>
      <w:r>
        <w:t>Just open the solution found under the Begin folder for the exercise.</w:t>
      </w:r>
      <w:r w:rsidR="00EB093B">
        <w:t xml:space="preserve"> </w:t>
      </w:r>
      <w:r>
        <w:t xml:space="preserve">For example, if you wanted to learn how </w:t>
      </w:r>
      <w:r w:rsidR="00DA73B5">
        <w:t xml:space="preserve">Windows Server </w:t>
      </w:r>
      <w:proofErr w:type="spellStart"/>
      <w:r w:rsidR="00DA73B5">
        <w:t>AppFabric</w:t>
      </w:r>
      <w:proofErr w:type="spellEnd"/>
      <w:r>
        <w:t xml:space="preserve"> make</w:t>
      </w:r>
      <w:r w:rsidR="00F90604">
        <w:t>s</w:t>
      </w:r>
      <w:r>
        <w:t xml:space="preserve"> it easier to deploy an application you would start with Exercise 5 and open the solution from the </w:t>
      </w:r>
      <w:r w:rsidR="00527B22">
        <w:rPr>
          <w:b/>
        </w:rPr>
        <w:t>Source\</w:t>
      </w:r>
      <w:r>
        <w:rPr>
          <w:b/>
        </w:rPr>
        <w:t>Ex5</w:t>
      </w:r>
      <w:r w:rsidR="005037D3">
        <w:rPr>
          <w:b/>
        </w:rPr>
        <w:t xml:space="preserve"> </w:t>
      </w:r>
      <w:r>
        <w:rPr>
          <w:b/>
        </w:rPr>
        <w:t>\Begin</w:t>
      </w:r>
      <w:r w:rsidR="008F2573">
        <w:rPr>
          <w:b/>
        </w:rPr>
        <w:t xml:space="preserve"> (</w:t>
      </w:r>
      <w:r w:rsidR="008F2573" w:rsidRPr="008F2573">
        <w:rPr>
          <w:b/>
        </w:rPr>
        <w:t>choosing the folder that matches the language of your preference</w:t>
      </w:r>
      <w:r w:rsidR="008F2573">
        <w:rPr>
          <w:b/>
        </w:rPr>
        <w:t>)</w:t>
      </w:r>
      <w:r w:rsidRPr="008379B1">
        <w:t xml:space="preserve"> </w:t>
      </w:r>
      <w:r>
        <w:t>folder</w:t>
      </w:r>
      <w:r w:rsidR="008379B1">
        <w:t>.</w:t>
      </w:r>
    </w:p>
    <w:p w:rsidR="00FD25CB" w:rsidRPr="00FD25CB" w:rsidRDefault="00FD25CB" w:rsidP="004070C6">
      <w:pPr>
        <w:pStyle w:val="ppBodyText"/>
        <w:rPr>
          <w:highlight w:val="yellow"/>
        </w:rPr>
      </w:pPr>
    </w:p>
    <w:p w:rsidR="004070C6" w:rsidRPr="008B3FC4" w:rsidRDefault="004070C6" w:rsidP="004070C6">
      <w:pPr>
        <w:pStyle w:val="ppBodyText"/>
        <w:rPr>
          <w:highlight w:val="yellow"/>
        </w:rPr>
      </w:pPr>
      <w:proofErr w:type="spellStart"/>
      <w:r w:rsidRPr="00A248F8">
        <w:t>Contoso</w:t>
      </w:r>
      <w:proofErr w:type="spellEnd"/>
      <w:r w:rsidRPr="00A248F8">
        <w:t xml:space="preserve"> has a business process </w:t>
      </w:r>
      <w:r w:rsidRPr="00935389">
        <w:rPr>
          <w:rFonts w:ascii="Calibri" w:hAnsi="Calibri"/>
        </w:rPr>
        <w:t xml:space="preserve">for filling the open job requisitions in the company. </w:t>
      </w:r>
      <w:r>
        <w:t xml:space="preserve">The process will be divided in three tiers: a </w:t>
      </w:r>
      <w:r w:rsidR="008B3FC4">
        <w:t xml:space="preserve">smart </w:t>
      </w:r>
      <w:r>
        <w:t>client</w:t>
      </w:r>
      <w:r w:rsidR="008B3FC4">
        <w:t xml:space="preserve"> application</w:t>
      </w:r>
      <w:r>
        <w:t>, a</w:t>
      </w:r>
      <w:r w:rsidR="00D4326B">
        <w:t xml:space="preserve"> web site, a</w:t>
      </w:r>
      <w:r>
        <w:t xml:space="preserve"> middle-tier workflow service, and </w:t>
      </w:r>
      <w:r w:rsidR="008B3FC4">
        <w:t>a data layer</w:t>
      </w:r>
      <w:r w:rsidR="00E91930">
        <w:t>.</w:t>
      </w:r>
    </w:p>
    <w:p w:rsidR="008B3FC4" w:rsidRDefault="008B3FC4" w:rsidP="008B3FC4">
      <w:pPr>
        <w:pStyle w:val="ppNumberList"/>
      </w:pPr>
      <w:r>
        <w:t>The applicant submits an application to a workflow service using a Windows Forms client app</w:t>
      </w:r>
    </w:p>
    <w:p w:rsidR="008B3FC4" w:rsidRDefault="008B3FC4" w:rsidP="008B3FC4">
      <w:pPr>
        <w:pStyle w:val="ppNumberList"/>
      </w:pPr>
      <w:r>
        <w:t>The workflow service screens the applicant’s education background by calling an Education service</w:t>
      </w:r>
    </w:p>
    <w:p w:rsidR="008B3FC4" w:rsidRDefault="008B3FC4" w:rsidP="008B3FC4">
      <w:pPr>
        <w:pStyle w:val="ppNumberList"/>
      </w:pPr>
      <w:r>
        <w:t>If the education screening passes, a human reviewer will receive an email with a link to the website to review the application</w:t>
      </w:r>
    </w:p>
    <w:p w:rsidR="008B3FC4" w:rsidRDefault="008B3FC4" w:rsidP="008B3FC4">
      <w:pPr>
        <w:pStyle w:val="ppNumberList"/>
      </w:pPr>
      <w:r>
        <w:t>The web site will call the workflow service to pass the result of the human review</w:t>
      </w:r>
    </w:p>
    <w:p w:rsidR="008B3FC4" w:rsidRDefault="008B3FC4" w:rsidP="008B3FC4">
      <w:pPr>
        <w:pStyle w:val="ppNumberList"/>
      </w:pPr>
      <w:r>
        <w:t>The applicant is notified by an email and a callback to the client application</w:t>
      </w:r>
    </w:p>
    <w:p w:rsidR="008B3FC4" w:rsidRDefault="009F1E67" w:rsidP="008B3FC4">
      <w:pPr>
        <w:pStyle w:val="ppFigure"/>
      </w:pPr>
      <w:r>
        <w:rPr>
          <w:noProof/>
          <w:lang w:bidi="ar-SA"/>
        </w:rPr>
        <w:lastRenderedPageBreak/>
        <w:drawing>
          <wp:inline distT="0" distB="0" distL="0" distR="0">
            <wp:extent cx="4846955" cy="2950845"/>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4846955" cy="2950845"/>
                    </a:xfrm>
                    <a:prstGeom prst="rect">
                      <a:avLst/>
                    </a:prstGeom>
                    <a:noFill/>
                  </pic:spPr>
                </pic:pic>
              </a:graphicData>
            </a:graphic>
          </wp:inline>
        </w:drawing>
      </w:r>
    </w:p>
    <w:p w:rsidR="008B3FC4" w:rsidRDefault="008B3FC4" w:rsidP="008B3FC4">
      <w:pPr>
        <w:pStyle w:val="ppFigureNumber"/>
      </w:pPr>
      <w:r>
        <w:t xml:space="preserve">Figure </w:t>
      </w:r>
      <w:r w:rsidR="00A17624">
        <w:fldChar w:fldCharType="begin"/>
      </w:r>
      <w:r w:rsidR="000B2C4C">
        <w:instrText xml:space="preserve"> SEQ Figure \* ARABIC </w:instrText>
      </w:r>
      <w:r w:rsidR="00A17624">
        <w:fldChar w:fldCharType="separate"/>
      </w:r>
      <w:r w:rsidR="00E15FDC">
        <w:rPr>
          <w:noProof/>
        </w:rPr>
        <w:t>1</w:t>
      </w:r>
      <w:r w:rsidR="00A17624">
        <w:rPr>
          <w:noProof/>
        </w:rPr>
        <w:fldChar w:fldCharType="end"/>
      </w:r>
    </w:p>
    <w:p w:rsidR="008B3FC4" w:rsidRDefault="008B3FC4" w:rsidP="008B3FC4">
      <w:pPr>
        <w:pStyle w:val="ppFigureCaption"/>
      </w:pPr>
      <w:r>
        <w:t>Services Diagram for the lab solution</w:t>
      </w:r>
    </w:p>
    <w:p w:rsidR="00826E25" w:rsidRPr="00826E25" w:rsidRDefault="00826E25" w:rsidP="00826E25">
      <w:pPr>
        <w:pStyle w:val="ppBodyText"/>
      </w:pPr>
    </w:p>
    <w:p w:rsidR="004070C6" w:rsidRPr="008A4A2C" w:rsidRDefault="00BF68E3" w:rsidP="00BF68E3">
      <w:pPr>
        <w:pStyle w:val="Heading1"/>
        <w:rPr>
          <w:rFonts w:eastAsia="Arial Unicode MS"/>
          <w:noProof/>
        </w:rPr>
      </w:pPr>
      <w:r>
        <w:rPr>
          <w:rFonts w:eastAsia="Arial Unicode MS"/>
          <w:noProof/>
        </w:rPr>
        <w:t>Objectives</w:t>
      </w:r>
    </w:p>
    <w:p w:rsidR="004070C6" w:rsidRDefault="004070C6" w:rsidP="004070C6">
      <w:pPr>
        <w:pStyle w:val="ppBodyText"/>
        <w:rPr>
          <w:noProof/>
        </w:rPr>
      </w:pPr>
      <w:r w:rsidRPr="008A4A2C">
        <w:rPr>
          <w:noProof/>
        </w:rPr>
        <w:t>In this Hands-On Lab, you will learn</w:t>
      </w:r>
      <w:r>
        <w:rPr>
          <w:noProof/>
        </w:rPr>
        <w:t xml:space="preserve"> how to</w:t>
      </w:r>
      <w:r w:rsidRPr="008A4A2C">
        <w:rPr>
          <w:noProof/>
        </w:rPr>
        <w:t>:</w:t>
      </w:r>
    </w:p>
    <w:p w:rsidR="004070C6" w:rsidRDefault="004070C6" w:rsidP="004070C6">
      <w:pPr>
        <w:pStyle w:val="ppBulletList"/>
      </w:pPr>
      <w:r>
        <w:t>Use Messaging activities to send data in and out of workflows</w:t>
      </w:r>
    </w:p>
    <w:p w:rsidR="004070C6" w:rsidRPr="00741E73" w:rsidRDefault="004070C6" w:rsidP="004070C6">
      <w:pPr>
        <w:pStyle w:val="ppBulletList"/>
      </w:pPr>
      <w:r>
        <w:t>Configure the</w:t>
      </w:r>
      <w:r w:rsidR="00EB093B">
        <w:t xml:space="preserve"> </w:t>
      </w:r>
      <w:r w:rsidRPr="00741E73">
        <w:t>Messaging activities for a specific scenario</w:t>
      </w:r>
    </w:p>
    <w:p w:rsidR="004070C6" w:rsidRDefault="004070C6" w:rsidP="004070C6">
      <w:pPr>
        <w:pStyle w:val="ppBulletList"/>
      </w:pPr>
      <w:r w:rsidRPr="00741E73">
        <w:t>Invoke Add Service Reference to create</w:t>
      </w:r>
      <w:r>
        <w:t xml:space="preserve"> activities that consume another service</w:t>
      </w:r>
    </w:p>
    <w:p w:rsidR="004070C6" w:rsidRPr="00741E73" w:rsidRDefault="004070C6" w:rsidP="004070C6">
      <w:pPr>
        <w:pStyle w:val="ppBulletList"/>
      </w:pPr>
      <w:r w:rsidRPr="00741E73">
        <w:t>Utilize Activity Templates to create pre-configured request-reply patterns</w:t>
      </w:r>
    </w:p>
    <w:p w:rsidR="004070C6" w:rsidRDefault="004070C6" w:rsidP="004070C6">
      <w:pPr>
        <w:pStyle w:val="ppBulletList"/>
      </w:pPr>
      <w:r w:rsidRPr="00741E73">
        <w:rPr>
          <w:rFonts w:eastAsia="MS Mincho" w:hint="eastAsia"/>
          <w:lang w:eastAsia="ja-JP"/>
        </w:rPr>
        <w:t>Set up Content Based Correlation to correlate</w:t>
      </w:r>
      <w:r>
        <w:rPr>
          <w:rFonts w:eastAsia="MS Mincho" w:hint="eastAsia"/>
          <w:lang w:eastAsia="ja-JP"/>
        </w:rPr>
        <w:t xml:space="preserve"> messages from the same client</w:t>
      </w:r>
    </w:p>
    <w:p w:rsidR="004070C6" w:rsidRPr="00DF1201" w:rsidRDefault="004070C6" w:rsidP="004070C6">
      <w:pPr>
        <w:pStyle w:val="ppListEnd"/>
        <w:rPr>
          <w:noProof/>
          <w:highlight w:val="yellow"/>
        </w:rPr>
      </w:pPr>
    </w:p>
    <w:p w:rsidR="004070C6" w:rsidRPr="00987E7E" w:rsidRDefault="00BF68E3" w:rsidP="00BF68E3">
      <w:pPr>
        <w:pStyle w:val="Heading1"/>
        <w:rPr>
          <w:noProof/>
        </w:rPr>
      </w:pPr>
      <w:bookmarkStart w:id="4" w:name="_Setup"/>
      <w:bookmarkEnd w:id="4"/>
      <w:r>
        <w:rPr>
          <w:noProof/>
        </w:rPr>
        <w:t>System Requirements</w:t>
      </w:r>
    </w:p>
    <w:p w:rsidR="004070C6" w:rsidRPr="00987E7E" w:rsidRDefault="004070C6" w:rsidP="004070C6">
      <w:pPr>
        <w:pStyle w:val="ppBodyText"/>
        <w:rPr>
          <w:noProof/>
        </w:rPr>
      </w:pPr>
      <w:r w:rsidRPr="00987E7E">
        <w:rPr>
          <w:noProof/>
        </w:rPr>
        <w:t>You must have the following items to complete this lab:</w:t>
      </w:r>
    </w:p>
    <w:p w:rsidR="004070C6" w:rsidRPr="00987E7E" w:rsidRDefault="004070C6" w:rsidP="004070C6">
      <w:pPr>
        <w:pStyle w:val="ppBulletList"/>
        <w:rPr>
          <w:noProof/>
        </w:rPr>
      </w:pPr>
      <w:r w:rsidRPr="00987E7E">
        <w:rPr>
          <w:noProof/>
        </w:rPr>
        <w:t xml:space="preserve">Microsoft Visual Studio </w:t>
      </w:r>
      <w:r>
        <w:rPr>
          <w:noProof/>
        </w:rPr>
        <w:t>20</w:t>
      </w:r>
      <w:r w:rsidRPr="00987E7E">
        <w:rPr>
          <w:noProof/>
        </w:rPr>
        <w:t>10</w:t>
      </w:r>
      <w:r>
        <w:rPr>
          <w:noProof/>
        </w:rPr>
        <w:t xml:space="preserve"> </w:t>
      </w:r>
      <w:r w:rsidR="00580D01">
        <w:rPr>
          <w:noProof/>
        </w:rPr>
        <w:t xml:space="preserve">– </w:t>
      </w:r>
      <w:r w:rsidR="00421DE7">
        <w:rPr>
          <w:noProof/>
        </w:rPr>
        <w:t xml:space="preserve"> </w:t>
      </w:r>
      <w:hyperlink r:id="rId21" w:history="1">
        <w:r w:rsidR="00421DE7" w:rsidRPr="00421DE7">
          <w:rPr>
            <w:rStyle w:val="Hyperlink"/>
            <w:rFonts w:cstheme="minorBidi"/>
            <w:noProof/>
          </w:rPr>
          <w:t>Download</w:t>
        </w:r>
      </w:hyperlink>
    </w:p>
    <w:p w:rsidR="004070C6" w:rsidRDefault="004070C6" w:rsidP="004070C6">
      <w:pPr>
        <w:pStyle w:val="ppBulletList"/>
        <w:rPr>
          <w:noProof/>
        </w:rPr>
      </w:pPr>
      <w:r w:rsidRPr="00987E7E">
        <w:rPr>
          <w:noProof/>
        </w:rPr>
        <w:t>Microsoft .NET Framework 4</w:t>
      </w:r>
      <w:r w:rsidR="00421DE7">
        <w:rPr>
          <w:noProof/>
        </w:rPr>
        <w:t xml:space="preserve"> </w:t>
      </w:r>
      <w:r w:rsidR="00580D01">
        <w:rPr>
          <w:noProof/>
        </w:rPr>
        <w:t>–</w:t>
      </w:r>
      <w:r w:rsidR="00421DE7">
        <w:rPr>
          <w:noProof/>
        </w:rPr>
        <w:t xml:space="preserve"> </w:t>
      </w:r>
      <w:hyperlink r:id="rId22" w:history="1">
        <w:r w:rsidR="00421DE7" w:rsidRPr="00421DE7">
          <w:rPr>
            <w:rStyle w:val="Hyperlink"/>
            <w:rFonts w:cstheme="minorBidi"/>
            <w:noProof/>
          </w:rPr>
          <w:t>Download</w:t>
        </w:r>
      </w:hyperlink>
    </w:p>
    <w:p w:rsidR="008B3FC4" w:rsidRDefault="008B3FC4" w:rsidP="004070C6">
      <w:pPr>
        <w:pStyle w:val="ppBulletList"/>
        <w:rPr>
          <w:noProof/>
        </w:rPr>
      </w:pPr>
      <w:r>
        <w:rPr>
          <w:noProof/>
        </w:rPr>
        <w:t>SQL Server 2008 Express</w:t>
      </w:r>
      <w:r w:rsidR="00421DE7">
        <w:rPr>
          <w:noProof/>
        </w:rPr>
        <w:t xml:space="preserve"> (included with Visual Studio 2010)</w:t>
      </w:r>
      <w:r w:rsidR="00580D01">
        <w:rPr>
          <w:noProof/>
        </w:rPr>
        <w:t xml:space="preserve"> – </w:t>
      </w:r>
      <w:hyperlink r:id="rId23" w:history="1">
        <w:r w:rsidR="00580D01" w:rsidRPr="00580D01">
          <w:rPr>
            <w:rStyle w:val="Hyperlink"/>
            <w:rFonts w:cstheme="minorBidi"/>
            <w:noProof/>
          </w:rPr>
          <w:t>Download</w:t>
        </w:r>
      </w:hyperlink>
    </w:p>
    <w:p w:rsidR="008137BF" w:rsidRDefault="006C7854" w:rsidP="004070C6">
      <w:pPr>
        <w:pStyle w:val="ppBulletList"/>
        <w:rPr>
          <w:noProof/>
        </w:rPr>
      </w:pPr>
      <w:r>
        <w:rPr>
          <w:noProof/>
        </w:rPr>
        <w:t xml:space="preserve">Microsoft Outlook or </w:t>
      </w:r>
      <w:r w:rsidR="008137BF">
        <w:rPr>
          <w:noProof/>
        </w:rPr>
        <w:t xml:space="preserve">Windows Live Mail Client </w:t>
      </w:r>
      <w:r w:rsidR="00580D01">
        <w:rPr>
          <w:noProof/>
        </w:rPr>
        <w:t>–</w:t>
      </w:r>
      <w:r w:rsidR="008137BF">
        <w:rPr>
          <w:noProof/>
        </w:rPr>
        <w:t xml:space="preserve"> </w:t>
      </w:r>
      <w:hyperlink r:id="rId24" w:history="1">
        <w:r w:rsidR="008137BF" w:rsidRPr="008137BF">
          <w:rPr>
            <w:rStyle w:val="Hyperlink"/>
            <w:rFonts w:cstheme="minorBidi"/>
            <w:noProof/>
          </w:rPr>
          <w:t>Download</w:t>
        </w:r>
      </w:hyperlink>
      <w:r>
        <w:rPr>
          <w:rStyle w:val="Hyperlink"/>
          <w:rFonts w:cstheme="minorBidi"/>
          <w:noProof/>
        </w:rPr>
        <w:t xml:space="preserve"> </w:t>
      </w:r>
    </w:p>
    <w:p w:rsidR="008137BF" w:rsidRDefault="00DA73B5" w:rsidP="004070C6">
      <w:pPr>
        <w:pStyle w:val="ppBulletList"/>
        <w:rPr>
          <w:noProof/>
        </w:rPr>
      </w:pPr>
      <w:r>
        <w:rPr>
          <w:noProof/>
        </w:rPr>
        <w:t>Windows Server AppFabric</w:t>
      </w:r>
      <w:r w:rsidR="00425D0F">
        <w:rPr>
          <w:noProof/>
        </w:rPr>
        <w:t xml:space="preserve"> </w:t>
      </w:r>
      <w:r w:rsidR="00E83924">
        <w:rPr>
          <w:noProof/>
        </w:rPr>
        <w:t>–</w:t>
      </w:r>
      <w:r w:rsidR="008137BF">
        <w:rPr>
          <w:noProof/>
        </w:rPr>
        <w:t xml:space="preserve"> </w:t>
      </w:r>
      <w:r w:rsidR="008137BF" w:rsidRPr="00E83924">
        <w:rPr>
          <w:noProof/>
        </w:rPr>
        <w:t>Download</w:t>
      </w:r>
      <w:r w:rsidR="00E83924">
        <w:rPr>
          <w:noProof/>
        </w:rPr>
        <w:t xml:space="preserve"> using the Web Platform Installer</w:t>
      </w:r>
      <w:r w:rsidR="00425D0F">
        <w:rPr>
          <w:noProof/>
        </w:rPr>
        <w:t xml:space="preserve"> </w:t>
      </w:r>
      <w:r w:rsidR="00580D01">
        <w:rPr>
          <w:noProof/>
        </w:rPr>
        <w:t>–</w:t>
      </w:r>
      <w:r w:rsidR="00425D0F">
        <w:rPr>
          <w:noProof/>
        </w:rPr>
        <w:t xml:space="preserve"> </w:t>
      </w:r>
      <w:hyperlink r:id="rId25" w:history="1">
        <w:r w:rsidR="00425D0F" w:rsidRPr="00425D0F">
          <w:rPr>
            <w:rStyle w:val="Hyperlink"/>
            <w:rFonts w:cstheme="minorBidi"/>
            <w:noProof/>
          </w:rPr>
          <w:t>Donwload</w:t>
        </w:r>
      </w:hyperlink>
    </w:p>
    <w:p w:rsidR="00FE6851" w:rsidRPr="00DA43DE" w:rsidRDefault="00FE6851" w:rsidP="00DA43DE">
      <w:pPr>
        <w:pStyle w:val="ppListEnd"/>
        <w:rPr>
          <w:noProof/>
          <w:highlight w:val="yellow"/>
        </w:rPr>
      </w:pPr>
    </w:p>
    <w:p w:rsidR="007D3E9E" w:rsidRDefault="00BF68E3" w:rsidP="00BF68E3">
      <w:pPr>
        <w:pStyle w:val="Heading1"/>
        <w:rPr>
          <w:noProof/>
        </w:rPr>
      </w:pPr>
      <w:r>
        <w:rPr>
          <w:noProof/>
        </w:rPr>
        <w:t>Exercises</w:t>
      </w:r>
    </w:p>
    <w:p w:rsidR="007D3E9E" w:rsidRPr="00A438A6" w:rsidRDefault="007D3E9E" w:rsidP="007D3E9E">
      <w:pPr>
        <w:pStyle w:val="ppBodyText"/>
        <w:jc w:val="both"/>
        <w:rPr>
          <w:noProof/>
        </w:rPr>
      </w:pPr>
      <w:r w:rsidRPr="00A438A6">
        <w:rPr>
          <w:noProof/>
        </w:rPr>
        <w:t xml:space="preserve">This </w:t>
      </w:r>
      <w:r>
        <w:rPr>
          <w:noProof/>
        </w:rPr>
        <w:t>Hands-On Lab comprises</w:t>
      </w:r>
      <w:r w:rsidRPr="00A438A6">
        <w:rPr>
          <w:noProof/>
        </w:rPr>
        <w:t xml:space="preserve"> the following exercises:</w:t>
      </w:r>
    </w:p>
    <w:p w:rsidR="007D3E9E" w:rsidRDefault="00282168" w:rsidP="007D3E9E">
      <w:pPr>
        <w:pStyle w:val="ppNumberList"/>
        <w:jc w:val="both"/>
        <w:rPr>
          <w:noProof/>
        </w:rPr>
      </w:pPr>
      <w:r>
        <w:rPr>
          <w:noProof/>
        </w:rPr>
        <w:t>Submit Application Service</w:t>
      </w:r>
    </w:p>
    <w:p w:rsidR="00497EFA" w:rsidRDefault="00282168" w:rsidP="007D3E9E">
      <w:pPr>
        <w:pStyle w:val="ppNumberList"/>
        <w:jc w:val="both"/>
        <w:rPr>
          <w:noProof/>
        </w:rPr>
      </w:pPr>
      <w:r>
        <w:t>Email Notification</w:t>
      </w:r>
    </w:p>
    <w:p w:rsidR="00282168" w:rsidRDefault="00282168" w:rsidP="007D3E9E">
      <w:pPr>
        <w:pStyle w:val="ppNumberList"/>
        <w:jc w:val="both"/>
        <w:rPr>
          <w:noProof/>
        </w:rPr>
      </w:pPr>
      <w:r>
        <w:t>Applicant Screening</w:t>
      </w:r>
    </w:p>
    <w:p w:rsidR="00282168" w:rsidRDefault="00282168" w:rsidP="007D3E9E">
      <w:pPr>
        <w:pStyle w:val="ppNumberList"/>
        <w:jc w:val="both"/>
        <w:rPr>
          <w:noProof/>
        </w:rPr>
      </w:pPr>
      <w:r>
        <w:t>Deploy the Solution</w:t>
      </w:r>
    </w:p>
    <w:p w:rsidR="00282168" w:rsidRPr="000F5E21" w:rsidRDefault="00282168" w:rsidP="007D3E9E">
      <w:pPr>
        <w:pStyle w:val="ppNumberList"/>
        <w:jc w:val="both"/>
        <w:rPr>
          <w:noProof/>
        </w:rPr>
      </w:pPr>
      <w:r>
        <w:t>Troubleshooting</w:t>
      </w:r>
    </w:p>
    <w:p w:rsidR="004A050E" w:rsidRDefault="004A050E" w:rsidP="004A050E">
      <w:pPr>
        <w:pStyle w:val="ppListEnd"/>
        <w:rPr>
          <w:noProof/>
        </w:rPr>
      </w:pPr>
    </w:p>
    <w:p w:rsidR="00922B6C" w:rsidRPr="00041762" w:rsidRDefault="00922B6C" w:rsidP="00922B6C">
      <w:pPr>
        <w:pStyle w:val="Heading1"/>
        <w:rPr>
          <w:rFonts w:eastAsiaTheme="minorEastAsia"/>
          <w:noProof/>
        </w:rPr>
      </w:pPr>
      <w:r w:rsidRPr="00041762">
        <w:rPr>
          <w:noProof/>
        </w:rPr>
        <w:t>Starting Materials</w:t>
      </w:r>
    </w:p>
    <w:p w:rsidR="00922B6C" w:rsidRPr="008C7DF8" w:rsidRDefault="00922B6C" w:rsidP="00922B6C">
      <w:pPr>
        <w:pStyle w:val="ppBodyText"/>
        <w:rPr>
          <w:noProof/>
        </w:rPr>
      </w:pPr>
      <w:r w:rsidRPr="00041762">
        <w:rPr>
          <w:rFonts w:eastAsia="Arial Unicode MS"/>
          <w:noProof/>
        </w:rPr>
        <w:t xml:space="preserve">This </w:t>
      </w:r>
      <w:r w:rsidRPr="00E96D2A">
        <w:rPr>
          <w:noProof/>
        </w:rPr>
        <w:t>Hands-On Lab</w:t>
      </w:r>
      <w:r w:rsidRPr="00041762">
        <w:rPr>
          <w:rFonts w:eastAsia="Arial Unicode MS"/>
          <w:noProof/>
        </w:rPr>
        <w:t xml:space="preserve"> includes the following starting materials.</w:t>
      </w:r>
    </w:p>
    <w:p w:rsidR="00922B6C" w:rsidRDefault="00922B6C" w:rsidP="00922B6C">
      <w:pPr>
        <w:pStyle w:val="ppBulletList"/>
        <w:rPr>
          <w:rFonts w:eastAsia="Arial Unicode MS"/>
          <w:noProof/>
        </w:rPr>
      </w:pPr>
      <w:r w:rsidRPr="00943983">
        <w:rPr>
          <w:rFonts w:eastAsia="Arial Unicode MS"/>
          <w:b/>
          <w:noProof/>
        </w:rPr>
        <w:t>Visual Studio solutions.</w:t>
      </w:r>
      <w:r w:rsidRPr="003F290C">
        <w:rPr>
          <w:rFonts w:eastAsia="Arial Unicode MS"/>
          <w:noProof/>
        </w:rPr>
        <w:t xml:space="preserve"> </w:t>
      </w:r>
      <w:r>
        <w:rPr>
          <w:rFonts w:eastAsia="Arial Unicode MS"/>
          <w:noProof/>
        </w:rPr>
        <w:t>Depending</w:t>
      </w:r>
      <w:r w:rsidRPr="00943983">
        <w:rPr>
          <w:rFonts w:eastAsia="Arial Unicode MS"/>
          <w:noProof/>
        </w:rPr>
        <w:t xml:space="preserve"> on the exercise you will find Visual Studio solutions that you can use as starting point for the exercises.</w:t>
      </w:r>
    </w:p>
    <w:p w:rsidR="00922B6C" w:rsidRPr="001F632F" w:rsidRDefault="009F1E67" w:rsidP="00922B6C">
      <w:pPr>
        <w:pStyle w:val="ppNote"/>
        <w:rPr>
          <w:rFonts w:eastAsia="Arial Unicode MS"/>
          <w:noProof/>
        </w:rPr>
      </w:pPr>
      <w:r>
        <w:rPr>
          <w:rFonts w:eastAsia="Arial Unicode MS"/>
          <w:b/>
          <w:noProof/>
          <w:lang w:bidi="ar-SA"/>
        </w:rPr>
        <w:drawing>
          <wp:inline distT="0" distB="0" distL="0" distR="0">
            <wp:extent cx="304800" cy="311150"/>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4800" cy="311150"/>
                    </a:xfrm>
                    <a:prstGeom prst="rect">
                      <a:avLst/>
                    </a:prstGeom>
                    <a:noFill/>
                  </pic:spPr>
                </pic:pic>
              </a:graphicData>
            </a:graphic>
          </wp:inline>
        </w:drawing>
      </w:r>
      <w:r w:rsidR="00EB093B">
        <w:rPr>
          <w:rFonts w:eastAsia="Arial Unicode MS"/>
          <w:b/>
          <w:noProof/>
        </w:rPr>
        <w:t xml:space="preserve"> </w:t>
      </w:r>
      <w:r w:rsidR="00922B6C">
        <w:rPr>
          <w:rFonts w:eastAsia="Arial Unicode MS"/>
          <w:b/>
          <w:noProof/>
        </w:rPr>
        <w:t>What if I</w:t>
      </w:r>
      <w:r w:rsidR="00922B6C" w:rsidRPr="001F632F">
        <w:rPr>
          <w:rFonts w:eastAsia="Arial Unicode MS"/>
          <w:b/>
          <w:noProof/>
        </w:rPr>
        <w:t xml:space="preserve"> get stuck?</w:t>
      </w:r>
    </w:p>
    <w:p w:rsidR="000C6326" w:rsidRPr="000C6326" w:rsidRDefault="00922B6C" w:rsidP="00922B6C">
      <w:pPr>
        <w:pStyle w:val="ppNote"/>
        <w:rPr>
          <w:rFonts w:eastAsia="Arial Unicode MS"/>
          <w:noProof/>
          <w:highlight w:val="yellow"/>
        </w:rPr>
      </w:pPr>
      <w:r>
        <w:t>The source code that accompanies this hands-on lab includes an end folder where you can find a Visual Studio solution with the code that you would obtain if you complete the steps in each exercise. You can use this solution as a guide if you need additional help working through the exercises.</w:t>
      </w:r>
      <w:r w:rsidR="000C6326">
        <w:t xml:space="preserve"> </w:t>
      </w:r>
    </w:p>
    <w:p w:rsidR="001447AA" w:rsidRDefault="001447AA" w:rsidP="001447AA">
      <w:pPr>
        <w:pStyle w:val="ppNote"/>
      </w:pPr>
      <w:r w:rsidRPr="001447AA">
        <w:t>Remember to build the solutions before opening any file using the workflow designer.</w:t>
      </w:r>
    </w:p>
    <w:p w:rsidR="00580D01" w:rsidRPr="001447AA" w:rsidRDefault="00580D01" w:rsidP="00580D01">
      <w:pPr>
        <w:pStyle w:val="ppBodyText"/>
      </w:pPr>
    </w:p>
    <w:p w:rsidR="006E7BDE" w:rsidRDefault="006E7BDE" w:rsidP="00497EFA">
      <w:pPr>
        <w:pStyle w:val="ppListEnd"/>
        <w:rPr>
          <w:rFonts w:eastAsia="Arial Unicode MS"/>
          <w:noProof/>
        </w:rPr>
      </w:pPr>
    </w:p>
    <w:p w:rsidR="001B119E" w:rsidRDefault="00AF3D9D" w:rsidP="001B119E">
      <w:pPr>
        <w:pStyle w:val="Heading1"/>
      </w:pPr>
      <w:r w:rsidRPr="006E7BDE">
        <w:t>Next Step</w:t>
      </w:r>
    </w:p>
    <w:sdt>
      <w:sdtPr>
        <w:rPr>
          <w:rStyle w:val="Hyperlink"/>
        </w:rPr>
        <w:alias w:val="Topic Link"/>
        <w:tag w:val="d799e30d-6080-451e-9e89-ca9e360c3f4a"/>
        <w:id w:val="4965368"/>
        <w:placeholder>
          <w:docPart w:val="DefaultPlaceholder_22675703"/>
        </w:placeholder>
        <w:text/>
      </w:sdtPr>
      <w:sdtEndPr>
        <w:rPr>
          <w:rStyle w:val="Hyperlink"/>
          <w:rFonts w:cstheme="majorBidi"/>
          <w:color w:val="365F91" w:themeColor="accent1" w:themeShade="BF"/>
          <w:u w:val="none"/>
        </w:rPr>
      </w:sdtEndPr>
      <w:sdtContent>
        <w:p w:rsidR="00AF3D9D" w:rsidRDefault="001B119E" w:rsidP="001B119E">
          <w:pPr>
            <w:pStyle w:val="ppBodyText"/>
            <w:rPr>
              <w:rStyle w:val="Hyperlink"/>
              <w:rFonts w:cstheme="majorBidi"/>
              <w:color w:val="365F91" w:themeColor="accent1" w:themeShade="BF"/>
              <w:u w:val="none"/>
            </w:rPr>
          </w:pPr>
          <w:r>
            <w:rPr>
              <w:rStyle w:val="Hyperlink"/>
            </w:rPr>
            <w:t>Setup</w:t>
          </w:r>
        </w:p>
      </w:sdtContent>
    </w:sdt>
    <w:p w:rsidR="001B119E" w:rsidRPr="003F290C" w:rsidRDefault="001B119E" w:rsidP="003F290C">
      <w:pPr>
        <w:pStyle w:val="ppListEnd"/>
        <w:rPr>
          <w:rStyle w:val="Hyperlink"/>
          <w:rFonts w:cstheme="minorBidi"/>
          <w:color w:val="auto"/>
          <w:u w:val="none"/>
        </w:rPr>
      </w:pPr>
    </w:p>
    <w:bookmarkStart w:id="5" w:name="_Toc282002926" w:displacedByCustomXml="next"/>
    <w:sdt>
      <w:sdtPr>
        <w:rPr>
          <w:rFonts w:cs="Times New Roman"/>
          <w:noProof/>
          <w:color w:val="0000FF"/>
          <w:u w:val="single"/>
        </w:rPr>
        <w:alias w:val="Topic"/>
        <w:tag w:val="d799e30d-6080-451e-9e89-ca9e360c3f4a"/>
        <w:id w:val="4965360"/>
        <w:placeholder>
          <w:docPart w:val="DefaultPlaceholder_22675703"/>
        </w:placeholder>
        <w:text/>
      </w:sdtPr>
      <w:sdtEndPr/>
      <w:sdtContent>
        <w:p w:rsidR="009C7E96" w:rsidRDefault="001B119E" w:rsidP="001B119E">
          <w:pPr>
            <w:pStyle w:val="ppTopic"/>
            <w:rPr>
              <w:noProof/>
            </w:rPr>
          </w:pPr>
          <w:r>
            <w:rPr>
              <w:noProof/>
            </w:rPr>
            <w:t>Setup</w:t>
          </w:r>
        </w:p>
      </w:sdtContent>
    </w:sdt>
    <w:bookmarkEnd w:id="5" w:displacedByCustomXml="prev"/>
    <w:p w:rsidR="001B012F" w:rsidRDefault="001B012F" w:rsidP="001B012F">
      <w:pPr>
        <w:pStyle w:val="ppBodyText"/>
        <w:rPr>
          <w:rFonts w:eastAsia="Times New Roman"/>
          <w:lang w:bidi="ar-SA"/>
        </w:rPr>
      </w:pPr>
      <w:bookmarkStart w:id="6" w:name="_Toc246389180"/>
      <w:bookmarkStart w:id="7" w:name="_Toc244310966"/>
      <w:r w:rsidRPr="00537E56">
        <w:rPr>
          <w:rFonts w:eastAsia="Times New Roman"/>
          <w:lang w:bidi="ar-SA"/>
        </w:rPr>
        <w:t xml:space="preserve">All the requisites for this lab are verified using the Dependency Checker. To </w:t>
      </w:r>
      <w:r>
        <w:rPr>
          <w:rFonts w:eastAsia="Times New Roman"/>
          <w:lang w:bidi="ar-SA"/>
        </w:rPr>
        <w:t>make sure that everything is correctly configured, follow these steps:</w:t>
      </w:r>
    </w:p>
    <w:p w:rsidR="001B012F" w:rsidRDefault="00012A0D" w:rsidP="001B012F">
      <w:pPr>
        <w:pStyle w:val="ppNumberList"/>
        <w:rPr>
          <w:rFonts w:eastAsia="Times New Roman"/>
          <w:lang w:bidi="ar-SA"/>
        </w:rPr>
      </w:pPr>
      <w:r>
        <w:rPr>
          <w:rFonts w:eastAsia="Times New Roman"/>
          <w:lang w:bidi="ar-SA"/>
        </w:rPr>
        <w:lastRenderedPageBreak/>
        <w:t>Run the D</w:t>
      </w:r>
      <w:r w:rsidR="001B012F" w:rsidRPr="00577C37">
        <w:rPr>
          <w:rFonts w:eastAsia="Times New Roman"/>
          <w:lang w:bidi="ar-SA"/>
        </w:rPr>
        <w:t xml:space="preserve">ependency </w:t>
      </w:r>
      <w:r>
        <w:rPr>
          <w:rFonts w:eastAsia="Times New Roman"/>
          <w:lang w:bidi="ar-SA"/>
        </w:rPr>
        <w:t>C</w:t>
      </w:r>
      <w:r w:rsidR="001B012F" w:rsidRPr="00577C37">
        <w:rPr>
          <w:rFonts w:eastAsia="Times New Roman"/>
          <w:lang w:bidi="ar-SA"/>
        </w:rPr>
        <w:t xml:space="preserve">hecker if you have not done so previously. To do this, browse to </w:t>
      </w:r>
      <w:r w:rsidR="001B012F" w:rsidRPr="00577C37">
        <w:rPr>
          <w:rFonts w:eastAsia="Times New Roman"/>
          <w:b/>
          <w:lang w:bidi="ar-SA"/>
        </w:rPr>
        <w:t>Source\Setup</w:t>
      </w:r>
      <w:r w:rsidR="001B012F" w:rsidRPr="00577C37">
        <w:rPr>
          <w:rFonts w:eastAsia="Times New Roman"/>
          <w:lang w:bidi="ar-SA"/>
        </w:rPr>
        <w:t xml:space="preserve"> folder of this lab and </w:t>
      </w:r>
      <w:r w:rsidR="00580D01">
        <w:rPr>
          <w:rFonts w:eastAsia="Times New Roman"/>
          <w:lang w:bidi="ar-SA"/>
        </w:rPr>
        <w:t>double-click</w:t>
      </w:r>
      <w:r w:rsidR="001B012F" w:rsidRPr="00577C37">
        <w:rPr>
          <w:rFonts w:eastAsia="Times New Roman"/>
          <w:lang w:bidi="ar-SA"/>
        </w:rPr>
        <w:t xml:space="preserve"> the </w:t>
      </w:r>
      <w:proofErr w:type="spellStart"/>
      <w:r w:rsidR="001B012F" w:rsidRPr="00577C37">
        <w:rPr>
          <w:rFonts w:eastAsia="Times New Roman"/>
          <w:b/>
          <w:lang w:bidi="ar-SA"/>
        </w:rPr>
        <w:t>Dependencies.</w:t>
      </w:r>
      <w:r w:rsidR="00580D01">
        <w:rPr>
          <w:rFonts w:eastAsia="Times New Roman"/>
          <w:b/>
          <w:lang w:bidi="ar-SA"/>
        </w:rPr>
        <w:t>dep</w:t>
      </w:r>
      <w:proofErr w:type="spellEnd"/>
      <w:r w:rsidR="001B012F" w:rsidRPr="00577C37">
        <w:rPr>
          <w:rFonts w:eastAsia="Times New Roman"/>
          <w:lang w:bidi="ar-SA"/>
        </w:rPr>
        <w:t xml:space="preserve"> </w:t>
      </w:r>
      <w:r w:rsidR="00580D01">
        <w:rPr>
          <w:rFonts w:eastAsia="Times New Roman"/>
          <w:lang w:bidi="ar-SA"/>
        </w:rPr>
        <w:t>file</w:t>
      </w:r>
      <w:r w:rsidR="001B012F" w:rsidRPr="00577C37">
        <w:rPr>
          <w:rFonts w:eastAsia="Times New Roman"/>
          <w:lang w:bidi="ar-SA"/>
        </w:rPr>
        <w:t xml:space="preserve">. </w:t>
      </w:r>
      <w:r w:rsidR="001B012F">
        <w:rPr>
          <w:rFonts w:eastAsia="Times New Roman"/>
          <w:lang w:bidi="ar-SA"/>
        </w:rPr>
        <w:t>Install any pre-requisites that are missing (rescanning if necessary) and complete the wizard.</w:t>
      </w:r>
    </w:p>
    <w:p w:rsidR="00E0090E" w:rsidRDefault="001B012F" w:rsidP="001B012F">
      <w:pPr>
        <w:pStyle w:val="ppNoteIndent"/>
        <w:rPr>
          <w:noProof/>
        </w:rPr>
      </w:pPr>
      <w:r w:rsidRPr="00F66332">
        <w:rPr>
          <w:b/>
          <w:noProof/>
        </w:rPr>
        <w:t>Note:</w:t>
      </w:r>
      <w:r>
        <w:rPr>
          <w:noProof/>
        </w:rPr>
        <w:t xml:space="preserve"> </w:t>
      </w:r>
      <w:r w:rsidR="00E0090E" w:rsidRPr="00E0090E">
        <w:rPr>
          <w:noProof/>
        </w:rPr>
        <w:t>The Configuration Wizard is used for checking dependencies and setting up the environment. If the Configuration Wizard is not installed on your machine, you must install it running the DependencyChecker.msi file located on the %VS2010TKInstallationFolder%\Assets\DependencyChecker folder (e.g. by default the Training Kit is installed under C:\VS2010TrainingKit).</w:t>
      </w:r>
    </w:p>
    <w:p w:rsidR="001B012F" w:rsidRDefault="001B012F" w:rsidP="001B012F">
      <w:pPr>
        <w:pStyle w:val="ppNoteIndent"/>
        <w:rPr>
          <w:noProof/>
        </w:rPr>
      </w:pPr>
      <w:r w:rsidRPr="005828C8">
        <w:rPr>
          <w:noProof/>
        </w:rPr>
        <w:t xml:space="preserve">For convenience, much of the code </w:t>
      </w:r>
      <w:r>
        <w:rPr>
          <w:noProof/>
        </w:rPr>
        <w:t xml:space="preserve">you will be managing along this lab </w:t>
      </w:r>
      <w:r w:rsidRPr="005828C8">
        <w:rPr>
          <w:noProof/>
        </w:rPr>
        <w:t xml:space="preserve">is available as Visual Studio code snippets. </w:t>
      </w:r>
      <w:r w:rsidRPr="005828C8">
        <w:t xml:space="preserve">The </w:t>
      </w:r>
      <w:proofErr w:type="spellStart"/>
      <w:r>
        <w:rPr>
          <w:b/>
        </w:rPr>
        <w:t>Dependencies</w:t>
      </w:r>
      <w:r w:rsidRPr="00F66332">
        <w:rPr>
          <w:b/>
        </w:rPr>
        <w:t>.</w:t>
      </w:r>
      <w:r w:rsidR="00580D01">
        <w:rPr>
          <w:b/>
        </w:rPr>
        <w:t>dep</w:t>
      </w:r>
      <w:proofErr w:type="spellEnd"/>
      <w:r w:rsidRPr="005828C8">
        <w:t xml:space="preserve"> file</w:t>
      </w:r>
      <w:r w:rsidRPr="005828C8">
        <w:rPr>
          <w:noProof/>
        </w:rPr>
        <w:t xml:space="preserve"> launches the Visual Studio installer file that installs the code snippets.</w:t>
      </w:r>
      <w:r>
        <w:rPr>
          <w:noProof/>
        </w:rPr>
        <w:t xml:space="preserve"> If you cannot find the snippets when you write the solutions, make sure you installed the code snippets inside Visual Studio</w:t>
      </w:r>
      <w:r w:rsidR="00012A0D">
        <w:rPr>
          <w:noProof/>
        </w:rPr>
        <w:t xml:space="preserve"> 2010 Code Snippets Repository.</w:t>
      </w:r>
    </w:p>
    <w:p w:rsidR="001B012F" w:rsidRPr="005828C8" w:rsidRDefault="001B012F" w:rsidP="001B012F">
      <w:pPr>
        <w:pStyle w:val="ppBodyTextIndent"/>
        <w:rPr>
          <w:noProof/>
        </w:rPr>
      </w:pPr>
    </w:p>
    <w:bookmarkEnd w:id="6"/>
    <w:bookmarkEnd w:id="7"/>
    <w:p w:rsidR="001B012F" w:rsidRPr="001B012F" w:rsidRDefault="009C7E96" w:rsidP="001B012F">
      <w:pPr>
        <w:pStyle w:val="ppNoteIndent"/>
      </w:pPr>
      <w:r w:rsidRPr="009B1C5D">
        <w:rPr>
          <w:b/>
        </w:rPr>
        <w:t>Note:</w:t>
      </w:r>
      <w:r w:rsidRPr="00012A0D">
        <w:t xml:space="preserve"> </w:t>
      </w:r>
      <w:r>
        <w:t>This script file creates a persistence database by invoking the SQL scripts included with the .NET Framework.</w:t>
      </w:r>
      <w:r w:rsidR="00EB093B">
        <w:t xml:space="preserve"> </w:t>
      </w:r>
      <w:r>
        <w:t xml:space="preserve">You can also use </w:t>
      </w:r>
      <w:proofErr w:type="spellStart"/>
      <w:r>
        <w:t>AppFabric</w:t>
      </w:r>
      <w:proofErr w:type="spellEnd"/>
      <w:r>
        <w:t xml:space="preserve"> to create persistence databases.</w:t>
      </w:r>
    </w:p>
    <w:p w:rsidR="001B012F" w:rsidRDefault="001B012F" w:rsidP="001B012F">
      <w:pPr>
        <w:pStyle w:val="ListParagraph"/>
      </w:pPr>
    </w:p>
    <w:p w:rsidR="00A83AB0" w:rsidRPr="00A83AB0" w:rsidRDefault="00BA09E0" w:rsidP="001B012F">
      <w:pPr>
        <w:pStyle w:val="ppNumberList"/>
        <w:rPr>
          <w:b/>
        </w:rPr>
      </w:pPr>
      <w:r>
        <w:t xml:space="preserve">If you are </w:t>
      </w:r>
      <w:r w:rsidR="009C7E96">
        <w:t xml:space="preserve">installing Windows Server </w:t>
      </w:r>
      <w:proofErr w:type="spellStart"/>
      <w:r w:rsidR="009C7E96">
        <w:t>AppFabric</w:t>
      </w:r>
      <w:proofErr w:type="spellEnd"/>
      <w:r w:rsidR="00783881">
        <w:t xml:space="preserve"> for the first time</w:t>
      </w:r>
      <w:r w:rsidR="009548C8">
        <w:t>,</w:t>
      </w:r>
      <w:r w:rsidR="009C7E96">
        <w:t xml:space="preserve"> you will be prompted to configure it.</w:t>
      </w:r>
      <w:r w:rsidR="00EB093B">
        <w:t xml:space="preserve"> </w:t>
      </w:r>
      <w:r w:rsidR="009C7E96">
        <w:t xml:space="preserve">If you want to reconfigure it later just search for the Configure </w:t>
      </w:r>
      <w:proofErr w:type="spellStart"/>
      <w:r w:rsidR="009C7E96">
        <w:t>AppFabric</w:t>
      </w:r>
      <w:proofErr w:type="spellEnd"/>
      <w:r w:rsidR="009C7E96">
        <w:t xml:space="preserve"> menu shortcut.</w:t>
      </w:r>
      <w:r w:rsidR="00EB093B">
        <w:t xml:space="preserve"> </w:t>
      </w:r>
      <w:r w:rsidR="00783881">
        <w:t xml:space="preserve">To configure </w:t>
      </w:r>
      <w:proofErr w:type="spellStart"/>
      <w:r w:rsidR="00783881">
        <w:t>AppFabric</w:t>
      </w:r>
      <w:proofErr w:type="spellEnd"/>
      <w:r w:rsidR="00783881">
        <w:t>, perform the following steps:</w:t>
      </w:r>
    </w:p>
    <w:p w:rsidR="009C7E96" w:rsidRDefault="009C7E96" w:rsidP="001B012F">
      <w:pPr>
        <w:pStyle w:val="ppNumberListIndent"/>
        <w:rPr>
          <w:rFonts w:eastAsia="Times New Roman"/>
        </w:rPr>
      </w:pPr>
      <w:r>
        <w:rPr>
          <w:rFonts w:eastAsia="Times New Roman"/>
        </w:rPr>
        <w:t xml:space="preserve">Start </w:t>
      </w:r>
      <w:r>
        <w:rPr>
          <w:rFonts w:eastAsia="Times New Roman"/>
          <w:b/>
        </w:rPr>
        <w:t xml:space="preserve">Configure </w:t>
      </w:r>
      <w:proofErr w:type="spellStart"/>
      <w:r>
        <w:rPr>
          <w:rFonts w:eastAsia="Times New Roman"/>
          <w:b/>
        </w:rPr>
        <w:t>AppFabric</w:t>
      </w:r>
      <w:proofErr w:type="spellEnd"/>
      <w:r>
        <w:rPr>
          <w:rFonts w:eastAsia="Times New Roman"/>
        </w:rPr>
        <w:t xml:space="preserve"> from the Start menu if it is not already running after installation.</w:t>
      </w:r>
    </w:p>
    <w:p w:rsidR="009C7E96" w:rsidRDefault="009C7E96" w:rsidP="001B012F">
      <w:pPr>
        <w:pStyle w:val="ppNumberListIndent"/>
        <w:rPr>
          <w:rFonts w:eastAsia="Times New Roman"/>
        </w:rPr>
      </w:pPr>
      <w:r>
        <w:rPr>
          <w:rFonts w:eastAsia="Times New Roman"/>
        </w:rPr>
        <w:t xml:space="preserve">On the Configure Hosting Services page tick the </w:t>
      </w:r>
      <w:r w:rsidRPr="005E221E">
        <w:rPr>
          <w:rFonts w:eastAsia="Times New Roman"/>
          <w:b/>
        </w:rPr>
        <w:t>Set monitoring configuration</w:t>
      </w:r>
      <w:r>
        <w:rPr>
          <w:rFonts w:eastAsia="Times New Roman"/>
        </w:rPr>
        <w:t xml:space="preserve"> checkbox</w:t>
      </w:r>
      <w:r w:rsidR="00012A0D">
        <w:rPr>
          <w:rFonts w:eastAsia="Times New Roman"/>
        </w:rPr>
        <w:t>.</w:t>
      </w:r>
    </w:p>
    <w:p w:rsidR="005014B1" w:rsidRPr="00012A0D" w:rsidRDefault="009C7E96" w:rsidP="004E6B77">
      <w:pPr>
        <w:pStyle w:val="ppNumberListIndent"/>
        <w:rPr>
          <w:rFonts w:eastAsia="Times New Roman"/>
        </w:rPr>
      </w:pPr>
      <w:r>
        <w:rPr>
          <w:rFonts w:eastAsia="Times New Roman"/>
        </w:rPr>
        <w:t xml:space="preserve">Select the monitoring provider </w:t>
      </w:r>
      <w:proofErr w:type="spellStart"/>
      <w:r>
        <w:rPr>
          <w:rFonts w:eastAsia="Times New Roman"/>
          <w:b/>
        </w:rPr>
        <w:t>System.Data.SqlClient</w:t>
      </w:r>
      <w:proofErr w:type="spellEnd"/>
      <w:r w:rsidR="00012A0D" w:rsidRPr="00012A0D">
        <w:rPr>
          <w:rFonts w:eastAsia="Times New Roman"/>
        </w:rPr>
        <w:t>.</w:t>
      </w:r>
    </w:p>
    <w:p w:rsidR="009C7E96" w:rsidRDefault="009C7E96" w:rsidP="00D871BA">
      <w:pPr>
        <w:pStyle w:val="ppNumberListIndent"/>
        <w:rPr>
          <w:rFonts w:eastAsia="Times New Roman"/>
        </w:rPr>
      </w:pPr>
      <w:r>
        <w:rPr>
          <w:rFonts w:eastAsia="Times New Roman"/>
        </w:rPr>
        <w:t xml:space="preserve">Tick the </w:t>
      </w:r>
      <w:r w:rsidRPr="00AB1E75">
        <w:rPr>
          <w:rFonts w:eastAsia="Times New Roman"/>
          <w:b/>
        </w:rPr>
        <w:t>Set persistence configuration</w:t>
      </w:r>
      <w:r>
        <w:rPr>
          <w:rFonts w:eastAsia="Times New Roman"/>
        </w:rPr>
        <w:t xml:space="preserve"> checkbox</w:t>
      </w:r>
      <w:r w:rsidR="00012A0D">
        <w:rPr>
          <w:rFonts w:eastAsia="Times New Roman"/>
        </w:rPr>
        <w:t>.</w:t>
      </w:r>
    </w:p>
    <w:p w:rsidR="009C7E96" w:rsidRPr="00012A0D" w:rsidRDefault="009C7E96" w:rsidP="001B012F">
      <w:pPr>
        <w:pStyle w:val="ppNumberListIndent"/>
        <w:rPr>
          <w:rFonts w:eastAsia="Times New Roman"/>
        </w:rPr>
      </w:pPr>
      <w:r>
        <w:rPr>
          <w:rFonts w:eastAsia="Times New Roman"/>
        </w:rPr>
        <w:t xml:space="preserve">Select the persistence provider </w:t>
      </w:r>
      <w:proofErr w:type="spellStart"/>
      <w:r w:rsidRPr="005E221E">
        <w:rPr>
          <w:rFonts w:eastAsia="Times New Roman"/>
          <w:b/>
        </w:rPr>
        <w:t>sqlStoreProvider</w:t>
      </w:r>
      <w:proofErr w:type="spellEnd"/>
      <w:r w:rsidR="00012A0D" w:rsidRPr="00012A0D">
        <w:rPr>
          <w:rFonts w:eastAsia="Times New Roman"/>
        </w:rPr>
        <w:t>.</w:t>
      </w:r>
    </w:p>
    <w:p w:rsidR="004E6B77" w:rsidRDefault="004E6B77" w:rsidP="004E6B77">
      <w:pPr>
        <w:pStyle w:val="ppFigureIndent2"/>
        <w:rPr>
          <w:rFonts w:eastAsia="Times New Roman"/>
        </w:rPr>
      </w:pPr>
      <w:r>
        <w:rPr>
          <w:rFonts w:eastAsia="Times New Roman"/>
          <w:noProof/>
          <w:lang w:bidi="ar-SA"/>
        </w:rPr>
        <w:lastRenderedPageBreak/>
        <w:drawing>
          <wp:inline distT="0" distB="0" distL="0" distR="0">
            <wp:extent cx="594423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35" cy="4498975"/>
                    </a:xfrm>
                    <a:prstGeom prst="rect">
                      <a:avLst/>
                    </a:prstGeom>
                    <a:noFill/>
                  </pic:spPr>
                </pic:pic>
              </a:graphicData>
            </a:graphic>
          </wp:inline>
        </w:drawing>
      </w:r>
    </w:p>
    <w:p w:rsidR="004E6B77" w:rsidRDefault="004E6B77" w:rsidP="004E6B77">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2</w:t>
      </w:r>
      <w:r w:rsidR="00A17624">
        <w:rPr>
          <w:noProof/>
        </w:rPr>
        <w:fldChar w:fldCharType="end"/>
      </w:r>
    </w:p>
    <w:p w:rsidR="004E6B77" w:rsidRPr="004A0305" w:rsidRDefault="004E6B77" w:rsidP="004E6B77">
      <w:pPr>
        <w:pStyle w:val="ppFigureCaptionIndent2"/>
      </w:pPr>
      <w:r>
        <w:t xml:space="preserve">Configuring </w:t>
      </w:r>
      <w:proofErr w:type="spellStart"/>
      <w:r>
        <w:t>AppFabric</w:t>
      </w:r>
      <w:proofErr w:type="spellEnd"/>
      <w:r>
        <w:t xml:space="preserve"> monitoring and persistence stores for SQL Server</w:t>
      </w:r>
    </w:p>
    <w:p w:rsidR="004E6B77" w:rsidRPr="004E6B77" w:rsidRDefault="004E6B77" w:rsidP="00012A0D">
      <w:pPr>
        <w:pStyle w:val="ppBodyTextIndent2"/>
        <w:rPr>
          <w:rFonts w:eastAsia="Times New Roman"/>
        </w:rPr>
      </w:pPr>
    </w:p>
    <w:p w:rsidR="004E6B77" w:rsidRDefault="004E6B77" w:rsidP="004E6B77">
      <w:pPr>
        <w:pStyle w:val="ppNumberListIndent"/>
        <w:rPr>
          <w:rFonts w:eastAsia="Times New Roman"/>
        </w:rPr>
      </w:pPr>
      <w:r w:rsidRPr="00D871BA">
        <w:rPr>
          <w:rFonts w:eastAsia="Times New Roman"/>
        </w:rPr>
        <w:t xml:space="preserve">Click the </w:t>
      </w:r>
      <w:r w:rsidRPr="00D871BA">
        <w:rPr>
          <w:rFonts w:eastAsia="Times New Roman"/>
          <w:b/>
        </w:rPr>
        <w:t>Configure</w:t>
      </w:r>
      <w:r w:rsidRPr="00D871BA">
        <w:rPr>
          <w:rFonts w:eastAsia="Times New Roman"/>
        </w:rPr>
        <w:t xml:space="preserve"> button next to the </w:t>
      </w:r>
      <w:r w:rsidRPr="00D871BA">
        <w:rPr>
          <w:rFonts w:eastAsia="Times New Roman"/>
          <w:b/>
        </w:rPr>
        <w:t xml:space="preserve">Monitoring </w:t>
      </w:r>
      <w:r w:rsidR="00AB1E75">
        <w:rPr>
          <w:rFonts w:eastAsia="Times New Roman"/>
          <w:b/>
        </w:rPr>
        <w:t>p</w:t>
      </w:r>
      <w:r w:rsidRPr="00D871BA">
        <w:rPr>
          <w:rFonts w:eastAsia="Times New Roman"/>
          <w:b/>
        </w:rPr>
        <w:t>rovider</w:t>
      </w:r>
      <w:r>
        <w:rPr>
          <w:rFonts w:eastAsia="Times New Roman"/>
        </w:rPr>
        <w:t>, and select the following options in the Monitoring Store Configuration Window:</w:t>
      </w:r>
    </w:p>
    <w:p w:rsidR="004E6B77" w:rsidRPr="00012A0D" w:rsidRDefault="004E6B77" w:rsidP="004E6B77">
      <w:pPr>
        <w:pStyle w:val="ppNumberListIndent2"/>
        <w:rPr>
          <w:rFonts w:eastAsia="Times New Roman"/>
        </w:rPr>
      </w:pPr>
      <w:r>
        <w:rPr>
          <w:rFonts w:eastAsia="Times New Roman"/>
        </w:rPr>
        <w:t xml:space="preserve">Check </w:t>
      </w:r>
      <w:r>
        <w:rPr>
          <w:rFonts w:eastAsia="Times New Roman"/>
          <w:b/>
        </w:rPr>
        <w:t xml:space="preserve">Register </w:t>
      </w:r>
      <w:proofErr w:type="spellStart"/>
      <w:r>
        <w:rPr>
          <w:rFonts w:eastAsia="Times New Roman"/>
          <w:b/>
        </w:rPr>
        <w:t>AppFabric</w:t>
      </w:r>
      <w:proofErr w:type="spellEnd"/>
      <w:r>
        <w:rPr>
          <w:rFonts w:eastAsia="Times New Roman"/>
          <w:b/>
        </w:rPr>
        <w:t xml:space="preserve"> monitoring store in root </w:t>
      </w:r>
      <w:proofErr w:type="spellStart"/>
      <w:r>
        <w:rPr>
          <w:rFonts w:eastAsia="Times New Roman"/>
          <w:b/>
        </w:rPr>
        <w:t>web.config</w:t>
      </w:r>
      <w:proofErr w:type="spellEnd"/>
      <w:r w:rsidR="00012A0D" w:rsidRPr="00012A0D">
        <w:rPr>
          <w:rFonts w:eastAsia="Times New Roman"/>
        </w:rPr>
        <w:t>.</w:t>
      </w:r>
    </w:p>
    <w:p w:rsidR="004E6B77" w:rsidRPr="00012A0D" w:rsidRDefault="004E6B77" w:rsidP="004E6B77">
      <w:pPr>
        <w:pStyle w:val="ppNumberListIndent2"/>
        <w:rPr>
          <w:rFonts w:eastAsia="Times New Roman"/>
        </w:rPr>
      </w:pPr>
      <w:r w:rsidRPr="00D871BA">
        <w:rPr>
          <w:rFonts w:eastAsia="Times New Roman"/>
        </w:rPr>
        <w:t xml:space="preserve">Check </w:t>
      </w:r>
      <w:r>
        <w:rPr>
          <w:rFonts w:eastAsia="Times New Roman"/>
          <w:b/>
        </w:rPr>
        <w:t xml:space="preserve">Initialize </w:t>
      </w:r>
      <w:r w:rsidR="00AB1E75">
        <w:rPr>
          <w:rFonts w:eastAsia="Times New Roman"/>
          <w:b/>
        </w:rPr>
        <w:t>m</w:t>
      </w:r>
      <w:r>
        <w:rPr>
          <w:rFonts w:eastAsia="Times New Roman"/>
          <w:b/>
        </w:rPr>
        <w:t xml:space="preserve">onitoring </w:t>
      </w:r>
      <w:r w:rsidR="00AB1E75">
        <w:rPr>
          <w:rFonts w:eastAsia="Times New Roman"/>
          <w:b/>
        </w:rPr>
        <w:t>s</w:t>
      </w:r>
      <w:r>
        <w:rPr>
          <w:rFonts w:eastAsia="Times New Roman"/>
          <w:b/>
        </w:rPr>
        <w:t>tore</w:t>
      </w:r>
      <w:r w:rsidR="00012A0D" w:rsidRPr="00012A0D">
        <w:rPr>
          <w:rFonts w:eastAsia="Times New Roman"/>
        </w:rPr>
        <w:t>.</w:t>
      </w:r>
    </w:p>
    <w:p w:rsidR="004E6B77" w:rsidRDefault="004E6B77" w:rsidP="004E6B77">
      <w:pPr>
        <w:pStyle w:val="ppNumberListIndent2"/>
        <w:rPr>
          <w:rFonts w:eastAsia="Times New Roman"/>
        </w:rPr>
      </w:pPr>
      <w:r>
        <w:rPr>
          <w:rFonts w:eastAsia="Times New Roman"/>
        </w:rPr>
        <w:t xml:space="preserve">In the </w:t>
      </w:r>
      <w:r w:rsidRPr="00D871BA">
        <w:rPr>
          <w:rFonts w:eastAsia="Times New Roman"/>
          <w:b/>
        </w:rPr>
        <w:t>Database</w:t>
      </w:r>
      <w:r>
        <w:rPr>
          <w:rFonts w:eastAsia="Times New Roman"/>
        </w:rPr>
        <w:t xml:space="preserve"> field, e</w:t>
      </w:r>
      <w:r w:rsidRPr="00D871BA">
        <w:rPr>
          <w:rFonts w:eastAsia="Times New Roman"/>
        </w:rPr>
        <w:t xml:space="preserve">nter the name of the database to be created for </w:t>
      </w:r>
      <w:r>
        <w:rPr>
          <w:rFonts w:eastAsia="Times New Roman"/>
        </w:rPr>
        <w:t xml:space="preserve">monitoring </w:t>
      </w:r>
      <w:r w:rsidRPr="00D871BA">
        <w:rPr>
          <w:rFonts w:eastAsia="Times New Roman"/>
        </w:rPr>
        <w:t>data, or select an existing database from the list</w:t>
      </w:r>
      <w:r w:rsidR="00012A0D">
        <w:rPr>
          <w:rFonts w:eastAsia="Times New Roman"/>
        </w:rPr>
        <w:t>.</w:t>
      </w:r>
    </w:p>
    <w:p w:rsidR="004E6B77" w:rsidRDefault="004E6B77" w:rsidP="004E6B77">
      <w:pPr>
        <w:pStyle w:val="ppNumberListIndent"/>
        <w:rPr>
          <w:rFonts w:eastAsia="Times New Roman"/>
        </w:rPr>
      </w:pPr>
      <w:r>
        <w:rPr>
          <w:rFonts w:eastAsia="Times New Roman"/>
        </w:rPr>
        <w:t xml:space="preserve">Click </w:t>
      </w:r>
      <w:r>
        <w:rPr>
          <w:rFonts w:eastAsia="Times New Roman"/>
          <w:b/>
        </w:rPr>
        <w:t>OK</w:t>
      </w:r>
      <w:r>
        <w:rPr>
          <w:rFonts w:eastAsia="Times New Roman"/>
        </w:rPr>
        <w:t xml:space="preserve"> to return to the </w:t>
      </w:r>
      <w:proofErr w:type="spellStart"/>
      <w:r>
        <w:rPr>
          <w:rFonts w:eastAsia="Times New Roman"/>
        </w:rPr>
        <w:t>AppFabric</w:t>
      </w:r>
      <w:proofErr w:type="spellEnd"/>
      <w:r>
        <w:rPr>
          <w:rFonts w:eastAsia="Times New Roman"/>
        </w:rPr>
        <w:t xml:space="preserve"> Configuration Wizard</w:t>
      </w:r>
      <w:r w:rsidR="00012A0D">
        <w:rPr>
          <w:rFonts w:eastAsia="Times New Roman"/>
        </w:rPr>
        <w:t>.</w:t>
      </w:r>
    </w:p>
    <w:p w:rsidR="004E6B77" w:rsidRDefault="004E6B77" w:rsidP="004E6B77">
      <w:pPr>
        <w:pStyle w:val="ppFigureIndent2"/>
        <w:rPr>
          <w:rFonts w:eastAsia="Times New Roman"/>
        </w:rPr>
      </w:pPr>
      <w:r>
        <w:rPr>
          <w:rFonts w:eastAsia="Times New Roman"/>
          <w:noProof/>
          <w:lang w:bidi="ar-SA"/>
        </w:rPr>
        <w:lastRenderedPageBreak/>
        <w:drawing>
          <wp:inline distT="0" distB="0" distL="0" distR="0">
            <wp:extent cx="5944235" cy="5029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35" cy="5029835"/>
                    </a:xfrm>
                    <a:prstGeom prst="rect">
                      <a:avLst/>
                    </a:prstGeom>
                    <a:noFill/>
                  </pic:spPr>
                </pic:pic>
              </a:graphicData>
            </a:graphic>
          </wp:inline>
        </w:drawing>
      </w:r>
    </w:p>
    <w:p w:rsidR="00CB5CFE" w:rsidRDefault="00CB5CFE" w:rsidP="00CB5CFE">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3</w:t>
      </w:r>
      <w:r w:rsidR="00A17624">
        <w:rPr>
          <w:noProof/>
        </w:rPr>
        <w:fldChar w:fldCharType="end"/>
      </w:r>
    </w:p>
    <w:p w:rsidR="004E6B77" w:rsidRPr="004A0305" w:rsidRDefault="004E6B77" w:rsidP="004E6B77">
      <w:pPr>
        <w:pStyle w:val="ppFigureCaptionIndent2"/>
      </w:pPr>
      <w:r>
        <w:t>Register and Initialize the monitoring store</w:t>
      </w:r>
    </w:p>
    <w:p w:rsidR="004E6B77" w:rsidRPr="00D871BA" w:rsidRDefault="004E6B77" w:rsidP="004E6B77">
      <w:pPr>
        <w:pStyle w:val="ppNumberListIndent"/>
        <w:numPr>
          <w:ilvl w:val="0"/>
          <w:numId w:val="0"/>
        </w:numPr>
        <w:ind w:left="1434"/>
        <w:rPr>
          <w:rFonts w:eastAsia="Times New Roman"/>
        </w:rPr>
      </w:pPr>
    </w:p>
    <w:p w:rsidR="00D871BA" w:rsidRDefault="00D871BA" w:rsidP="00D871BA">
      <w:pPr>
        <w:pStyle w:val="ppNumberListIndent"/>
        <w:rPr>
          <w:rFonts w:eastAsia="Times New Roman"/>
        </w:rPr>
      </w:pPr>
      <w:r w:rsidRPr="00D871BA">
        <w:rPr>
          <w:rFonts w:eastAsia="Times New Roman"/>
        </w:rPr>
        <w:t xml:space="preserve">Click the </w:t>
      </w:r>
      <w:r w:rsidRPr="00D871BA">
        <w:rPr>
          <w:rFonts w:eastAsia="Times New Roman"/>
          <w:b/>
        </w:rPr>
        <w:t>Configure</w:t>
      </w:r>
      <w:r w:rsidRPr="00D871BA">
        <w:rPr>
          <w:rFonts w:eastAsia="Times New Roman"/>
        </w:rPr>
        <w:t xml:space="preserve"> button next to the </w:t>
      </w:r>
      <w:r w:rsidR="00AB1E75">
        <w:rPr>
          <w:rFonts w:eastAsia="Times New Roman"/>
          <w:b/>
        </w:rPr>
        <w:t>Persistence</w:t>
      </w:r>
      <w:r w:rsidRPr="00D871BA">
        <w:rPr>
          <w:rFonts w:eastAsia="Times New Roman"/>
          <w:b/>
        </w:rPr>
        <w:t xml:space="preserve"> </w:t>
      </w:r>
      <w:r w:rsidR="00AB1E75">
        <w:rPr>
          <w:rFonts w:eastAsia="Times New Roman"/>
          <w:b/>
        </w:rPr>
        <w:t>p</w:t>
      </w:r>
      <w:r w:rsidRPr="00D871BA">
        <w:rPr>
          <w:rFonts w:eastAsia="Times New Roman"/>
          <w:b/>
        </w:rPr>
        <w:t>rovider</w:t>
      </w:r>
      <w:r>
        <w:rPr>
          <w:rFonts w:eastAsia="Times New Roman"/>
        </w:rPr>
        <w:t xml:space="preserve">, and select the following options in the </w:t>
      </w:r>
      <w:r w:rsidR="005014B1">
        <w:rPr>
          <w:rFonts w:eastAsia="Times New Roman"/>
        </w:rPr>
        <w:t>Persistence</w:t>
      </w:r>
      <w:r w:rsidR="00EB093B">
        <w:rPr>
          <w:rFonts w:eastAsia="Times New Roman"/>
        </w:rPr>
        <w:t xml:space="preserve"> </w:t>
      </w:r>
      <w:r>
        <w:rPr>
          <w:rFonts w:eastAsia="Times New Roman"/>
        </w:rPr>
        <w:t>Store Configuration Window</w:t>
      </w:r>
      <w:r w:rsidR="005014B1">
        <w:rPr>
          <w:rFonts w:eastAsia="Times New Roman"/>
        </w:rPr>
        <w:t>:</w:t>
      </w:r>
    </w:p>
    <w:p w:rsidR="00D871BA" w:rsidRPr="00012A0D" w:rsidRDefault="00D871BA" w:rsidP="00D871BA">
      <w:pPr>
        <w:pStyle w:val="ppNumberListIndent2"/>
        <w:rPr>
          <w:rFonts w:eastAsia="Times New Roman"/>
        </w:rPr>
      </w:pPr>
      <w:r>
        <w:rPr>
          <w:rFonts w:eastAsia="Times New Roman"/>
        </w:rPr>
        <w:t xml:space="preserve">Check </w:t>
      </w:r>
      <w:r>
        <w:rPr>
          <w:rFonts w:eastAsia="Times New Roman"/>
          <w:b/>
        </w:rPr>
        <w:t xml:space="preserve">Register </w:t>
      </w:r>
      <w:proofErr w:type="spellStart"/>
      <w:r>
        <w:rPr>
          <w:rFonts w:eastAsia="Times New Roman"/>
          <w:b/>
        </w:rPr>
        <w:t>AppFabric</w:t>
      </w:r>
      <w:proofErr w:type="spellEnd"/>
      <w:r>
        <w:rPr>
          <w:rFonts w:eastAsia="Times New Roman"/>
          <w:b/>
        </w:rPr>
        <w:t xml:space="preserve"> </w:t>
      </w:r>
      <w:r w:rsidR="00AB1E75">
        <w:rPr>
          <w:rFonts w:eastAsia="Times New Roman"/>
          <w:b/>
        </w:rPr>
        <w:t>persistence</w:t>
      </w:r>
      <w:r>
        <w:rPr>
          <w:rFonts w:eastAsia="Times New Roman"/>
          <w:b/>
        </w:rPr>
        <w:t xml:space="preserve"> store in root </w:t>
      </w:r>
      <w:proofErr w:type="spellStart"/>
      <w:r>
        <w:rPr>
          <w:rFonts w:eastAsia="Times New Roman"/>
          <w:b/>
        </w:rPr>
        <w:t>web.config</w:t>
      </w:r>
      <w:proofErr w:type="spellEnd"/>
      <w:r w:rsidR="00012A0D" w:rsidRPr="00012A0D">
        <w:rPr>
          <w:rFonts w:eastAsia="Times New Roman"/>
        </w:rPr>
        <w:t>.</w:t>
      </w:r>
    </w:p>
    <w:p w:rsidR="00D871BA" w:rsidRPr="00012A0D" w:rsidRDefault="00D871BA" w:rsidP="00D871BA">
      <w:pPr>
        <w:pStyle w:val="ppNumberListIndent2"/>
        <w:rPr>
          <w:rFonts w:eastAsia="Times New Roman"/>
        </w:rPr>
      </w:pPr>
      <w:r w:rsidRPr="00D871BA">
        <w:rPr>
          <w:rFonts w:eastAsia="Times New Roman"/>
        </w:rPr>
        <w:t xml:space="preserve">Check </w:t>
      </w:r>
      <w:r>
        <w:rPr>
          <w:rFonts w:eastAsia="Times New Roman"/>
          <w:b/>
        </w:rPr>
        <w:t xml:space="preserve">Initialize </w:t>
      </w:r>
      <w:r w:rsidR="00AB1E75">
        <w:rPr>
          <w:rFonts w:eastAsia="Times New Roman"/>
          <w:b/>
        </w:rPr>
        <w:t>persistence</w:t>
      </w:r>
      <w:r>
        <w:rPr>
          <w:rFonts w:eastAsia="Times New Roman"/>
          <w:b/>
        </w:rPr>
        <w:t xml:space="preserve"> </w:t>
      </w:r>
      <w:r w:rsidR="00AB1E75">
        <w:rPr>
          <w:rFonts w:eastAsia="Times New Roman"/>
          <w:b/>
        </w:rPr>
        <w:t>s</w:t>
      </w:r>
      <w:r>
        <w:rPr>
          <w:rFonts w:eastAsia="Times New Roman"/>
          <w:b/>
        </w:rPr>
        <w:t>tore</w:t>
      </w:r>
      <w:r w:rsidR="00012A0D" w:rsidRPr="00012A0D">
        <w:rPr>
          <w:rFonts w:eastAsia="Times New Roman"/>
        </w:rPr>
        <w:t>.</w:t>
      </w:r>
    </w:p>
    <w:p w:rsidR="00D871BA" w:rsidRDefault="00D871BA" w:rsidP="00D871BA">
      <w:pPr>
        <w:pStyle w:val="ppNumberListIndent2"/>
        <w:rPr>
          <w:rFonts w:eastAsia="Times New Roman"/>
        </w:rPr>
      </w:pPr>
      <w:r>
        <w:rPr>
          <w:rFonts w:eastAsia="Times New Roman"/>
        </w:rPr>
        <w:t xml:space="preserve">In the </w:t>
      </w:r>
      <w:r w:rsidRPr="00D871BA">
        <w:rPr>
          <w:rFonts w:eastAsia="Times New Roman"/>
          <w:b/>
        </w:rPr>
        <w:t>Database</w:t>
      </w:r>
      <w:r>
        <w:rPr>
          <w:rFonts w:eastAsia="Times New Roman"/>
        </w:rPr>
        <w:t xml:space="preserve"> field, e</w:t>
      </w:r>
      <w:r w:rsidRPr="00D871BA">
        <w:rPr>
          <w:rFonts w:eastAsia="Times New Roman"/>
        </w:rPr>
        <w:t xml:space="preserve">nter the name of the database to be created for </w:t>
      </w:r>
      <w:r>
        <w:rPr>
          <w:rFonts w:eastAsia="Times New Roman"/>
        </w:rPr>
        <w:t>persistence</w:t>
      </w:r>
      <w:r w:rsidR="00EB093B">
        <w:rPr>
          <w:rFonts w:eastAsia="Times New Roman"/>
        </w:rPr>
        <w:t xml:space="preserve"> </w:t>
      </w:r>
      <w:r w:rsidRPr="00D871BA">
        <w:rPr>
          <w:rFonts w:eastAsia="Times New Roman"/>
        </w:rPr>
        <w:t>data, or select an existing database from the list</w:t>
      </w:r>
      <w:r w:rsidR="00012A0D">
        <w:rPr>
          <w:rFonts w:eastAsia="Times New Roman"/>
        </w:rPr>
        <w:t>.</w:t>
      </w:r>
    </w:p>
    <w:p w:rsidR="004E6B77" w:rsidRDefault="005014B1" w:rsidP="008509DC">
      <w:pPr>
        <w:pStyle w:val="ppNumberListIndent2"/>
        <w:rPr>
          <w:rFonts w:eastAsia="Times New Roman"/>
        </w:rPr>
      </w:pPr>
      <w:r>
        <w:rPr>
          <w:rFonts w:eastAsia="Times New Roman"/>
        </w:rPr>
        <w:t xml:space="preserve">Click </w:t>
      </w:r>
      <w:r>
        <w:rPr>
          <w:rFonts w:eastAsia="Times New Roman"/>
          <w:b/>
        </w:rPr>
        <w:t>OK</w:t>
      </w:r>
      <w:r>
        <w:rPr>
          <w:rFonts w:eastAsia="Times New Roman"/>
        </w:rPr>
        <w:t xml:space="preserve"> to return to the </w:t>
      </w:r>
      <w:proofErr w:type="spellStart"/>
      <w:r>
        <w:rPr>
          <w:rFonts w:eastAsia="Times New Roman"/>
        </w:rPr>
        <w:t>AppFabric</w:t>
      </w:r>
      <w:proofErr w:type="spellEnd"/>
      <w:r>
        <w:rPr>
          <w:rFonts w:eastAsia="Times New Roman"/>
        </w:rPr>
        <w:t xml:space="preserve"> Configuration Wizard</w:t>
      </w:r>
      <w:r w:rsidR="00012A0D">
        <w:rPr>
          <w:rFonts w:eastAsia="Times New Roman"/>
        </w:rPr>
        <w:t>.</w:t>
      </w:r>
    </w:p>
    <w:p w:rsidR="008509DC" w:rsidRDefault="008509DC" w:rsidP="008509DC">
      <w:pPr>
        <w:pStyle w:val="ppFigureIndent2"/>
        <w:rPr>
          <w:rFonts w:eastAsia="Times New Roman"/>
        </w:rPr>
      </w:pPr>
      <w:r>
        <w:rPr>
          <w:rFonts w:eastAsia="Times New Roman"/>
          <w:noProof/>
          <w:lang w:bidi="ar-SA"/>
        </w:rPr>
        <w:lastRenderedPageBreak/>
        <w:drawing>
          <wp:inline distT="0" distB="0" distL="0" distR="0">
            <wp:extent cx="5944235" cy="5029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35" cy="5029835"/>
                    </a:xfrm>
                    <a:prstGeom prst="rect">
                      <a:avLst/>
                    </a:prstGeom>
                    <a:noFill/>
                  </pic:spPr>
                </pic:pic>
              </a:graphicData>
            </a:graphic>
          </wp:inline>
        </w:drawing>
      </w:r>
    </w:p>
    <w:p w:rsidR="00CB5CFE" w:rsidRDefault="00CB5CFE" w:rsidP="00CB5CFE">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4</w:t>
      </w:r>
      <w:r w:rsidR="00A17624">
        <w:rPr>
          <w:noProof/>
        </w:rPr>
        <w:fldChar w:fldCharType="end"/>
      </w:r>
    </w:p>
    <w:p w:rsidR="008509DC" w:rsidRDefault="008509DC" w:rsidP="008509DC">
      <w:pPr>
        <w:pStyle w:val="ppFigureCaptionIndent2"/>
      </w:pPr>
      <w:r>
        <w:t>Register and Initialize the monitoring store</w:t>
      </w:r>
    </w:p>
    <w:p w:rsidR="008509DC" w:rsidRPr="008509DC" w:rsidRDefault="008509DC" w:rsidP="008509DC">
      <w:pPr>
        <w:pStyle w:val="ppBodyTextIndent2"/>
      </w:pPr>
    </w:p>
    <w:p w:rsidR="009C7E96" w:rsidRDefault="009C7E96" w:rsidP="005014B1">
      <w:pPr>
        <w:pStyle w:val="ppNumberList"/>
        <w:rPr>
          <w:rFonts w:eastAsia="Times New Roman"/>
        </w:rPr>
      </w:pPr>
      <w:r>
        <w:rPr>
          <w:rFonts w:eastAsia="Times New Roman"/>
        </w:rPr>
        <w:t xml:space="preserve">Click the </w:t>
      </w:r>
      <w:r w:rsidR="005014B1">
        <w:rPr>
          <w:rFonts w:eastAsia="Times New Roman"/>
          <w:b/>
        </w:rPr>
        <w:t>Next</w:t>
      </w:r>
      <w:r>
        <w:rPr>
          <w:rFonts w:eastAsia="Times New Roman"/>
        </w:rPr>
        <w:t xml:space="preserve"> </w:t>
      </w:r>
      <w:r w:rsidR="005014B1">
        <w:rPr>
          <w:rFonts w:eastAsia="Times New Roman"/>
        </w:rPr>
        <w:t xml:space="preserve">button </w:t>
      </w:r>
      <w:r>
        <w:rPr>
          <w:rFonts w:eastAsia="Times New Roman"/>
        </w:rPr>
        <w:t xml:space="preserve">to </w:t>
      </w:r>
      <w:r w:rsidR="005014B1">
        <w:rPr>
          <w:rFonts w:eastAsia="Times New Roman"/>
        </w:rPr>
        <w:t>proceed to the next screen of the wizard</w:t>
      </w:r>
      <w:r w:rsidR="00012A0D">
        <w:rPr>
          <w:rFonts w:eastAsia="Times New Roman"/>
        </w:rPr>
        <w:t>.</w:t>
      </w:r>
    </w:p>
    <w:p w:rsidR="005014B1" w:rsidRPr="00012A0D" w:rsidRDefault="008509DC" w:rsidP="005014B1">
      <w:pPr>
        <w:pStyle w:val="ppNumberList"/>
        <w:rPr>
          <w:rFonts w:eastAsia="Times New Roman"/>
        </w:rPr>
      </w:pPr>
      <w:r>
        <w:rPr>
          <w:rFonts w:eastAsia="Times New Roman"/>
        </w:rPr>
        <w:t>Uncheck</w:t>
      </w:r>
      <w:r w:rsidR="005014B1">
        <w:rPr>
          <w:rFonts w:eastAsia="Times New Roman"/>
        </w:rPr>
        <w:t xml:space="preserve"> </w:t>
      </w:r>
      <w:r w:rsidR="005014B1">
        <w:rPr>
          <w:rFonts w:eastAsia="Times New Roman"/>
          <w:b/>
        </w:rPr>
        <w:t>Start Internet Information Services (IIS) Manager</w:t>
      </w:r>
      <w:r w:rsidR="00012A0D" w:rsidRPr="00012A0D">
        <w:rPr>
          <w:rFonts w:eastAsia="Times New Roman"/>
        </w:rPr>
        <w:t>.</w:t>
      </w:r>
    </w:p>
    <w:p w:rsidR="005014B1" w:rsidRDefault="005014B1" w:rsidP="005014B1">
      <w:pPr>
        <w:pStyle w:val="ppNumberList"/>
        <w:rPr>
          <w:rFonts w:eastAsia="Times New Roman"/>
        </w:rPr>
      </w:pPr>
      <w:r>
        <w:rPr>
          <w:rFonts w:eastAsia="Times New Roman"/>
        </w:rPr>
        <w:t xml:space="preserve">Click </w:t>
      </w:r>
      <w:r>
        <w:rPr>
          <w:rFonts w:eastAsia="Times New Roman"/>
          <w:b/>
        </w:rPr>
        <w:t xml:space="preserve">Finish </w:t>
      </w:r>
      <w:r>
        <w:rPr>
          <w:rFonts w:eastAsia="Times New Roman"/>
        </w:rPr>
        <w:t>to complete the configuration</w:t>
      </w:r>
      <w:r w:rsidR="00012A0D">
        <w:rPr>
          <w:rFonts w:eastAsia="Times New Roman"/>
        </w:rPr>
        <w:t>.</w:t>
      </w:r>
    </w:p>
    <w:p w:rsidR="009C7E96" w:rsidRDefault="009C7E96" w:rsidP="009C7E96">
      <w:pPr>
        <w:pStyle w:val="ppListEnd"/>
      </w:pPr>
    </w:p>
    <w:p w:rsidR="009C7E96" w:rsidRDefault="009C7E96" w:rsidP="009C7E96">
      <w:pPr>
        <w:pStyle w:val="Heading1"/>
      </w:pPr>
      <w:r w:rsidRPr="006E7BDE">
        <w:t>Next Step</w:t>
      </w:r>
    </w:p>
    <w:sdt>
      <w:sdtPr>
        <w:rPr>
          <w:rStyle w:val="Hyperlink"/>
        </w:rPr>
        <w:alias w:val="Topic Link"/>
        <w:tag w:val="493fd6c4-9ad7-4e59-9bfd-1422054e930b"/>
        <w:id w:val="4965341"/>
        <w:placeholder>
          <w:docPart w:val="DefaultPlaceholder_22675703"/>
        </w:placeholder>
        <w:text/>
      </w:sdtPr>
      <w:sdtEndPr>
        <w:rPr>
          <w:rStyle w:val="DefaultParagraphFont"/>
          <w:rFonts w:cstheme="minorBidi"/>
          <w:color w:val="auto"/>
          <w:u w:val="none"/>
        </w:rPr>
      </w:sdtEndPr>
      <w:sdtContent>
        <w:p w:rsidR="009C7E96" w:rsidRPr="007E09C0" w:rsidRDefault="00BC03AC" w:rsidP="009C7E96">
          <w:pPr>
            <w:pStyle w:val="ppBodyText"/>
          </w:pPr>
          <w:r>
            <w:rPr>
              <w:rStyle w:val="Hyperlink"/>
            </w:rPr>
            <w:t>Exercise 1: Submit Application Service</w:t>
          </w:r>
        </w:p>
      </w:sdtContent>
    </w:sdt>
    <w:p w:rsidR="00012A0D" w:rsidRDefault="00012A0D" w:rsidP="009C7E96">
      <w:pPr>
        <w:pStyle w:val="ppListEnd"/>
        <w:rPr>
          <w:rFonts w:eastAsia="Arial Unicode MS"/>
          <w:noProof/>
        </w:rPr>
      </w:pPr>
    </w:p>
    <w:p w:rsidR="009C7E96" w:rsidRDefault="009C7E96" w:rsidP="00012A0D">
      <w:pPr>
        <w:pStyle w:val="ppBodyText"/>
        <w:rPr>
          <w:rFonts w:eastAsia="Arial Unicode MS"/>
          <w:noProof/>
        </w:rPr>
      </w:pPr>
      <w:r>
        <w:rPr>
          <w:rFonts w:eastAsia="Arial Unicode MS"/>
          <w:noProof/>
        </w:rPr>
        <w:br w:type="page"/>
      </w:r>
    </w:p>
    <w:bookmarkStart w:id="8" w:name="_Toc282002927" w:displacedByCustomXml="next"/>
    <w:bookmarkStart w:id="9" w:name="_Toc244310969" w:displacedByCustomXml="next"/>
    <w:sdt>
      <w:sdtPr>
        <w:alias w:val="Topic"/>
        <w:tag w:val="493fd6c4-9ad7-4e59-9bfd-1422054e930b"/>
        <w:id w:val="1265807676"/>
        <w:placeholder>
          <w:docPart w:val="E092B8DD1B2144D8A7B8E2710C50D92B"/>
        </w:placeholder>
        <w:text/>
      </w:sdtPr>
      <w:sdtEndPr/>
      <w:sdtContent>
        <w:p w:rsidR="009C7E96" w:rsidRDefault="009C7E96" w:rsidP="009C7E96">
          <w:pPr>
            <w:pStyle w:val="ppTopic"/>
          </w:pPr>
          <w:r>
            <w:t>Exercise 1: Submit Application Service</w:t>
          </w:r>
        </w:p>
      </w:sdtContent>
    </w:sdt>
    <w:bookmarkEnd w:id="8" w:displacedByCustomXml="prev"/>
    <w:bookmarkEnd w:id="9" w:displacedByCustomXml="prev"/>
    <w:p w:rsidR="009C7E96" w:rsidRDefault="009C7E96" w:rsidP="009C7E96">
      <w:r>
        <w:t>In the first exercise you will create a simple service that receives an Application from the smart client application and returns a response.</w:t>
      </w:r>
    </w:p>
    <w:p w:rsidR="009C7E96" w:rsidRDefault="009C7E96" w:rsidP="009C7E96">
      <w:pPr>
        <w:pStyle w:val="ppProcedureStart"/>
      </w:pPr>
      <w:bookmarkStart w:id="10" w:name="_Toc244310970"/>
      <w:bookmarkStart w:id="11" w:name="_Toc246389184"/>
      <w:bookmarkStart w:id="12" w:name="_Toc282002928"/>
      <w:bookmarkStart w:id="13" w:name="_Toc228784826"/>
      <w:bookmarkStart w:id="14" w:name="_Toc229399123"/>
      <w:r>
        <w:t xml:space="preserve">Task </w:t>
      </w:r>
      <w:bookmarkEnd w:id="10"/>
      <w:r>
        <w:t>0 – Opening the Solution</w:t>
      </w:r>
      <w:bookmarkEnd w:id="11"/>
      <w:bookmarkEnd w:id="12"/>
    </w:p>
    <w:p w:rsidR="009C7E96" w:rsidRDefault="009C7E96" w:rsidP="009C7E96">
      <w:pPr>
        <w:pStyle w:val="ppNumberList"/>
      </w:pPr>
      <w:r>
        <w:t xml:space="preserve">Start </w:t>
      </w:r>
      <w:r w:rsidRPr="008F67F2">
        <w:rPr>
          <w:b/>
        </w:rPr>
        <w:t>Microsoft Visual Studio 2010</w:t>
      </w:r>
      <w:r>
        <w:t xml:space="preserve"> from </w:t>
      </w:r>
      <w:r w:rsidRPr="008F67F2">
        <w:rPr>
          <w:b/>
        </w:rPr>
        <w:t>Start | All Programs | Microsoft Visual Studio 2010</w:t>
      </w:r>
      <w:r>
        <w:t>.</w:t>
      </w:r>
    </w:p>
    <w:p w:rsidR="009C7E96" w:rsidRDefault="009C7E96" w:rsidP="009C7E96">
      <w:pPr>
        <w:pStyle w:val="ppNumberList"/>
      </w:pPr>
      <w:r>
        <w:t>O</w:t>
      </w:r>
      <w:r w:rsidRPr="00590780">
        <w:t>pen the starting solu</w:t>
      </w:r>
      <w:r>
        <w:t xml:space="preserve">tion for Exercise </w:t>
      </w:r>
      <w:r w:rsidR="00730470">
        <w:t>1</w:t>
      </w:r>
      <w:r>
        <w:t xml:space="preserve"> located under the </w:t>
      </w:r>
      <w:r w:rsidRPr="00480523">
        <w:rPr>
          <w:b/>
        </w:rPr>
        <w:t>Source\</w:t>
      </w:r>
      <w:r>
        <w:rPr>
          <w:b/>
        </w:rPr>
        <w:t>Ex1</w:t>
      </w:r>
      <w:r w:rsidRPr="008F67F2">
        <w:rPr>
          <w:b/>
        </w:rPr>
        <w:t>\Begin</w:t>
      </w:r>
      <w:r>
        <w:t xml:space="preserve"> folder </w:t>
      </w:r>
      <w:r w:rsidRPr="000610F6">
        <w:t>(choosing the folder that matches the language of your preference</w:t>
      </w:r>
      <w:r>
        <w:t>.</w:t>
      </w:r>
      <w:r w:rsidRPr="000610F6">
        <w:t>)</w:t>
      </w:r>
      <w:r w:rsidRPr="00590780">
        <w:t xml:space="preserve"> </w:t>
      </w:r>
      <w:r>
        <w:t>U</w:t>
      </w:r>
      <w:r w:rsidRPr="00590780">
        <w:t>se it as the starting point for this exercise.</w:t>
      </w:r>
    </w:p>
    <w:p w:rsidR="009C7E96" w:rsidRPr="00157184" w:rsidRDefault="009C7E96" w:rsidP="009C7E96">
      <w:pPr>
        <w:pStyle w:val="ppNoteIndent"/>
        <w:rPr>
          <w:rFonts w:eastAsia="Arial Unicode MS"/>
          <w:noProof/>
        </w:rPr>
      </w:pPr>
      <w:r>
        <w:rPr>
          <w:rFonts w:eastAsia="Arial Unicode MS"/>
          <w:noProof/>
          <w:lang w:bidi="ar-SA"/>
        </w:rPr>
        <w:drawing>
          <wp:inline distT="0" distB="0" distL="0" distR="0">
            <wp:extent cx="353695" cy="35941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353695" cy="359410"/>
                    </a:xfrm>
                    <a:prstGeom prst="rect">
                      <a:avLst/>
                    </a:prstGeom>
                    <a:noFill/>
                  </pic:spPr>
                </pic:pic>
              </a:graphicData>
            </a:graphic>
          </wp:inline>
        </w:drawing>
      </w:r>
      <w:r w:rsidR="00EB093B">
        <w:rPr>
          <w:rFonts w:eastAsia="Arial Unicode MS"/>
          <w:noProof/>
        </w:rPr>
        <w:t xml:space="preserve"> </w:t>
      </w:r>
      <w:r w:rsidRPr="00157184">
        <w:rPr>
          <w:rFonts w:eastAsia="Arial Unicode MS"/>
          <w:b/>
          <w:noProof/>
        </w:rPr>
        <w:t>What is in this solution?</w:t>
      </w:r>
    </w:p>
    <w:p w:rsidR="009C7E96" w:rsidRDefault="009C7E96" w:rsidP="009C7E96">
      <w:pPr>
        <w:pStyle w:val="ppNoteIndent"/>
      </w:pPr>
      <w:r w:rsidRPr="001137FA">
        <w:t>This solution contains a web site</w:t>
      </w:r>
      <w:r>
        <w:t xml:space="preserve"> created from the WCF Workflow Service template</w:t>
      </w:r>
      <w:r w:rsidR="0075298C">
        <w:t>,</w:t>
      </w:r>
      <w:r w:rsidRPr="001137FA">
        <w:t xml:space="preserve"> and a data layer project </w:t>
      </w:r>
      <w:r>
        <w:t>you</w:t>
      </w:r>
      <w:r w:rsidRPr="001137FA">
        <w:t xml:space="preserve"> will be using in this lab.</w:t>
      </w:r>
      <w:r w:rsidR="00EB093B">
        <w:t xml:space="preserve"> </w:t>
      </w:r>
      <w:r>
        <w:t xml:space="preserve">The </w:t>
      </w:r>
      <w:proofErr w:type="spellStart"/>
      <w:r w:rsidR="007A60E7">
        <w:t>W</w:t>
      </w:r>
      <w:r>
        <w:t>eb.config</w:t>
      </w:r>
      <w:proofErr w:type="spellEnd"/>
      <w:r>
        <w:t xml:space="preserve"> file has some minor modifications to include an </w:t>
      </w:r>
      <w:proofErr w:type="spellStart"/>
      <w:r>
        <w:t>appSettings</w:t>
      </w:r>
      <w:proofErr w:type="spellEnd"/>
      <w:r>
        <w:t xml:space="preserve"> section</w:t>
      </w:r>
      <w:r w:rsidR="0075298C">
        <w:t>,</w:t>
      </w:r>
      <w:r>
        <w:t xml:space="preserve"> and connection string for the database.</w:t>
      </w:r>
    </w:p>
    <w:p w:rsidR="009C7E96" w:rsidRDefault="009C7E96" w:rsidP="00AB1E75">
      <w:pPr>
        <w:pStyle w:val="ppBodyTextIndent"/>
      </w:pPr>
    </w:p>
    <w:p w:rsidR="009C7E96" w:rsidRDefault="009C7E96" w:rsidP="009C7E96">
      <w:pPr>
        <w:pStyle w:val="ppNumberList"/>
      </w:pPr>
      <w:r>
        <w:t xml:space="preserve">Press </w:t>
      </w:r>
      <w:r w:rsidRPr="008F67F2">
        <w:rPr>
          <w:b/>
        </w:rPr>
        <w:t>CTRL+SHIFT+B</w:t>
      </w:r>
      <w:r>
        <w:t xml:space="preserve"> to build the solution</w:t>
      </w:r>
      <w:r w:rsidR="00AB1E75">
        <w:t>.</w:t>
      </w:r>
    </w:p>
    <w:p w:rsidR="009C7E96" w:rsidRDefault="009C7E96" w:rsidP="009C7E96">
      <w:pPr>
        <w:pStyle w:val="ppListEnd"/>
      </w:pPr>
    </w:p>
    <w:p w:rsidR="009C7E96" w:rsidRDefault="009C7E96" w:rsidP="009C7E96">
      <w:pPr>
        <w:pStyle w:val="ppProcedureStart"/>
      </w:pPr>
      <w:bookmarkStart w:id="15" w:name="_Toc246389185"/>
      <w:bookmarkStart w:id="16" w:name="_Toc282002929"/>
      <w:r>
        <w:t>Task 1</w:t>
      </w:r>
      <w:r w:rsidRPr="00E4485E">
        <w:t xml:space="preserve"> </w:t>
      </w:r>
      <w:r>
        <w:t>–</w:t>
      </w:r>
      <w:r w:rsidRPr="00E4485E">
        <w:t xml:space="preserve"> </w:t>
      </w:r>
      <w:bookmarkEnd w:id="13"/>
      <w:bookmarkEnd w:id="14"/>
      <w:r>
        <w:t>Adding a new a Workflow Service</w:t>
      </w:r>
      <w:bookmarkEnd w:id="15"/>
      <w:bookmarkEnd w:id="16"/>
    </w:p>
    <w:p w:rsidR="009C7E96" w:rsidRDefault="009C7E96" w:rsidP="009C7E96">
      <w:pPr>
        <w:pStyle w:val="ppNumberList"/>
      </w:pPr>
      <w:r>
        <w:t>Add a new Workflow Service.</w:t>
      </w:r>
      <w:r w:rsidR="00EB093B">
        <w:t xml:space="preserve"> </w:t>
      </w:r>
      <w:r w:rsidR="004A5736">
        <w:t>To do this, right-</w:t>
      </w:r>
      <w:r>
        <w:t xml:space="preserve">click on </w:t>
      </w:r>
      <w:proofErr w:type="spellStart"/>
      <w:r w:rsidRPr="00C071D5">
        <w:rPr>
          <w:b/>
        </w:rPr>
        <w:t>HRApplicationServices</w:t>
      </w:r>
      <w:proofErr w:type="spellEnd"/>
      <w:r w:rsidR="0075298C" w:rsidRPr="004A5736">
        <w:t>,</w:t>
      </w:r>
      <w:r w:rsidRPr="004A5736">
        <w:t xml:space="preserve"> </w:t>
      </w:r>
      <w:r>
        <w:t xml:space="preserve">and select </w:t>
      </w:r>
      <w:r w:rsidRPr="00C071D5">
        <w:rPr>
          <w:b/>
        </w:rPr>
        <w:t>Add / New Item… (C</w:t>
      </w:r>
      <w:r w:rsidR="007A60E7">
        <w:rPr>
          <w:b/>
        </w:rPr>
        <w:t>TRL</w:t>
      </w:r>
      <w:r w:rsidRPr="00C071D5">
        <w:rPr>
          <w:b/>
        </w:rPr>
        <w:t>+S</w:t>
      </w:r>
      <w:r w:rsidR="007A60E7">
        <w:rPr>
          <w:b/>
        </w:rPr>
        <w:t>HIFT</w:t>
      </w:r>
      <w:r w:rsidRPr="00C071D5">
        <w:rPr>
          <w:b/>
        </w:rPr>
        <w:t>+A)</w:t>
      </w:r>
      <w:r>
        <w:t xml:space="preserve">, in the </w:t>
      </w:r>
      <w:r w:rsidRPr="00783573">
        <w:rPr>
          <w:b/>
        </w:rPr>
        <w:t>Workflow Templates</w:t>
      </w:r>
      <w:r>
        <w:t xml:space="preserve"> select the </w:t>
      </w:r>
      <w:r w:rsidRPr="00783573">
        <w:rPr>
          <w:b/>
        </w:rPr>
        <w:t xml:space="preserve">WCF Workflow Service </w:t>
      </w:r>
      <w:r w:rsidRPr="004A5736">
        <w:t>template</w:t>
      </w:r>
      <w:r w:rsidR="0075298C" w:rsidRPr="007A60E7">
        <w:t>,</w:t>
      </w:r>
      <w:r w:rsidR="0075298C">
        <w:t xml:space="preserve"> </w:t>
      </w:r>
      <w:r>
        <w:t xml:space="preserve">name the service </w:t>
      </w:r>
      <w:r w:rsidR="0075298C">
        <w:t xml:space="preserve">to </w:t>
      </w:r>
      <w:proofErr w:type="spellStart"/>
      <w:r w:rsidRPr="00FD2CA4">
        <w:rPr>
          <w:b/>
        </w:rPr>
        <w:t>SubmitApplication.xamlx</w:t>
      </w:r>
      <w:proofErr w:type="spellEnd"/>
      <w:r w:rsidR="0081132B" w:rsidRPr="0081132B">
        <w:t xml:space="preserve">, and </w:t>
      </w:r>
      <w:r w:rsidR="00C477D4">
        <w:t xml:space="preserve">then </w:t>
      </w:r>
      <w:r w:rsidR="0081132B" w:rsidRPr="0081132B">
        <w:t xml:space="preserve">click </w:t>
      </w:r>
      <w:r w:rsidR="0075298C" w:rsidRPr="0075298C">
        <w:rPr>
          <w:b/>
        </w:rPr>
        <w:t>Add</w:t>
      </w:r>
      <w:r w:rsidR="0075298C">
        <w:rPr>
          <w:b/>
        </w:rPr>
        <w:t>.</w:t>
      </w:r>
    </w:p>
    <w:p w:rsidR="009C7E96" w:rsidRDefault="009C7E96" w:rsidP="009C7E96">
      <w:pPr>
        <w:pStyle w:val="ppFigureIndent"/>
      </w:pPr>
      <w:r>
        <w:rPr>
          <w:noProof/>
          <w:lang w:bidi="ar-SA"/>
        </w:rPr>
        <w:lastRenderedPageBreak/>
        <w:drawing>
          <wp:inline distT="0" distB="0" distL="0" distR="0">
            <wp:extent cx="5993130" cy="3371136"/>
            <wp:effectExtent l="19050" t="0" r="762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tretch>
                      <a:fillRect/>
                    </a:stretch>
                  </pic:blipFill>
                  <pic:spPr bwMode="auto">
                    <a:xfrm>
                      <a:off x="0" y="0"/>
                      <a:ext cx="5993130" cy="3371136"/>
                    </a:xfrm>
                    <a:prstGeom prst="rect">
                      <a:avLst/>
                    </a:prstGeom>
                    <a:noFill/>
                  </pic:spPr>
                </pic:pic>
              </a:graphicData>
            </a:graphic>
          </wp:inline>
        </w:drawing>
      </w:r>
    </w:p>
    <w:p w:rsidR="009C7E96" w:rsidRDefault="00CB5CFE"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w:t>
      </w:r>
      <w:r w:rsidR="00A17624">
        <w:rPr>
          <w:noProof/>
        </w:rPr>
        <w:fldChar w:fldCharType="end"/>
      </w:r>
    </w:p>
    <w:p w:rsidR="009C7E96" w:rsidRDefault="009C7E96" w:rsidP="009C7E96">
      <w:pPr>
        <w:pStyle w:val="ppFigureCaptionIndent"/>
      </w:pPr>
      <w:r>
        <w:t>Create a New Workflow Service in C#</w:t>
      </w:r>
    </w:p>
    <w:p w:rsidR="009C7E96" w:rsidRPr="0005376E" w:rsidRDefault="009C7E96" w:rsidP="009C7E96">
      <w:pPr>
        <w:pStyle w:val="ppBodyTextIndent"/>
      </w:pPr>
    </w:p>
    <w:p w:rsidR="009C7E96" w:rsidRDefault="009C7E96" w:rsidP="009C7E96">
      <w:pPr>
        <w:pStyle w:val="ppFigureIndent"/>
      </w:pPr>
      <w:r>
        <w:rPr>
          <w:noProof/>
          <w:lang w:bidi="ar-SA"/>
        </w:rPr>
        <w:drawing>
          <wp:inline distT="0" distB="0" distL="0" distR="0">
            <wp:extent cx="5993130" cy="3371136"/>
            <wp:effectExtent l="19050" t="0" r="762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tretch>
                      <a:fillRect/>
                    </a:stretch>
                  </pic:blipFill>
                  <pic:spPr bwMode="auto">
                    <a:xfrm>
                      <a:off x="0" y="0"/>
                      <a:ext cx="5993130" cy="3371136"/>
                    </a:xfrm>
                    <a:prstGeom prst="rect">
                      <a:avLst/>
                    </a:prstGeom>
                    <a:noFill/>
                  </pic:spPr>
                </pic:pic>
              </a:graphicData>
            </a:graphic>
          </wp:inline>
        </w:drawing>
      </w:r>
    </w:p>
    <w:p w:rsidR="00CB5CFE" w:rsidRDefault="00CB5CFE" w:rsidP="00CB5CFE">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6</w:t>
      </w:r>
      <w:r w:rsidR="00A17624">
        <w:rPr>
          <w:noProof/>
        </w:rPr>
        <w:fldChar w:fldCharType="end"/>
      </w:r>
    </w:p>
    <w:p w:rsidR="009C7E96" w:rsidRDefault="009C7E96" w:rsidP="009C7E96">
      <w:pPr>
        <w:pStyle w:val="ppFigureCaptionIndent"/>
      </w:pPr>
      <w:r>
        <w:t>Create a New Workflow Service in Visual Basic</w:t>
      </w:r>
    </w:p>
    <w:p w:rsidR="009C7E96" w:rsidRPr="0005376E" w:rsidRDefault="009C7E96" w:rsidP="009C7E96">
      <w:pPr>
        <w:pStyle w:val="ppBodyTextIndent"/>
      </w:pPr>
    </w:p>
    <w:p w:rsidR="009C7E96" w:rsidRDefault="009C7E96" w:rsidP="009C7E96">
      <w:pPr>
        <w:pStyle w:val="ppListEnd"/>
      </w:pPr>
    </w:p>
    <w:p w:rsidR="009C7E96" w:rsidRPr="00AF3D9D" w:rsidRDefault="009C7E96" w:rsidP="009C7E96">
      <w:pPr>
        <w:pStyle w:val="ppProcedureStart"/>
      </w:pPr>
      <w:bookmarkStart w:id="17" w:name="_Toc246389186"/>
      <w:bookmarkStart w:id="18" w:name="_Toc244310971"/>
      <w:bookmarkStart w:id="19" w:name="_Toc282002930"/>
      <w:r w:rsidRPr="00AF3D9D">
        <w:t>Task 2 – Exploring the Workflow Service</w:t>
      </w:r>
      <w:bookmarkEnd w:id="17"/>
      <w:bookmarkEnd w:id="18"/>
      <w:bookmarkEnd w:id="19"/>
    </w:p>
    <w:p w:rsidR="009C7E96" w:rsidRDefault="009C7E96" w:rsidP="009C7E96">
      <w:pPr>
        <w:pStyle w:val="ppBodyText"/>
      </w:pPr>
      <w:r>
        <w:t>You probably have some questions about your service.</w:t>
      </w:r>
      <w:r w:rsidR="00EB093B">
        <w:t xml:space="preserve"> </w:t>
      </w:r>
      <w:r>
        <w:t>What is the service contract?</w:t>
      </w:r>
      <w:r w:rsidR="00EB093B">
        <w:t xml:space="preserve"> </w:t>
      </w:r>
      <w:r>
        <w:t>What binding does it use?</w:t>
      </w:r>
      <w:r w:rsidR="00EB093B">
        <w:t xml:space="preserve"> </w:t>
      </w:r>
      <w:r>
        <w:t>What address is it hosted at?</w:t>
      </w:r>
      <w:r w:rsidR="00EB093B">
        <w:t xml:space="preserve"> </w:t>
      </w:r>
      <w:r>
        <w:t>In this task</w:t>
      </w:r>
      <w:r w:rsidR="0075298C">
        <w:t>,</w:t>
      </w:r>
      <w:r>
        <w:t xml:space="preserve"> you will explore your service and how it interacts with the world.</w:t>
      </w:r>
    </w:p>
    <w:p w:rsidR="008F5AAB" w:rsidRPr="004A5736" w:rsidRDefault="009C7E96" w:rsidP="004A5736">
      <w:pPr>
        <w:pStyle w:val="ppFigure"/>
      </w:pPr>
      <w:r w:rsidRPr="004A5736">
        <w:rPr>
          <w:noProof/>
          <w:lang w:bidi="ar-SA"/>
        </w:rPr>
        <w:drawing>
          <wp:inline distT="0" distB="0" distL="0" distR="0">
            <wp:extent cx="2932430" cy="3609340"/>
            <wp:effectExtent l="19050" t="0" r="127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932430" cy="3609340"/>
                    </a:xfrm>
                    <a:prstGeom prst="rect">
                      <a:avLst/>
                    </a:prstGeom>
                    <a:noFill/>
                  </pic:spPr>
                </pic:pic>
              </a:graphicData>
            </a:graphic>
          </wp:inline>
        </w:drawing>
      </w:r>
    </w:p>
    <w:p w:rsidR="009C7E96" w:rsidRDefault="008F5AAB" w:rsidP="004A5736">
      <w:pPr>
        <w:pStyle w:val="ppFigureNumber"/>
      </w:pPr>
      <w:r>
        <w:t xml:space="preserve">Figure </w:t>
      </w:r>
      <w:r w:rsidR="00A17624">
        <w:fldChar w:fldCharType="begin"/>
      </w:r>
      <w:r w:rsidR="000B2C4C">
        <w:instrText xml:space="preserve"> SEQ Figure \* ARABIC </w:instrText>
      </w:r>
      <w:r w:rsidR="00A17624">
        <w:fldChar w:fldCharType="separate"/>
      </w:r>
      <w:r w:rsidR="00E15FDC">
        <w:rPr>
          <w:noProof/>
        </w:rPr>
        <w:t>7</w:t>
      </w:r>
      <w:r w:rsidR="00A17624">
        <w:rPr>
          <w:noProof/>
        </w:rPr>
        <w:fldChar w:fldCharType="end"/>
      </w:r>
    </w:p>
    <w:p w:rsidR="009957F4" w:rsidRDefault="009957F4" w:rsidP="004A5736">
      <w:pPr>
        <w:pStyle w:val="ppFigureCaption"/>
      </w:pPr>
      <w:r>
        <w:t>The default Workflow Service</w:t>
      </w:r>
    </w:p>
    <w:p w:rsidR="009C7E96" w:rsidRPr="00F65A53" w:rsidRDefault="009C7E96" w:rsidP="004A5736">
      <w:pPr>
        <w:pStyle w:val="ppBodyText"/>
      </w:pPr>
    </w:p>
    <w:p w:rsidR="009C7E96" w:rsidRDefault="009C7E96" w:rsidP="009C7E96">
      <w:pPr>
        <w:pStyle w:val="ppNumberList"/>
      </w:pPr>
      <w:r>
        <w:t>Workflow Services have an implicit contract that is defined by the messaging activities contained in the service.</w:t>
      </w:r>
      <w:r w:rsidR="00EB093B">
        <w:t xml:space="preserve"> </w:t>
      </w:r>
      <w:proofErr w:type="spellStart"/>
      <w:r w:rsidRPr="00783573">
        <w:rPr>
          <w:b/>
        </w:rPr>
        <w:t>SubmitApplication.xamlx</w:t>
      </w:r>
      <w:proofErr w:type="spellEnd"/>
      <w:r>
        <w:t xml:space="preserve"> already has a working contract that might look familiar if you have built a WCF service before.</w:t>
      </w:r>
      <w:r w:rsidR="00EB093B">
        <w:t xml:space="preserve"> </w:t>
      </w:r>
      <w:r>
        <w:t xml:space="preserve">Look at </w:t>
      </w:r>
      <w:proofErr w:type="spellStart"/>
      <w:r w:rsidRPr="00783573">
        <w:rPr>
          <w:b/>
        </w:rPr>
        <w:t>SubmitApplication.xamlx</w:t>
      </w:r>
      <w:proofErr w:type="spellEnd"/>
      <w:r>
        <w:t xml:space="preserve"> in the workflow designer.</w:t>
      </w:r>
      <w:r w:rsidR="00EB093B">
        <w:t xml:space="preserve"> </w:t>
      </w:r>
      <w:r>
        <w:t xml:space="preserve">Notice that it has a sequence with two activities, a request </w:t>
      </w:r>
      <w:r w:rsidRPr="00783573">
        <w:t xml:space="preserve">labeled </w:t>
      </w:r>
      <w:proofErr w:type="spellStart"/>
      <w:r w:rsidRPr="00783573">
        <w:rPr>
          <w:b/>
        </w:rPr>
        <w:t>ReceiveRequest</w:t>
      </w:r>
      <w:proofErr w:type="spellEnd"/>
      <w:r w:rsidRPr="00783573">
        <w:t xml:space="preserve"> </w:t>
      </w:r>
      <w:r>
        <w:t xml:space="preserve">and a response labeled </w:t>
      </w:r>
      <w:proofErr w:type="spellStart"/>
      <w:r w:rsidRPr="00783573">
        <w:rPr>
          <w:b/>
        </w:rPr>
        <w:t>SendResponse</w:t>
      </w:r>
      <w:proofErr w:type="spellEnd"/>
      <w:r>
        <w:t>.</w:t>
      </w:r>
      <w:r w:rsidR="00EB093B">
        <w:t xml:space="preserve"> </w:t>
      </w:r>
      <w:r>
        <w:t>The request determines the parameters to the service.</w:t>
      </w:r>
      <w:r w:rsidR="00EB093B">
        <w:t xml:space="preserve"> </w:t>
      </w:r>
      <w:r>
        <w:t xml:space="preserve">To see the message content, click </w:t>
      </w:r>
      <w:r w:rsidRPr="00C477D4">
        <w:rPr>
          <w:b/>
          <w:i/>
        </w:rPr>
        <w:t>View message</w:t>
      </w:r>
      <w:r w:rsidRPr="00783573">
        <w:rPr>
          <w:b/>
        </w:rPr>
        <w:t xml:space="preserve"> </w:t>
      </w:r>
      <w:r w:rsidRPr="00783573">
        <w:t xml:space="preserve">in the </w:t>
      </w:r>
      <w:proofErr w:type="spellStart"/>
      <w:r w:rsidRPr="00783573">
        <w:rPr>
          <w:b/>
        </w:rPr>
        <w:t>ReceiveRequest</w:t>
      </w:r>
      <w:proofErr w:type="spellEnd"/>
      <w:r w:rsidRPr="00783573">
        <w:t xml:space="preserve"> activity, next to the </w:t>
      </w:r>
      <w:r w:rsidRPr="00AD6CC6">
        <w:rPr>
          <w:b/>
        </w:rPr>
        <w:t>Content</w:t>
      </w:r>
      <w:r w:rsidRPr="00783573">
        <w:t xml:space="preserve"> label</w:t>
      </w:r>
      <w:r w:rsidR="00730470">
        <w:t>.</w:t>
      </w:r>
    </w:p>
    <w:p w:rsidR="009C7E96" w:rsidRDefault="009C7E96" w:rsidP="009C7E96">
      <w:pPr>
        <w:pStyle w:val="ppFigureIndent"/>
      </w:pPr>
      <w:r>
        <w:rPr>
          <w:noProof/>
          <w:lang w:bidi="ar-SA"/>
        </w:rPr>
        <w:lastRenderedPageBreak/>
        <w:drawing>
          <wp:inline distT="0" distB="0" distL="0" distR="0">
            <wp:extent cx="2268220" cy="1908175"/>
            <wp:effectExtent l="1905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2268220" cy="1908175"/>
                    </a:xfrm>
                    <a:prstGeom prst="rect">
                      <a:avLst/>
                    </a:prstGeom>
                    <a:noFill/>
                  </pic:spPr>
                </pic:pic>
              </a:graphicData>
            </a:graphic>
          </wp:inline>
        </w:drawing>
      </w:r>
    </w:p>
    <w:p w:rsidR="00982D0A" w:rsidRDefault="00982D0A" w:rsidP="00982D0A">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8</w:t>
      </w:r>
      <w:r w:rsidR="00A17624">
        <w:rPr>
          <w:noProof/>
        </w:rPr>
        <w:fldChar w:fldCharType="end"/>
      </w:r>
    </w:p>
    <w:p w:rsidR="009C7E96" w:rsidRDefault="009C7E96" w:rsidP="009C7E96">
      <w:pPr>
        <w:pStyle w:val="ppFigureCaptionIndent"/>
      </w:pPr>
      <w:r>
        <w:t>The message content – the parameters are implied by the data</w:t>
      </w:r>
    </w:p>
    <w:p w:rsidR="009C7E96" w:rsidRPr="00F65A53" w:rsidRDefault="009C7E96" w:rsidP="00AD6CC6">
      <w:pPr>
        <w:pStyle w:val="ppBodyTextIndent"/>
      </w:pPr>
    </w:p>
    <w:p w:rsidR="009C7E96" w:rsidRPr="00F56FEF" w:rsidRDefault="009C7E96" w:rsidP="009C7E96">
      <w:pPr>
        <w:pStyle w:val="ppNumberList"/>
      </w:pPr>
      <w:r>
        <w:t xml:space="preserve">Click </w:t>
      </w:r>
      <w:r w:rsidRPr="00FD2CA4">
        <w:rPr>
          <w:b/>
        </w:rPr>
        <w:t xml:space="preserve">OK </w:t>
      </w:r>
      <w:r>
        <w:t>to dismiss the</w:t>
      </w:r>
      <w:r w:rsidRPr="00AD6CC6">
        <w:t xml:space="preserve"> Content Definition </w:t>
      </w:r>
      <w:r>
        <w:t>dialog.</w:t>
      </w:r>
    </w:p>
    <w:p w:rsidR="009C7E96" w:rsidRPr="00783573" w:rsidRDefault="009C7E96" w:rsidP="009C7E96">
      <w:pPr>
        <w:pStyle w:val="ppNumberList"/>
      </w:pPr>
      <w:r w:rsidRPr="00783573">
        <w:t xml:space="preserve">The content of the message is a variable named </w:t>
      </w:r>
      <w:r w:rsidRPr="00AD6CC6">
        <w:rPr>
          <w:b/>
        </w:rPr>
        <w:t>data</w:t>
      </w:r>
      <w:r w:rsidRPr="00783573">
        <w:t>.</w:t>
      </w:r>
      <w:r w:rsidR="00EB093B">
        <w:t xml:space="preserve"> </w:t>
      </w:r>
      <w:r w:rsidRPr="00783573">
        <w:t xml:space="preserve">To see this variable; click the </w:t>
      </w:r>
      <w:r w:rsidRPr="00AD6CC6">
        <w:rPr>
          <w:b/>
        </w:rPr>
        <w:t>Sequential Service</w:t>
      </w:r>
      <w:r w:rsidRPr="00783573">
        <w:t xml:space="preserve"> activity and then click the </w:t>
      </w:r>
      <w:r w:rsidRPr="00783573">
        <w:rPr>
          <w:b/>
        </w:rPr>
        <w:t>Variables</w:t>
      </w:r>
      <w:r w:rsidRPr="00783573">
        <w:t xml:space="preserve"> button in the lower left of the design surface.</w:t>
      </w:r>
    </w:p>
    <w:p w:rsidR="009C7E96" w:rsidRDefault="009C7E96" w:rsidP="009C7E96">
      <w:pPr>
        <w:pStyle w:val="ppFigureIndent"/>
      </w:pPr>
      <w:r>
        <w:rPr>
          <w:noProof/>
          <w:lang w:bidi="ar-SA"/>
        </w:rPr>
        <w:drawing>
          <wp:inline distT="0" distB="0" distL="0" distR="0">
            <wp:extent cx="5956300" cy="786765"/>
            <wp:effectExtent l="19050" t="0" r="635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956300" cy="786765"/>
                    </a:xfrm>
                    <a:prstGeom prst="rect">
                      <a:avLst/>
                    </a:prstGeom>
                    <a:noFill/>
                  </pic:spPr>
                </pic:pic>
              </a:graphicData>
            </a:graphic>
          </wp:inline>
        </w:drawing>
      </w:r>
    </w:p>
    <w:p w:rsidR="00982D0A" w:rsidRDefault="00982D0A" w:rsidP="00982D0A">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9</w:t>
      </w:r>
      <w:r w:rsidR="00A17624">
        <w:rPr>
          <w:noProof/>
        </w:rPr>
        <w:fldChar w:fldCharType="end"/>
      </w:r>
    </w:p>
    <w:p w:rsidR="009C7E96" w:rsidRDefault="009C7E96" w:rsidP="009C7E96">
      <w:pPr>
        <w:pStyle w:val="ppFigureCaptionIndent"/>
      </w:pPr>
      <w:r>
        <w:t>Variables created by the Workflow Services template</w:t>
      </w:r>
    </w:p>
    <w:p w:rsidR="009C7E96" w:rsidRPr="00F65A53" w:rsidRDefault="009C7E96" w:rsidP="00AD6CC6">
      <w:pPr>
        <w:pStyle w:val="ppBodyTextIndent"/>
      </w:pPr>
    </w:p>
    <w:p w:rsidR="009C7E96" w:rsidRDefault="009C7E96" w:rsidP="009C7E96">
      <w:pPr>
        <w:pStyle w:val="ppNumberList"/>
      </w:pPr>
      <w:r>
        <w:t>There are two variables.</w:t>
      </w:r>
      <w:r w:rsidR="00EB093B">
        <w:t xml:space="preserve"> </w:t>
      </w:r>
      <w:r>
        <w:t xml:space="preserve">The first variable </w:t>
      </w:r>
      <w:r w:rsidRPr="00F56FEF">
        <w:rPr>
          <w:b/>
          <w:i/>
        </w:rPr>
        <w:t>handle</w:t>
      </w:r>
      <w:r>
        <w:t xml:space="preserve"> is used to correlate the request and response messages.</w:t>
      </w:r>
      <w:r w:rsidR="00EB093B">
        <w:t xml:space="preserve"> </w:t>
      </w:r>
      <w:r>
        <w:t xml:space="preserve">The second variable </w:t>
      </w:r>
      <w:r w:rsidRPr="00F56FEF">
        <w:rPr>
          <w:b/>
          <w:i/>
        </w:rPr>
        <w:t>data</w:t>
      </w:r>
      <w:r>
        <w:t xml:space="preserve"> defines the message content that you expect to receive.</w:t>
      </w:r>
    </w:p>
    <w:p w:rsidR="009C7E96" w:rsidRDefault="009C7E96" w:rsidP="009C7E96">
      <w:pPr>
        <w:pStyle w:val="ppNumberList"/>
      </w:pPr>
      <w:r>
        <w:t xml:space="preserve">To see what the return value is, in the </w:t>
      </w:r>
      <w:proofErr w:type="spellStart"/>
      <w:r w:rsidRPr="00C63B8F">
        <w:rPr>
          <w:b/>
        </w:rPr>
        <w:t>SendResponse</w:t>
      </w:r>
      <w:proofErr w:type="spellEnd"/>
      <w:r>
        <w:t xml:space="preserve"> activity click </w:t>
      </w:r>
      <w:r w:rsidRPr="00C477D4">
        <w:rPr>
          <w:b/>
          <w:i/>
        </w:rPr>
        <w:t>View message</w:t>
      </w:r>
      <w:r w:rsidR="00C477D4" w:rsidRPr="00C477D4">
        <w:t>.</w:t>
      </w:r>
    </w:p>
    <w:p w:rsidR="009C7E96" w:rsidRDefault="009C7E96" w:rsidP="009C7E96">
      <w:pPr>
        <w:pStyle w:val="ppFigureIndent"/>
      </w:pPr>
      <w:r>
        <w:rPr>
          <w:noProof/>
          <w:lang w:bidi="ar-SA"/>
        </w:rPr>
        <w:drawing>
          <wp:inline distT="0" distB="0" distL="0" distR="0">
            <wp:extent cx="2627630" cy="2036445"/>
            <wp:effectExtent l="19050" t="0" r="127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627630" cy="2036445"/>
                    </a:xfrm>
                    <a:prstGeom prst="rect">
                      <a:avLst/>
                    </a:prstGeom>
                    <a:noFill/>
                  </pic:spPr>
                </pic:pic>
              </a:graphicData>
            </a:graphic>
          </wp:inline>
        </w:drawing>
      </w:r>
    </w:p>
    <w:p w:rsidR="00982D0A" w:rsidRDefault="00982D0A" w:rsidP="00982D0A">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10</w:t>
      </w:r>
      <w:r w:rsidR="00A17624">
        <w:rPr>
          <w:noProof/>
        </w:rPr>
        <w:fldChar w:fldCharType="end"/>
      </w:r>
    </w:p>
    <w:p w:rsidR="009C7E96" w:rsidRDefault="009C7E96" w:rsidP="009C7E96">
      <w:pPr>
        <w:pStyle w:val="ppFigureCaptionIndent"/>
      </w:pPr>
      <w:r>
        <w:t>The response message will be the data converted to a string</w:t>
      </w:r>
    </w:p>
    <w:p w:rsidR="009C7E96" w:rsidRPr="00F65A53" w:rsidRDefault="009C7E96" w:rsidP="009C7E96">
      <w:pPr>
        <w:pStyle w:val="ppBodyTextIndent"/>
      </w:pPr>
    </w:p>
    <w:p w:rsidR="009C7E96" w:rsidRDefault="009C7E96" w:rsidP="009C7E96">
      <w:pPr>
        <w:pStyle w:val="ppNumberList"/>
      </w:pPr>
      <w:r>
        <w:t xml:space="preserve">Click </w:t>
      </w:r>
      <w:r w:rsidRPr="00FD2CA4">
        <w:rPr>
          <w:b/>
        </w:rPr>
        <w:t xml:space="preserve">OK </w:t>
      </w:r>
      <w:r>
        <w:t>to dismiss the Content Definition dialog.</w:t>
      </w:r>
    </w:p>
    <w:p w:rsidR="00A83AB0" w:rsidRDefault="00A83AB0" w:rsidP="009C7E96">
      <w:pPr>
        <w:pStyle w:val="ppNumberList"/>
      </w:pPr>
      <w:r>
        <w:t>You now have a workflow service</w:t>
      </w:r>
      <w:r w:rsidR="00933D83">
        <w:t>,</w:t>
      </w:r>
      <w:r>
        <w:t xml:space="preserve"> but it does not have Metadata publishing enabled.</w:t>
      </w:r>
      <w:r w:rsidR="00EB093B">
        <w:t xml:space="preserve"> </w:t>
      </w:r>
      <w:r>
        <w:t>To add this</w:t>
      </w:r>
      <w:r w:rsidR="00933D83">
        <w:t>,</w:t>
      </w:r>
      <w:r>
        <w:t xml:space="preserve"> you can use the new “</w:t>
      </w:r>
      <w:proofErr w:type="spellStart"/>
      <w:r>
        <w:t>tagless</w:t>
      </w:r>
      <w:proofErr w:type="spellEnd"/>
      <w:r>
        <w:t>” syntax for WCF configuration in .NET 4.</w:t>
      </w:r>
      <w:r w:rsidR="00EB093B">
        <w:t xml:space="preserve"> </w:t>
      </w:r>
      <w:r>
        <w:t xml:space="preserve">Open the </w:t>
      </w:r>
      <w:proofErr w:type="spellStart"/>
      <w:r w:rsidR="00AD6CC6">
        <w:rPr>
          <w:b/>
        </w:rPr>
        <w:t>W</w:t>
      </w:r>
      <w:r w:rsidRPr="00A83AB0">
        <w:rPr>
          <w:b/>
        </w:rPr>
        <w:t>eb.config</w:t>
      </w:r>
      <w:proofErr w:type="spellEnd"/>
      <w:r>
        <w:t xml:space="preserve"> file</w:t>
      </w:r>
      <w:r w:rsidR="00933D83">
        <w:t>,</w:t>
      </w:r>
      <w:r>
        <w:t xml:space="preserve"> and add the following section.</w:t>
      </w:r>
      <w:r w:rsidR="00EB093B">
        <w:t xml:space="preserve"> </w:t>
      </w:r>
      <w:r w:rsidR="00B5518B">
        <w:t>Also notice that there is no &lt;service&gt; definition.</w:t>
      </w:r>
      <w:r w:rsidR="00EB093B">
        <w:t xml:space="preserve"> </w:t>
      </w:r>
      <w:r w:rsidR="00B5518B">
        <w:t>The simplified configuration for WCF will supply a default binding (</w:t>
      </w:r>
      <w:proofErr w:type="spellStart"/>
      <w:r w:rsidR="00B5518B">
        <w:t>basicHttpBinding</w:t>
      </w:r>
      <w:proofErr w:type="spellEnd"/>
      <w:r w:rsidR="00B5518B">
        <w:t>) address and contract as required.</w:t>
      </w:r>
    </w:p>
    <w:p w:rsidR="00B5518B" w:rsidRPr="00AD6CC6" w:rsidRDefault="00B5518B" w:rsidP="00B5518B">
      <w:pPr>
        <w:pStyle w:val="ppBodyTextIndent"/>
        <w:rPr>
          <w:i/>
        </w:rPr>
      </w:pPr>
      <w:r w:rsidRPr="00AD6CC6">
        <w:rPr>
          <w:i/>
        </w:rPr>
        <w:t xml:space="preserve">(Code Snippet </w:t>
      </w:r>
      <w:r w:rsidR="006325E2">
        <w:rPr>
          <w:i/>
        </w:rPr>
        <w:t>–</w:t>
      </w:r>
      <w:r w:rsidRPr="00AD6CC6">
        <w:rPr>
          <w:i/>
        </w:rPr>
        <w:t xml:space="preserve"> Introduction to WF</w:t>
      </w:r>
      <w:r w:rsidR="00E15FDC">
        <w:rPr>
          <w:i/>
        </w:rPr>
        <w:t xml:space="preserve"> </w:t>
      </w:r>
      <w:r w:rsidRPr="00AD6CC6">
        <w:rPr>
          <w:i/>
        </w:rPr>
        <w:t xml:space="preserve">Services Lab – WCF </w:t>
      </w:r>
      <w:proofErr w:type="spellStart"/>
      <w:r w:rsidRPr="00AD6CC6">
        <w:rPr>
          <w:i/>
        </w:rPr>
        <w:t>serviceMetatdata</w:t>
      </w:r>
      <w:proofErr w:type="spellEnd"/>
      <w:r w:rsidRPr="00AD6CC6">
        <w:rPr>
          <w:i/>
        </w:rPr>
        <w:t xml:space="preserve"> XML)</w:t>
      </w:r>
    </w:p>
    <w:p w:rsidR="00A83AB0" w:rsidRDefault="00A83AB0" w:rsidP="00A83AB0">
      <w:pPr>
        <w:pStyle w:val="ppCodeLanguageIndent"/>
      </w:pPr>
      <w:r>
        <w:t>XML</w:t>
      </w:r>
    </w:p>
    <w:p w:rsidR="006C0D8F" w:rsidRPr="004C51F9" w:rsidRDefault="006C0D8F" w:rsidP="006C0D8F">
      <w:pPr>
        <w:pStyle w:val="ppCodeIndent"/>
        <w:rPr>
          <w:rFonts w:eastAsiaTheme="minorHAnsi" w:cs="Consolas"/>
          <w:b/>
          <w:sz w:val="19"/>
          <w:szCs w:val="19"/>
          <w:lang w:bidi="ar-SA"/>
        </w:rPr>
      </w:pPr>
      <w:r w:rsidRPr="004C51F9">
        <w:rPr>
          <w:rFonts w:eastAsiaTheme="minorHAnsi" w:cs="Consolas"/>
          <w:b/>
          <w:color w:val="0000FF"/>
          <w:sz w:val="19"/>
          <w:szCs w:val="19"/>
          <w:lang w:bidi="ar-SA"/>
        </w:rPr>
        <w:t>&lt;</w:t>
      </w:r>
      <w:proofErr w:type="spellStart"/>
      <w:r w:rsidRPr="004C51F9">
        <w:rPr>
          <w:rFonts w:eastAsiaTheme="minorHAnsi" w:cs="Consolas"/>
          <w:b/>
          <w:color w:val="A31515"/>
          <w:sz w:val="19"/>
          <w:szCs w:val="19"/>
          <w:lang w:bidi="ar-SA"/>
        </w:rPr>
        <w:t>system.serviceModel</w:t>
      </w:r>
      <w:proofErr w:type="spellEnd"/>
      <w:r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r w:rsidR="006C0D8F" w:rsidRPr="004C51F9">
        <w:rPr>
          <w:rFonts w:eastAsiaTheme="minorHAnsi" w:cs="Consolas"/>
          <w:b/>
          <w:color w:val="A31515"/>
          <w:sz w:val="19"/>
          <w:szCs w:val="19"/>
          <w:lang w:bidi="ar-SA"/>
        </w:rPr>
        <w:t>behaviors</w:t>
      </w:r>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proofErr w:type="spellStart"/>
      <w:r w:rsidR="006C0D8F" w:rsidRPr="004C51F9">
        <w:rPr>
          <w:rFonts w:eastAsiaTheme="minorHAnsi" w:cs="Consolas"/>
          <w:b/>
          <w:color w:val="A31515"/>
          <w:sz w:val="19"/>
          <w:szCs w:val="19"/>
          <w:lang w:bidi="ar-SA"/>
        </w:rPr>
        <w:t>serviceBehaviors</w:t>
      </w:r>
      <w:proofErr w:type="spellEnd"/>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r w:rsidR="006C0D8F" w:rsidRPr="004C51F9">
        <w:rPr>
          <w:rFonts w:eastAsiaTheme="minorHAnsi" w:cs="Consolas"/>
          <w:b/>
          <w:color w:val="A31515"/>
          <w:sz w:val="19"/>
          <w:szCs w:val="19"/>
          <w:lang w:bidi="ar-SA"/>
        </w:rPr>
        <w:t>behavior</w:t>
      </w:r>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proofErr w:type="spellStart"/>
      <w:r w:rsidR="006C0D8F" w:rsidRPr="004C51F9">
        <w:rPr>
          <w:rFonts w:eastAsiaTheme="minorHAnsi" w:cs="Consolas"/>
          <w:b/>
          <w:color w:val="A31515"/>
          <w:sz w:val="19"/>
          <w:szCs w:val="19"/>
          <w:lang w:bidi="ar-SA"/>
        </w:rPr>
        <w:t>serviceMetadata</w:t>
      </w:r>
      <w:proofErr w:type="spellEnd"/>
      <w:r w:rsidR="006C0D8F" w:rsidRPr="004C51F9">
        <w:rPr>
          <w:rFonts w:eastAsiaTheme="minorHAnsi" w:cs="Consolas"/>
          <w:b/>
          <w:color w:val="0000FF"/>
          <w:sz w:val="19"/>
          <w:szCs w:val="19"/>
          <w:lang w:bidi="ar-SA"/>
        </w:rPr>
        <w:t xml:space="preserve"> </w:t>
      </w:r>
      <w:proofErr w:type="spellStart"/>
      <w:r w:rsidR="006C0D8F" w:rsidRPr="004C51F9">
        <w:rPr>
          <w:rFonts w:eastAsiaTheme="minorHAnsi" w:cs="Consolas"/>
          <w:b/>
          <w:color w:val="FF0000"/>
          <w:sz w:val="19"/>
          <w:szCs w:val="19"/>
          <w:lang w:bidi="ar-SA"/>
        </w:rPr>
        <w:t>httpGetEnabled</w:t>
      </w:r>
      <w:proofErr w:type="spellEnd"/>
      <w:r w:rsidR="006C0D8F" w:rsidRPr="004C51F9">
        <w:rPr>
          <w:rFonts w:eastAsiaTheme="minorHAnsi" w:cs="Consolas"/>
          <w:b/>
          <w:color w:val="0000FF"/>
          <w:sz w:val="19"/>
          <w:szCs w:val="19"/>
          <w:lang w:bidi="ar-SA"/>
        </w:rPr>
        <w:t>=</w:t>
      </w:r>
      <w:r w:rsidR="006C0D8F" w:rsidRPr="004C51F9">
        <w:rPr>
          <w:rFonts w:eastAsiaTheme="minorHAnsi" w:cs="Consolas"/>
          <w:b/>
          <w:sz w:val="19"/>
          <w:szCs w:val="19"/>
          <w:lang w:bidi="ar-SA"/>
        </w:rPr>
        <w:t>"</w:t>
      </w:r>
      <w:r w:rsidR="006C0D8F" w:rsidRPr="004C51F9">
        <w:rPr>
          <w:rFonts w:eastAsiaTheme="minorHAnsi" w:cs="Consolas"/>
          <w:b/>
          <w:color w:val="0000FF"/>
          <w:sz w:val="19"/>
          <w:szCs w:val="19"/>
          <w:lang w:bidi="ar-SA"/>
        </w:rPr>
        <w:t>true</w:t>
      </w:r>
      <w:r w:rsidR="006C0D8F" w:rsidRPr="004C51F9">
        <w:rPr>
          <w:rFonts w:eastAsiaTheme="minorHAnsi" w:cs="Consolas"/>
          <w:b/>
          <w:sz w:val="19"/>
          <w:szCs w:val="19"/>
          <w:lang w:bidi="ar-SA"/>
        </w:rPr>
        <w:t>"</w:t>
      </w:r>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r w:rsidR="006C0D8F" w:rsidRPr="004C51F9">
        <w:rPr>
          <w:rFonts w:eastAsiaTheme="minorHAnsi" w:cs="Consolas"/>
          <w:b/>
          <w:color w:val="A31515"/>
          <w:sz w:val="19"/>
          <w:szCs w:val="19"/>
          <w:lang w:bidi="ar-SA"/>
        </w:rPr>
        <w:t>behavior</w:t>
      </w:r>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proofErr w:type="spellStart"/>
      <w:r w:rsidR="006C0D8F" w:rsidRPr="004C51F9">
        <w:rPr>
          <w:rFonts w:eastAsiaTheme="minorHAnsi" w:cs="Consolas"/>
          <w:b/>
          <w:color w:val="A31515"/>
          <w:sz w:val="19"/>
          <w:szCs w:val="19"/>
          <w:lang w:bidi="ar-SA"/>
        </w:rPr>
        <w:t>serviceBehaviors</w:t>
      </w:r>
      <w:proofErr w:type="spellEnd"/>
      <w:r w:rsidR="006C0D8F" w:rsidRPr="004C51F9">
        <w:rPr>
          <w:rFonts w:eastAsiaTheme="minorHAnsi" w:cs="Consolas"/>
          <w:b/>
          <w:color w:val="0000FF"/>
          <w:sz w:val="19"/>
          <w:szCs w:val="19"/>
          <w:lang w:bidi="ar-SA"/>
        </w:rPr>
        <w:t>&gt;</w:t>
      </w:r>
    </w:p>
    <w:p w:rsidR="006C0D8F" w:rsidRPr="004C51F9" w:rsidRDefault="00EB093B" w:rsidP="006C0D8F">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6C0D8F" w:rsidRPr="004C51F9">
        <w:rPr>
          <w:rFonts w:eastAsiaTheme="minorHAnsi" w:cs="Consolas"/>
          <w:b/>
          <w:color w:val="0000FF"/>
          <w:sz w:val="19"/>
          <w:szCs w:val="19"/>
          <w:lang w:bidi="ar-SA"/>
        </w:rPr>
        <w:t>&lt;/</w:t>
      </w:r>
      <w:r w:rsidR="006C0D8F" w:rsidRPr="004C51F9">
        <w:rPr>
          <w:rFonts w:eastAsiaTheme="minorHAnsi" w:cs="Consolas"/>
          <w:b/>
          <w:color w:val="A31515"/>
          <w:sz w:val="19"/>
          <w:szCs w:val="19"/>
          <w:lang w:bidi="ar-SA"/>
        </w:rPr>
        <w:t>behaviors</w:t>
      </w:r>
      <w:r w:rsidR="006C0D8F" w:rsidRPr="004C51F9">
        <w:rPr>
          <w:rFonts w:eastAsiaTheme="minorHAnsi" w:cs="Consolas"/>
          <w:b/>
          <w:color w:val="0000FF"/>
          <w:sz w:val="19"/>
          <w:szCs w:val="19"/>
          <w:lang w:bidi="ar-SA"/>
        </w:rPr>
        <w:t>&gt;</w:t>
      </w:r>
    </w:p>
    <w:p w:rsidR="006C0D8F" w:rsidRPr="00AD6CC6" w:rsidRDefault="006C0D8F" w:rsidP="006C0D8F">
      <w:pPr>
        <w:pStyle w:val="ppCodeIndent"/>
        <w:rPr>
          <w:rFonts w:eastAsiaTheme="minorHAnsi" w:cs="Consolas"/>
          <w:sz w:val="19"/>
          <w:szCs w:val="19"/>
          <w:lang w:bidi="ar-SA"/>
        </w:rPr>
      </w:pPr>
      <w:r w:rsidRPr="00AD6CC6">
        <w:rPr>
          <w:rFonts w:eastAsiaTheme="minorHAnsi" w:cs="Consolas"/>
          <w:b/>
          <w:color w:val="0000FF"/>
          <w:sz w:val="19"/>
          <w:szCs w:val="19"/>
          <w:lang w:bidi="ar-SA"/>
        </w:rPr>
        <w:t>&lt;/</w:t>
      </w:r>
      <w:proofErr w:type="spellStart"/>
      <w:r w:rsidRPr="00AD6CC6">
        <w:rPr>
          <w:rFonts w:eastAsiaTheme="minorHAnsi" w:cs="Consolas"/>
          <w:b/>
          <w:color w:val="A31515"/>
          <w:sz w:val="19"/>
          <w:szCs w:val="19"/>
          <w:lang w:bidi="ar-SA"/>
        </w:rPr>
        <w:t>system.serviceModel</w:t>
      </w:r>
      <w:proofErr w:type="spellEnd"/>
      <w:r w:rsidRPr="00AD6CC6">
        <w:rPr>
          <w:rFonts w:eastAsiaTheme="minorHAnsi" w:cs="Consolas"/>
          <w:b/>
          <w:color w:val="0000FF"/>
          <w:sz w:val="19"/>
          <w:szCs w:val="19"/>
          <w:lang w:bidi="ar-SA"/>
        </w:rPr>
        <w:t>&gt;</w:t>
      </w:r>
    </w:p>
    <w:p w:rsidR="006C0D8F" w:rsidRPr="00A83AB0" w:rsidRDefault="006C0D8F" w:rsidP="006C0D8F">
      <w:pPr>
        <w:pStyle w:val="ppBodyTextIndent"/>
      </w:pPr>
    </w:p>
    <w:p w:rsidR="009C7E96" w:rsidRDefault="009C7E96" w:rsidP="009C7E96">
      <w:pPr>
        <w:pStyle w:val="ppNumberList"/>
      </w:pPr>
      <w:r>
        <w:t>You now have a working Workflow Service.</w:t>
      </w:r>
      <w:r w:rsidR="00EB093B">
        <w:t xml:space="preserve"> </w:t>
      </w:r>
      <w:r w:rsidR="008255E1">
        <w:t>To see it in action, right-</w:t>
      </w:r>
      <w:r>
        <w:t xml:space="preserve">click the </w:t>
      </w:r>
      <w:proofErr w:type="spellStart"/>
      <w:r w:rsidRPr="00C071D5">
        <w:rPr>
          <w:b/>
        </w:rPr>
        <w:t>SubmitApplication.xamlx</w:t>
      </w:r>
      <w:proofErr w:type="spellEnd"/>
      <w:r>
        <w:t xml:space="preserve"> </w:t>
      </w:r>
      <w:proofErr w:type="gramStart"/>
      <w:r>
        <w:t>file</w:t>
      </w:r>
      <w:proofErr w:type="gramEnd"/>
      <w:r w:rsidR="00933D83">
        <w:t>,</w:t>
      </w:r>
      <w:r>
        <w:t xml:space="preserve"> and select </w:t>
      </w:r>
      <w:r w:rsidRPr="001009FD">
        <w:rPr>
          <w:b/>
        </w:rPr>
        <w:t>View in Browser</w:t>
      </w:r>
      <w:r>
        <w:rPr>
          <w:b/>
        </w:rPr>
        <w:t xml:space="preserve"> </w:t>
      </w:r>
      <w:r w:rsidRPr="00FD2CA4">
        <w:t>(C</w:t>
      </w:r>
      <w:r w:rsidR="00AD6CC6">
        <w:t>TRL</w:t>
      </w:r>
      <w:r w:rsidRPr="00FD2CA4">
        <w:t>+S</w:t>
      </w:r>
      <w:r w:rsidR="00AD6CC6">
        <w:t>HIFT</w:t>
      </w:r>
      <w:r w:rsidRPr="00FD2CA4">
        <w:t>+W)</w:t>
      </w:r>
      <w:r>
        <w:t>.</w:t>
      </w:r>
      <w:r w:rsidR="00EB093B">
        <w:t xml:space="preserve"> </w:t>
      </w:r>
      <w:r>
        <w:t>You should see a familiar site for WCF developers</w:t>
      </w:r>
      <w:r w:rsidR="00AD6CC6">
        <w:t>.</w:t>
      </w:r>
    </w:p>
    <w:p w:rsidR="009C7E96" w:rsidRDefault="00C07460" w:rsidP="009C7E96">
      <w:pPr>
        <w:pStyle w:val="ppFigureIndent"/>
      </w:pPr>
      <w:r>
        <w:rPr>
          <w:noProof/>
          <w:lang w:bidi="ar-SA"/>
        </w:rPr>
        <w:drawing>
          <wp:inline distT="0" distB="0" distL="0" distR="0">
            <wp:extent cx="5943600" cy="1618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1618615"/>
                    </a:xfrm>
                    <a:prstGeom prst="rect">
                      <a:avLst/>
                    </a:prstGeom>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11</w:t>
      </w:r>
      <w:r w:rsidR="00A17624">
        <w:rPr>
          <w:noProof/>
        </w:rPr>
        <w:fldChar w:fldCharType="end"/>
      </w:r>
    </w:p>
    <w:p w:rsidR="009C7E96" w:rsidRDefault="009C7E96" w:rsidP="009C7E96">
      <w:pPr>
        <w:pStyle w:val="ppFigureCaptionIndent"/>
      </w:pPr>
      <w:r>
        <w:t>The</w:t>
      </w:r>
      <w:r w:rsidR="00AD6CC6">
        <w:t xml:space="preserve"> service running in the browser</w:t>
      </w:r>
    </w:p>
    <w:p w:rsidR="009C7E96" w:rsidRPr="00F65A53" w:rsidRDefault="009C7E96" w:rsidP="009C7E96">
      <w:pPr>
        <w:pStyle w:val="ppBodyTextIndent"/>
      </w:pPr>
    </w:p>
    <w:p w:rsidR="009C7E96" w:rsidRDefault="009C7E96" w:rsidP="009C7E96">
      <w:pPr>
        <w:pStyle w:val="ppListEnd"/>
      </w:pPr>
    </w:p>
    <w:p w:rsidR="009C7E96" w:rsidRDefault="009C7E96" w:rsidP="009C7E96">
      <w:pPr>
        <w:pStyle w:val="ppProcedureStart"/>
      </w:pPr>
      <w:bookmarkStart w:id="20" w:name="_Toc246389188"/>
      <w:bookmarkStart w:id="21" w:name="_Toc244310973"/>
      <w:bookmarkStart w:id="22" w:name="_Toc282002931"/>
      <w:r>
        <w:t>Task 3 – Creating Service Implementation Outline</w:t>
      </w:r>
      <w:bookmarkEnd w:id="20"/>
      <w:bookmarkEnd w:id="21"/>
      <w:bookmarkEnd w:id="22"/>
    </w:p>
    <w:p w:rsidR="009C7E96" w:rsidRDefault="009C7E96" w:rsidP="009C7E96">
      <w:pPr>
        <w:pStyle w:val="ppBodyText"/>
      </w:pPr>
      <w:r>
        <w:t>Your service has three phases to it.</w:t>
      </w:r>
      <w:r w:rsidR="00EB093B">
        <w:t xml:space="preserve"> </w:t>
      </w:r>
      <w:r>
        <w:t>It will receive, screen and notify.</w:t>
      </w:r>
      <w:r w:rsidR="00EB093B">
        <w:t xml:space="preserve"> </w:t>
      </w:r>
      <w:r>
        <w:t>Throughout the lab</w:t>
      </w:r>
      <w:r w:rsidR="00A41DA7">
        <w:t>,</w:t>
      </w:r>
      <w:r>
        <w:t xml:space="preserve"> you will be implementing these phases.</w:t>
      </w:r>
      <w:r w:rsidR="00EB093B">
        <w:t xml:space="preserve"> </w:t>
      </w:r>
      <w:r>
        <w:t>To begin with, you will add placeholders for each phase.</w:t>
      </w:r>
    </w:p>
    <w:p w:rsidR="009C7E96" w:rsidRPr="00A41DA7" w:rsidRDefault="009C7E96" w:rsidP="009C7E96">
      <w:pPr>
        <w:pStyle w:val="ppNumberList"/>
      </w:pPr>
      <w:r>
        <w:t xml:space="preserve">Switch back to </w:t>
      </w:r>
      <w:proofErr w:type="spellStart"/>
      <w:r w:rsidRPr="00EA7E73">
        <w:rPr>
          <w:b/>
        </w:rPr>
        <w:t>SubmitApplication.xamlx</w:t>
      </w:r>
      <w:proofErr w:type="spellEnd"/>
      <w:r w:rsidR="00A41DA7" w:rsidRPr="00A41DA7">
        <w:t xml:space="preserve"> in the workflow designer.</w:t>
      </w:r>
    </w:p>
    <w:p w:rsidR="009C7E96" w:rsidRDefault="009C7E96" w:rsidP="009C7E96">
      <w:pPr>
        <w:pStyle w:val="ppNumberList"/>
      </w:pPr>
      <w:r>
        <w:lastRenderedPageBreak/>
        <w:t xml:space="preserve">Change the Display Name property of the outermost sequence from </w:t>
      </w:r>
      <w:r w:rsidRPr="00631768">
        <w:rPr>
          <w:b/>
        </w:rPr>
        <w:t>Sequential Service</w:t>
      </w:r>
      <w:r>
        <w:t xml:space="preserve"> </w:t>
      </w:r>
      <w:r w:rsidRPr="00631768">
        <w:t>to</w:t>
      </w:r>
      <w:r>
        <w:rPr>
          <w:b/>
        </w:rPr>
        <w:t xml:space="preserve"> Application Service</w:t>
      </w:r>
      <w:r w:rsidRPr="00631768">
        <w:t>.</w:t>
      </w:r>
      <w:r w:rsidR="00EB093B">
        <w:t xml:space="preserve"> </w:t>
      </w:r>
      <w:r>
        <w:t xml:space="preserve">You can change it directly on the design surface or in the </w:t>
      </w:r>
      <w:r w:rsidR="00744CC9">
        <w:t>P</w:t>
      </w:r>
      <w:r>
        <w:t>roperties window.</w:t>
      </w:r>
    </w:p>
    <w:p w:rsidR="009C7E96" w:rsidRDefault="009C7E96" w:rsidP="009C7E96">
      <w:pPr>
        <w:pStyle w:val="ppFigureIndent"/>
      </w:pPr>
      <w:r>
        <w:rPr>
          <w:noProof/>
          <w:lang w:bidi="ar-SA"/>
        </w:rPr>
        <w:drawing>
          <wp:inline distT="0" distB="0" distL="0" distR="0">
            <wp:extent cx="2512060" cy="1444625"/>
            <wp:effectExtent l="19050" t="0" r="254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2512060" cy="1444625"/>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12</w:t>
      </w:r>
      <w:r w:rsidR="00A17624">
        <w:rPr>
          <w:noProof/>
        </w:rPr>
        <w:fldChar w:fldCharType="end"/>
      </w:r>
    </w:p>
    <w:p w:rsidR="009C7E96" w:rsidRDefault="009C7E96" w:rsidP="009C7E96">
      <w:pPr>
        <w:pStyle w:val="ppFigureCaptionIndent"/>
      </w:pPr>
      <w:r>
        <w:t>Change the name of the service to Application Service</w:t>
      </w:r>
    </w:p>
    <w:p w:rsidR="009C7E96" w:rsidRPr="001E0F02" w:rsidRDefault="009C7E96" w:rsidP="009C7E96">
      <w:pPr>
        <w:pStyle w:val="ppBodyTextIndent"/>
      </w:pPr>
    </w:p>
    <w:p w:rsidR="009C7E96" w:rsidRPr="00F25CA9" w:rsidRDefault="009C7E96" w:rsidP="009C7E96">
      <w:pPr>
        <w:pStyle w:val="ppNumberList"/>
      </w:pPr>
      <w:r>
        <w:t xml:space="preserve">The first placeholder will require a transaction because you will be updating a database as well as </w:t>
      </w:r>
      <w:proofErr w:type="gramStart"/>
      <w:r>
        <w:t>persisting</w:t>
      </w:r>
      <w:proofErr w:type="gramEnd"/>
      <w:r>
        <w:t xml:space="preserve"> your workflow to the persistence database.</w:t>
      </w:r>
      <w:r w:rsidR="00EB093B">
        <w:t xml:space="preserve"> </w:t>
      </w:r>
      <w:r>
        <w:t xml:space="preserve">Drag a </w:t>
      </w:r>
      <w:proofErr w:type="spellStart"/>
      <w:r w:rsidRPr="009728F3">
        <w:rPr>
          <w:b/>
        </w:rPr>
        <w:t>TransactedReceiveScope</w:t>
      </w:r>
      <w:proofErr w:type="spellEnd"/>
      <w:r>
        <w:t xml:space="preserve"> from the </w:t>
      </w:r>
      <w:r w:rsidRPr="00A201F9">
        <w:rPr>
          <w:b/>
        </w:rPr>
        <w:t>Messaging</w:t>
      </w:r>
      <w:r>
        <w:t xml:space="preserve"> group in the </w:t>
      </w:r>
      <w:r w:rsidR="00F25CA9">
        <w:t>T</w:t>
      </w:r>
      <w:r>
        <w:t>oolbox and drop it at the top of the Application Service sequence.</w:t>
      </w:r>
      <w:r w:rsidR="00EB093B">
        <w:t xml:space="preserve"> </w:t>
      </w:r>
      <w:r>
        <w:t xml:space="preserve">Set the Display Name to </w:t>
      </w:r>
      <w:r w:rsidRPr="009728F3">
        <w:rPr>
          <w:b/>
        </w:rPr>
        <w:t>Receive Application</w:t>
      </w:r>
      <w:r w:rsidR="00F25CA9" w:rsidRPr="00F25CA9">
        <w:t>.</w:t>
      </w:r>
    </w:p>
    <w:p w:rsidR="009C7E96" w:rsidRDefault="009C7E96" w:rsidP="009C7E96">
      <w:pPr>
        <w:pStyle w:val="ppNumberList"/>
      </w:pPr>
      <w:r>
        <w:t xml:space="preserve">Drag the existing </w:t>
      </w:r>
      <w:proofErr w:type="spellStart"/>
      <w:r w:rsidRPr="00C071D5">
        <w:rPr>
          <w:b/>
        </w:rPr>
        <w:t>ReceiveRequest</w:t>
      </w:r>
      <w:proofErr w:type="spellEnd"/>
      <w:r>
        <w:t xml:space="preserve"> inside the Request area of the Receive Application activity.</w:t>
      </w:r>
      <w:r w:rsidR="00EB093B">
        <w:t xml:space="preserve"> </w:t>
      </w:r>
      <w:r>
        <w:t>When the message is received it will create a transaction.</w:t>
      </w:r>
    </w:p>
    <w:p w:rsidR="009C7E96" w:rsidRDefault="009C7E96" w:rsidP="009C7E96">
      <w:pPr>
        <w:pStyle w:val="ppFigureIndent"/>
      </w:pPr>
      <w:r>
        <w:rPr>
          <w:noProof/>
          <w:lang w:bidi="ar-SA"/>
        </w:rPr>
        <w:drawing>
          <wp:inline distT="0" distB="0" distL="0" distR="0">
            <wp:extent cx="3243580" cy="3206750"/>
            <wp:effectExtent l="1905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a:stretch>
                      <a:fillRect/>
                    </a:stretch>
                  </pic:blipFill>
                  <pic:spPr bwMode="auto">
                    <a:xfrm>
                      <a:off x="0" y="0"/>
                      <a:ext cx="3243580" cy="3206750"/>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13</w:t>
      </w:r>
      <w:r w:rsidR="00A17624">
        <w:rPr>
          <w:noProof/>
        </w:rPr>
        <w:fldChar w:fldCharType="end"/>
      </w:r>
    </w:p>
    <w:p w:rsidR="009C7E96" w:rsidRDefault="009C7E96" w:rsidP="009C7E96">
      <w:pPr>
        <w:pStyle w:val="ppFigureCaptionIndent"/>
      </w:pPr>
      <w:r>
        <w:t xml:space="preserve">Drag the existing </w:t>
      </w:r>
      <w:proofErr w:type="spellStart"/>
      <w:r>
        <w:t>ReceiveRequest</w:t>
      </w:r>
      <w:proofErr w:type="spellEnd"/>
      <w:r>
        <w:t xml:space="preserve"> inside of the Request </w:t>
      </w:r>
      <w:r w:rsidR="00E156E0">
        <w:t>area of the Receive Application</w:t>
      </w:r>
    </w:p>
    <w:p w:rsidR="009C7E96" w:rsidRPr="001E0F02" w:rsidRDefault="009C7E96" w:rsidP="009C7E96">
      <w:pPr>
        <w:pStyle w:val="ppBodyTextIndent"/>
      </w:pPr>
    </w:p>
    <w:p w:rsidR="009C7E96" w:rsidRDefault="009C7E96" w:rsidP="009C7E96">
      <w:pPr>
        <w:pStyle w:val="ppNumberList"/>
      </w:pPr>
      <w:r>
        <w:lastRenderedPageBreak/>
        <w:t xml:space="preserve">In the body area you want to put the work that will be done inside of the transaction. You will have more than one activity here so drop a </w:t>
      </w:r>
      <w:r w:rsidRPr="008E4622">
        <w:rPr>
          <w:b/>
        </w:rPr>
        <w:t>Sequence</w:t>
      </w:r>
      <w:r>
        <w:t xml:space="preserve"> from the </w:t>
      </w:r>
      <w:r w:rsidRPr="008E4622">
        <w:rPr>
          <w:b/>
        </w:rPr>
        <w:t>Control Flow</w:t>
      </w:r>
      <w:r w:rsidR="00E156E0">
        <w:t xml:space="preserve"> T</w:t>
      </w:r>
      <w:r>
        <w:t>oolbox group inside of the body and set the properties</w:t>
      </w:r>
      <w:r w:rsidR="00E156E0">
        <w:t>.</w:t>
      </w:r>
    </w:p>
    <w:p w:rsidR="009C7E96" w:rsidRPr="00E827AF" w:rsidRDefault="009C7E96" w:rsidP="009C7E96">
      <w:pPr>
        <w:pStyle w:val="ppNumberListIndent"/>
        <w:ind w:left="1757" w:hanging="360"/>
      </w:pPr>
      <w:r>
        <w:t xml:space="preserve">Display Name: </w:t>
      </w:r>
      <w:r w:rsidRPr="008E4622">
        <w:rPr>
          <w:b/>
        </w:rPr>
        <w:t>Save and Respond</w:t>
      </w:r>
    </w:p>
    <w:p w:rsidR="009C7E96" w:rsidRDefault="009C7E96" w:rsidP="009C7E96">
      <w:pPr>
        <w:pStyle w:val="ppNumberList"/>
      </w:pPr>
      <w:r>
        <w:t xml:space="preserve">Drag the </w:t>
      </w:r>
      <w:proofErr w:type="spellStart"/>
      <w:r w:rsidRPr="00C071D5">
        <w:rPr>
          <w:b/>
        </w:rPr>
        <w:t>SendResponse</w:t>
      </w:r>
      <w:proofErr w:type="spellEnd"/>
      <w:r>
        <w:t xml:space="preserve"> and drop it inside of the Save and Respond sequence.</w:t>
      </w:r>
    </w:p>
    <w:p w:rsidR="009C7E96" w:rsidRDefault="009C7E96" w:rsidP="009C7E96">
      <w:pPr>
        <w:pStyle w:val="ppFigureIndent"/>
      </w:pPr>
      <w:r>
        <w:rPr>
          <w:noProof/>
          <w:lang w:bidi="ar-SA"/>
        </w:rPr>
        <w:drawing>
          <wp:inline distT="0" distB="0" distL="0" distR="0">
            <wp:extent cx="3365500" cy="5523230"/>
            <wp:effectExtent l="19050" t="0" r="6350"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3365500" cy="5523230"/>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14</w:t>
      </w:r>
      <w:r w:rsidR="00A17624">
        <w:rPr>
          <w:noProof/>
        </w:rPr>
        <w:fldChar w:fldCharType="end"/>
      </w:r>
    </w:p>
    <w:p w:rsidR="009C7E96" w:rsidRDefault="009C7E96" w:rsidP="009C7E96">
      <w:pPr>
        <w:pStyle w:val="ppFigureCaptionIndent"/>
      </w:pPr>
      <w:r>
        <w:t xml:space="preserve">The Service with the </w:t>
      </w:r>
      <w:proofErr w:type="spellStart"/>
      <w:r>
        <w:t>TransactedReceiveScope</w:t>
      </w:r>
      <w:proofErr w:type="spellEnd"/>
      <w:r>
        <w:t xml:space="preserve"> containing the messaging activities</w:t>
      </w:r>
    </w:p>
    <w:p w:rsidR="009C7E96" w:rsidRPr="001E0F02" w:rsidRDefault="009C7E96" w:rsidP="009C7E96">
      <w:pPr>
        <w:pStyle w:val="ppBodyTextIndent"/>
      </w:pPr>
    </w:p>
    <w:p w:rsidR="009C7E96" w:rsidRDefault="009C7E96" w:rsidP="009C7E96">
      <w:pPr>
        <w:pStyle w:val="ppNumberList"/>
      </w:pPr>
      <w:r>
        <w:t xml:space="preserve">Collapse the Receive Application activity </w:t>
      </w:r>
      <w:r w:rsidR="00ED374E">
        <w:t>(</w:t>
      </w:r>
      <w:r>
        <w:rPr>
          <w:noProof/>
          <w:lang w:bidi="ar-SA"/>
        </w:rPr>
        <w:drawing>
          <wp:inline distT="0" distB="0" distL="0" distR="0">
            <wp:extent cx="267970" cy="255905"/>
            <wp:effectExtent l="19050" t="0" r="0" b="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267970" cy="255905"/>
                    </a:xfrm>
                    <a:prstGeom prst="rect">
                      <a:avLst/>
                    </a:prstGeom>
                    <a:noFill/>
                  </pic:spPr>
                </pic:pic>
              </a:graphicData>
            </a:graphic>
          </wp:inline>
        </w:drawing>
      </w:r>
      <w:r w:rsidR="00ED374E" w:rsidRPr="00ED374E">
        <w:t>).</w:t>
      </w:r>
    </w:p>
    <w:p w:rsidR="009C7E96" w:rsidRPr="00E827AF" w:rsidRDefault="009C7E96" w:rsidP="009C7E96">
      <w:pPr>
        <w:pStyle w:val="ppNumberList"/>
      </w:pPr>
      <w:r>
        <w:lastRenderedPageBreak/>
        <w:t>The second phase of the service will be to screen the applicant.</w:t>
      </w:r>
      <w:r w:rsidR="00EB093B">
        <w:t xml:space="preserve"> </w:t>
      </w:r>
      <w:r>
        <w:t xml:space="preserve">You will implement this later but for now drag a </w:t>
      </w:r>
      <w:r w:rsidRPr="00A201F9">
        <w:rPr>
          <w:b/>
        </w:rPr>
        <w:t>Sequence</w:t>
      </w:r>
      <w:r>
        <w:t xml:space="preserve"> activity from the </w:t>
      </w:r>
      <w:r w:rsidRPr="00A201F9">
        <w:rPr>
          <w:b/>
        </w:rPr>
        <w:t>Control Flow</w:t>
      </w:r>
      <w:r>
        <w:t xml:space="preserve"> group and drop it below the Receive Application shape and set the Display Name to </w:t>
      </w:r>
      <w:r w:rsidRPr="00E827AF">
        <w:rPr>
          <w:b/>
        </w:rPr>
        <w:t>Screen Applicant</w:t>
      </w:r>
      <w:r>
        <w:rPr>
          <w:b/>
        </w:rPr>
        <w:t xml:space="preserve"> </w:t>
      </w:r>
      <w:r>
        <w:t>then collapse the sequence</w:t>
      </w:r>
      <w:r w:rsidR="00E156E0">
        <w:t>.</w:t>
      </w:r>
    </w:p>
    <w:p w:rsidR="009C7E96" w:rsidRDefault="009C7E96" w:rsidP="009C7E96">
      <w:pPr>
        <w:pStyle w:val="ppNumberList"/>
      </w:pPr>
      <w:r>
        <w:t>The third phase will be notifying the applicant via email and by sending a notification message to the smart client application.</w:t>
      </w:r>
      <w:r w:rsidR="00EB093B">
        <w:t xml:space="preserve"> </w:t>
      </w:r>
      <w:r>
        <w:t xml:space="preserve">Drop another Sequence, set the Display Name to </w:t>
      </w:r>
      <w:r w:rsidRPr="00E827AF">
        <w:rPr>
          <w:b/>
        </w:rPr>
        <w:t>Notify Applicant</w:t>
      </w:r>
      <w:r>
        <w:t xml:space="preserve"> and collapse the sequence.</w:t>
      </w:r>
    </w:p>
    <w:p w:rsidR="009C7E96" w:rsidRDefault="009C7E96" w:rsidP="009C7E96">
      <w:pPr>
        <w:pStyle w:val="ppFigureIndent"/>
      </w:pPr>
      <w:r>
        <w:rPr>
          <w:noProof/>
          <w:lang w:bidi="ar-SA"/>
        </w:rPr>
        <w:drawing>
          <wp:inline distT="0" distB="0" distL="0" distR="0">
            <wp:extent cx="2383790" cy="3700780"/>
            <wp:effectExtent l="19050" t="0" r="0" b="0"/>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2383790" cy="3700780"/>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15</w:t>
      </w:r>
      <w:r w:rsidR="00A17624">
        <w:rPr>
          <w:noProof/>
        </w:rPr>
        <w:fldChar w:fldCharType="end"/>
      </w:r>
    </w:p>
    <w:p w:rsidR="009C7E96" w:rsidRDefault="009C7E96" w:rsidP="009C7E96">
      <w:pPr>
        <w:pStyle w:val="ppFigureCaptionIndent"/>
      </w:pPr>
      <w:r>
        <w:t>Collapsed view of the workflow service with three phases</w:t>
      </w:r>
    </w:p>
    <w:p w:rsidR="009C466A" w:rsidRPr="009C466A" w:rsidRDefault="009C466A" w:rsidP="009C466A">
      <w:pPr>
        <w:pStyle w:val="ppBodyTextIndent"/>
      </w:pPr>
    </w:p>
    <w:p w:rsidR="009C7E96" w:rsidRDefault="009C7E96" w:rsidP="009C7E96">
      <w:pPr>
        <w:pStyle w:val="ppListEnd"/>
      </w:pPr>
    </w:p>
    <w:p w:rsidR="009C7E96" w:rsidRDefault="009C7E96" w:rsidP="009C7E96">
      <w:pPr>
        <w:pStyle w:val="ppProcedureStart"/>
      </w:pPr>
      <w:bookmarkStart w:id="23" w:name="_Toc246389189"/>
      <w:bookmarkStart w:id="24" w:name="_Toc244310974"/>
      <w:bookmarkStart w:id="25" w:name="_Toc282002932"/>
      <w:r>
        <w:t xml:space="preserve">Task </w:t>
      </w:r>
      <w:r w:rsidR="00097EA4">
        <w:t>4</w:t>
      </w:r>
      <w:r>
        <w:t xml:space="preserve"> – Adding Custom Activities</w:t>
      </w:r>
      <w:bookmarkEnd w:id="23"/>
      <w:bookmarkEnd w:id="24"/>
      <w:bookmarkEnd w:id="25"/>
    </w:p>
    <w:p w:rsidR="009C7E96" w:rsidRPr="0034405F" w:rsidRDefault="009C7E96" w:rsidP="009C7E96">
      <w:pPr>
        <w:pStyle w:val="ppBodyText"/>
      </w:pPr>
      <w:r>
        <w:t>Your service will accept a job application from the smart client app.</w:t>
      </w:r>
      <w:r w:rsidR="00EB093B">
        <w:t xml:space="preserve"> </w:t>
      </w:r>
      <w:r>
        <w:t>In this task</w:t>
      </w:r>
      <w:r w:rsidR="009C466A">
        <w:t>,</w:t>
      </w:r>
      <w:r>
        <w:t xml:space="preserve"> you will make the modifications necessary to prepare the service to accept a job application.</w:t>
      </w:r>
    </w:p>
    <w:p w:rsidR="009C7E96" w:rsidRPr="007C6C57" w:rsidRDefault="009C7E96" w:rsidP="009C7E96">
      <w:pPr>
        <w:pStyle w:val="ppNumberList"/>
      </w:pPr>
      <w:r>
        <w:t xml:space="preserve">Add existing projects containing the solution's data contracts and custom activities. </w:t>
      </w:r>
      <w:r w:rsidRPr="000610F6">
        <w:t xml:space="preserve">To do this, in Solution Explorer right-click the solution node, and select </w:t>
      </w:r>
      <w:r w:rsidRPr="000610F6">
        <w:rPr>
          <w:b/>
        </w:rPr>
        <w:t>Add / Existing Project</w:t>
      </w:r>
      <w:r w:rsidRPr="000610F6">
        <w:t>. In the</w:t>
      </w:r>
      <w:r w:rsidR="00BF072E">
        <w:t xml:space="preserve"> Add Existing Project dialog</w:t>
      </w:r>
      <w:r w:rsidRPr="000610F6">
        <w:t xml:space="preserve">, browse to </w:t>
      </w:r>
      <w:r w:rsidRPr="000610F6">
        <w:rPr>
          <w:b/>
        </w:rPr>
        <w:t>Source\Assets</w:t>
      </w:r>
      <w:r w:rsidRPr="000610F6">
        <w:t xml:space="preserve"> folder of this lab (choosing the folder that matches the language of your preference) and select the following project(s)</w:t>
      </w:r>
      <w:r w:rsidR="00BF072E">
        <w:t>:</w:t>
      </w:r>
    </w:p>
    <w:p w:rsidR="009C7E96" w:rsidRPr="007C6C57" w:rsidRDefault="009C7E96" w:rsidP="009C7E96">
      <w:pPr>
        <w:pStyle w:val="ppNumberListIndent"/>
        <w:ind w:left="1757" w:hanging="360"/>
      </w:pPr>
      <w:proofErr w:type="spellStart"/>
      <w:r w:rsidRPr="007C6C57">
        <w:rPr>
          <w:b/>
        </w:rPr>
        <w:t>HRApplicationServices.Contracts</w:t>
      </w:r>
      <w:proofErr w:type="spellEnd"/>
    </w:p>
    <w:p w:rsidR="009C7E96" w:rsidRDefault="009C7E96" w:rsidP="009C7E96">
      <w:pPr>
        <w:pStyle w:val="ppNumberListIndent"/>
        <w:ind w:left="1757" w:hanging="360"/>
      </w:pPr>
      <w:proofErr w:type="spellStart"/>
      <w:r>
        <w:rPr>
          <w:b/>
        </w:rPr>
        <w:t>HRApplicationServices.Activities</w:t>
      </w:r>
      <w:proofErr w:type="spellEnd"/>
    </w:p>
    <w:p w:rsidR="009C7E96" w:rsidRDefault="009C7E96" w:rsidP="009C7E96">
      <w:pPr>
        <w:pStyle w:val="ppNumberList"/>
      </w:pPr>
      <w:r>
        <w:lastRenderedPageBreak/>
        <w:t xml:space="preserve">In the </w:t>
      </w:r>
      <w:proofErr w:type="spellStart"/>
      <w:r>
        <w:rPr>
          <w:b/>
        </w:rPr>
        <w:t>HRApplicationServices</w:t>
      </w:r>
      <w:proofErr w:type="spellEnd"/>
      <w:r>
        <w:t xml:space="preserve"> project, add references to the </w:t>
      </w:r>
      <w:proofErr w:type="spellStart"/>
      <w:r>
        <w:rPr>
          <w:b/>
        </w:rPr>
        <w:t>HRApplicationServices.</w:t>
      </w:r>
      <w:r w:rsidRPr="00701DDE">
        <w:rPr>
          <w:b/>
        </w:rPr>
        <w:t>Contracts</w:t>
      </w:r>
      <w:proofErr w:type="spellEnd"/>
      <w:r>
        <w:t xml:space="preserve"> and </w:t>
      </w:r>
      <w:proofErr w:type="spellStart"/>
      <w:r>
        <w:rPr>
          <w:b/>
        </w:rPr>
        <w:t>HRApplicationService.Activities</w:t>
      </w:r>
      <w:proofErr w:type="spellEnd"/>
      <w:r>
        <w:t xml:space="preserve"> projects. </w:t>
      </w:r>
      <w:r w:rsidRPr="00AB20CF">
        <w:t xml:space="preserve">To do this in Solution Explorer, right-click the </w:t>
      </w:r>
      <w:proofErr w:type="spellStart"/>
      <w:r>
        <w:rPr>
          <w:b/>
        </w:rPr>
        <w:t>HRApplicationServices</w:t>
      </w:r>
      <w:proofErr w:type="spellEnd"/>
      <w:r>
        <w:t xml:space="preserve"> </w:t>
      </w:r>
      <w:r w:rsidRPr="00AB20CF">
        <w:t>project and select Add Reference. In the Add Reference dialog, switch to the Projects tab</w:t>
      </w:r>
      <w:r w:rsidR="00F219EA">
        <w:t>,</w:t>
      </w:r>
      <w:r w:rsidRPr="00AB20CF">
        <w:t xml:space="preserve"> and select the project</w:t>
      </w:r>
      <w:r>
        <w:t>s</w:t>
      </w:r>
      <w:r w:rsidRPr="00AB20CF">
        <w:t xml:space="preserve">. Click </w:t>
      </w:r>
      <w:r w:rsidRPr="00701DDE">
        <w:rPr>
          <w:b/>
        </w:rPr>
        <w:t>OK</w:t>
      </w:r>
      <w:r w:rsidRPr="00AB20CF">
        <w:t xml:space="preserve"> to add the reference</w:t>
      </w:r>
      <w:r>
        <w:t>s.</w:t>
      </w:r>
    </w:p>
    <w:p w:rsidR="009C7E96" w:rsidRDefault="009C7E96" w:rsidP="009C7E96">
      <w:pPr>
        <w:pStyle w:val="ppNumberList"/>
      </w:pPr>
      <w:r>
        <w:t>Your workflow is going to be long running.</w:t>
      </w:r>
      <w:r w:rsidR="00EB093B">
        <w:t xml:space="preserve"> </w:t>
      </w:r>
      <w:r>
        <w:t>It will do some initial work and then wait for a human to respond.</w:t>
      </w:r>
      <w:r w:rsidR="00EB093B">
        <w:t xml:space="preserve"> </w:t>
      </w:r>
      <w:r>
        <w:t xml:space="preserve">This means that you need to configure a persistence store. To add this, open the </w:t>
      </w:r>
      <w:proofErr w:type="spellStart"/>
      <w:r w:rsidR="009C466A" w:rsidRPr="009C466A">
        <w:rPr>
          <w:b/>
        </w:rPr>
        <w:t>W</w:t>
      </w:r>
      <w:r w:rsidRPr="008E4622">
        <w:rPr>
          <w:b/>
        </w:rPr>
        <w:t>eb.config</w:t>
      </w:r>
      <w:proofErr w:type="spellEnd"/>
      <w:r>
        <w:t xml:space="preserve"> from the </w:t>
      </w:r>
      <w:proofErr w:type="spellStart"/>
      <w:r w:rsidRPr="008E4622">
        <w:rPr>
          <w:b/>
        </w:rPr>
        <w:t>HRApplicationServices</w:t>
      </w:r>
      <w:proofErr w:type="spellEnd"/>
      <w:r>
        <w:t xml:space="preserve"> project and add the following settings.</w:t>
      </w:r>
    </w:p>
    <w:p w:rsidR="009C7E96" w:rsidRDefault="009C7E96" w:rsidP="009C7E96">
      <w:pPr>
        <w:pStyle w:val="ppNumberListIndent"/>
        <w:ind w:left="1757" w:hanging="360"/>
      </w:pPr>
      <w:r>
        <w:t xml:space="preserve">To the </w:t>
      </w:r>
      <w:r w:rsidRPr="00BD57D7">
        <w:rPr>
          <w:b/>
        </w:rPr>
        <w:t>&lt;</w:t>
      </w:r>
      <w:proofErr w:type="spellStart"/>
      <w:r w:rsidRPr="00BD57D7">
        <w:rPr>
          <w:b/>
        </w:rPr>
        <w:t>connectionStrings</w:t>
      </w:r>
      <w:proofErr w:type="spellEnd"/>
      <w:r w:rsidRPr="00BD57D7">
        <w:rPr>
          <w:b/>
        </w:rPr>
        <w:t>&gt;</w:t>
      </w:r>
      <w:r>
        <w:t xml:space="preserve"> section add the following connection string which will use the WF4Persistence store you created in the setup for the lab.</w:t>
      </w:r>
    </w:p>
    <w:p w:rsidR="009C7E96" w:rsidRPr="009C466A" w:rsidRDefault="009C7E96" w:rsidP="009C466A">
      <w:pPr>
        <w:pStyle w:val="ppBodyTextIndent2"/>
        <w:rPr>
          <w:i/>
        </w:rPr>
      </w:pPr>
      <w:r w:rsidRPr="009C466A">
        <w:rPr>
          <w:i/>
        </w:rPr>
        <w:t xml:space="preserve">(Code Snippet </w:t>
      </w:r>
      <w:r w:rsidR="0056494D">
        <w:rPr>
          <w:i/>
        </w:rPr>
        <w:t xml:space="preserve">– </w:t>
      </w:r>
      <w:r w:rsidRPr="009C466A">
        <w:rPr>
          <w:i/>
        </w:rPr>
        <w:t>Introduction to WF</w:t>
      </w:r>
      <w:r w:rsidR="00E15FDC">
        <w:rPr>
          <w:i/>
        </w:rPr>
        <w:t xml:space="preserve"> </w:t>
      </w:r>
      <w:r w:rsidRPr="009C466A">
        <w:rPr>
          <w:i/>
        </w:rPr>
        <w:t>Services Lab – WF4 Persistence XML)</w:t>
      </w:r>
    </w:p>
    <w:p w:rsidR="009C7E96" w:rsidRDefault="009C7E96" w:rsidP="009C466A">
      <w:pPr>
        <w:pStyle w:val="ppCodeLanguageIndent2"/>
      </w:pPr>
      <w:r>
        <w:t>XML</w:t>
      </w:r>
    </w:p>
    <w:p w:rsidR="009C7E96" w:rsidRPr="004C51F9" w:rsidRDefault="009C7E96" w:rsidP="009C466A">
      <w:pPr>
        <w:pStyle w:val="ppCodeIndent2"/>
        <w:rPr>
          <w:rFonts w:eastAsiaTheme="minorHAnsi"/>
          <w:lang w:bidi="ar-SA"/>
        </w:rPr>
      </w:pPr>
      <w:r w:rsidRPr="004C51F9">
        <w:rPr>
          <w:rFonts w:eastAsiaTheme="minorHAnsi"/>
          <w:color w:val="0000FF"/>
          <w:lang w:bidi="ar-SA"/>
        </w:rPr>
        <w:t>&lt;</w:t>
      </w:r>
      <w:proofErr w:type="spellStart"/>
      <w:r w:rsidRPr="004C51F9">
        <w:rPr>
          <w:rFonts w:eastAsiaTheme="minorHAnsi"/>
          <w:lang w:bidi="ar-SA"/>
        </w:rPr>
        <w:t>connectionStrings</w:t>
      </w:r>
      <w:proofErr w:type="spellEnd"/>
      <w:r w:rsidRPr="004C51F9">
        <w:rPr>
          <w:rFonts w:eastAsiaTheme="minorHAnsi"/>
          <w:color w:val="0000FF"/>
          <w:lang w:bidi="ar-SA"/>
        </w:rPr>
        <w:t>&gt;</w:t>
      </w:r>
    </w:p>
    <w:p w:rsidR="009C7E96" w:rsidRPr="003019CA" w:rsidRDefault="00EB093B" w:rsidP="009C466A">
      <w:pPr>
        <w:pStyle w:val="ppCodeIndent2"/>
        <w:rPr>
          <w:rFonts w:eastAsiaTheme="minorHAnsi"/>
          <w:b/>
          <w:lang w:bidi="ar-SA"/>
        </w:rPr>
      </w:pPr>
      <w:r>
        <w:rPr>
          <w:rFonts w:eastAsiaTheme="minorHAnsi"/>
          <w:b/>
          <w:color w:val="0000FF"/>
          <w:lang w:bidi="ar-SA"/>
        </w:rPr>
        <w:t xml:space="preserve"> </w:t>
      </w:r>
      <w:r w:rsidR="009C7E96" w:rsidRPr="003019CA">
        <w:rPr>
          <w:rFonts w:eastAsiaTheme="minorHAnsi"/>
          <w:b/>
          <w:color w:val="0000FF"/>
          <w:lang w:bidi="ar-SA"/>
        </w:rPr>
        <w:t>&lt;</w:t>
      </w:r>
      <w:r w:rsidR="009C7E96" w:rsidRPr="003019CA">
        <w:rPr>
          <w:rFonts w:eastAsiaTheme="minorHAnsi"/>
          <w:b/>
          <w:lang w:bidi="ar-SA"/>
        </w:rPr>
        <w:t>add</w:t>
      </w:r>
      <w:r w:rsidR="009C7E96" w:rsidRPr="003019CA">
        <w:rPr>
          <w:rFonts w:eastAsiaTheme="minorHAnsi"/>
          <w:b/>
          <w:color w:val="0000FF"/>
          <w:lang w:bidi="ar-SA"/>
        </w:rPr>
        <w:t xml:space="preserve"> </w:t>
      </w:r>
      <w:r w:rsidR="009C7E96" w:rsidRPr="003019CA">
        <w:rPr>
          <w:rFonts w:eastAsiaTheme="minorHAnsi"/>
          <w:b/>
          <w:color w:val="FF0000"/>
          <w:lang w:bidi="ar-SA"/>
        </w:rPr>
        <w:t>name</w:t>
      </w:r>
      <w:r w:rsidR="009C7E96" w:rsidRPr="003019CA">
        <w:rPr>
          <w:rFonts w:eastAsiaTheme="minorHAnsi"/>
          <w:b/>
          <w:color w:val="0000FF"/>
          <w:lang w:bidi="ar-SA"/>
        </w:rPr>
        <w:t>=</w:t>
      </w:r>
      <w:r w:rsidR="009C7E96" w:rsidRPr="003019CA">
        <w:rPr>
          <w:rFonts w:eastAsiaTheme="minorHAnsi"/>
          <w:b/>
          <w:lang w:bidi="ar-SA"/>
        </w:rPr>
        <w:t>"</w:t>
      </w:r>
      <w:r w:rsidR="009C7E96" w:rsidRPr="003019CA">
        <w:rPr>
          <w:rFonts w:eastAsiaTheme="minorHAnsi"/>
          <w:b/>
          <w:color w:val="0000FF"/>
          <w:lang w:bidi="ar-SA"/>
        </w:rPr>
        <w:t>WF4Persistence</w:t>
      </w:r>
      <w:r w:rsidR="009C7E96" w:rsidRPr="003019CA">
        <w:rPr>
          <w:rFonts w:eastAsiaTheme="minorHAnsi"/>
          <w:b/>
          <w:lang w:bidi="ar-SA"/>
        </w:rPr>
        <w:t>"</w:t>
      </w:r>
      <w:r w:rsidR="009C7E96" w:rsidRPr="003019CA">
        <w:rPr>
          <w:rFonts w:eastAsiaTheme="minorHAnsi"/>
          <w:b/>
          <w:color w:val="0000FF"/>
          <w:lang w:bidi="ar-SA"/>
        </w:rPr>
        <w:t xml:space="preserve"> </w:t>
      </w:r>
    </w:p>
    <w:p w:rsidR="009C7E96" w:rsidRPr="003019CA" w:rsidRDefault="00EB093B" w:rsidP="009C466A">
      <w:pPr>
        <w:pStyle w:val="ppCodeIndent2"/>
        <w:rPr>
          <w:rFonts w:eastAsiaTheme="minorHAnsi"/>
          <w:b/>
          <w:lang w:bidi="ar-SA"/>
        </w:rPr>
      </w:pPr>
      <w:r>
        <w:rPr>
          <w:rFonts w:eastAsiaTheme="minorHAnsi"/>
          <w:b/>
          <w:color w:val="0000FF"/>
          <w:lang w:bidi="ar-SA"/>
        </w:rPr>
        <w:t xml:space="preserve"> </w:t>
      </w:r>
      <w:proofErr w:type="spellStart"/>
      <w:r w:rsidR="009C7E96" w:rsidRPr="003019CA">
        <w:rPr>
          <w:rFonts w:eastAsiaTheme="minorHAnsi"/>
          <w:b/>
          <w:color w:val="FF0000"/>
          <w:lang w:bidi="ar-SA"/>
        </w:rPr>
        <w:t>connectionString</w:t>
      </w:r>
      <w:proofErr w:type="spellEnd"/>
      <w:r w:rsidR="009C7E96" w:rsidRPr="003019CA">
        <w:rPr>
          <w:rFonts w:eastAsiaTheme="minorHAnsi"/>
          <w:b/>
          <w:color w:val="0000FF"/>
          <w:lang w:bidi="ar-SA"/>
        </w:rPr>
        <w:t>=</w:t>
      </w:r>
      <w:r w:rsidR="009C7E96" w:rsidRPr="003019CA">
        <w:rPr>
          <w:rFonts w:eastAsiaTheme="minorHAnsi"/>
          <w:b/>
          <w:lang w:bidi="ar-SA"/>
        </w:rPr>
        <w:t>"</w:t>
      </w:r>
      <w:r w:rsidR="009C7E96" w:rsidRPr="003019CA">
        <w:rPr>
          <w:rFonts w:eastAsiaTheme="minorHAnsi"/>
          <w:b/>
          <w:color w:val="0000FF"/>
          <w:lang w:bidi="ar-SA"/>
        </w:rPr>
        <w:t>Data Source=.\</w:t>
      </w:r>
      <w:proofErr w:type="spellStart"/>
      <w:r w:rsidR="009C7E96" w:rsidRPr="003019CA">
        <w:rPr>
          <w:rFonts w:eastAsiaTheme="minorHAnsi"/>
          <w:b/>
          <w:color w:val="0000FF"/>
          <w:lang w:bidi="ar-SA"/>
        </w:rPr>
        <w:t>sqlexpress</w:t>
      </w:r>
      <w:proofErr w:type="spellEnd"/>
      <w:r w:rsidR="009C7E96" w:rsidRPr="003019CA">
        <w:rPr>
          <w:rFonts w:eastAsiaTheme="minorHAnsi"/>
          <w:b/>
          <w:color w:val="0000FF"/>
          <w:lang w:bidi="ar-SA"/>
        </w:rPr>
        <w:t>;</w:t>
      </w:r>
    </w:p>
    <w:p w:rsidR="009C7E96" w:rsidRPr="003019CA" w:rsidRDefault="00EB093B" w:rsidP="009C466A">
      <w:pPr>
        <w:pStyle w:val="ppCodeIndent2"/>
        <w:rPr>
          <w:rFonts w:eastAsiaTheme="minorHAnsi"/>
          <w:b/>
          <w:lang w:bidi="ar-SA"/>
        </w:rPr>
      </w:pPr>
      <w:r>
        <w:rPr>
          <w:rFonts w:eastAsiaTheme="minorHAnsi"/>
          <w:b/>
          <w:color w:val="0000FF"/>
          <w:lang w:bidi="ar-SA"/>
        </w:rPr>
        <w:t xml:space="preserve"> </w:t>
      </w:r>
      <w:r w:rsidR="009C7E96" w:rsidRPr="003019CA">
        <w:rPr>
          <w:rFonts w:eastAsiaTheme="minorHAnsi"/>
          <w:b/>
          <w:color w:val="0000FF"/>
          <w:lang w:bidi="ar-SA"/>
        </w:rPr>
        <w:t>Database=WF4Persistence;</w:t>
      </w:r>
    </w:p>
    <w:p w:rsidR="009C7E96" w:rsidRPr="003019CA" w:rsidRDefault="00EB093B" w:rsidP="009C466A">
      <w:pPr>
        <w:pStyle w:val="ppCodeIndent2"/>
        <w:rPr>
          <w:rFonts w:eastAsiaTheme="minorHAnsi"/>
          <w:b/>
          <w:lang w:bidi="ar-SA"/>
        </w:rPr>
      </w:pPr>
      <w:r>
        <w:rPr>
          <w:rFonts w:eastAsiaTheme="minorHAnsi"/>
          <w:b/>
          <w:color w:val="0000FF"/>
          <w:lang w:bidi="ar-SA"/>
        </w:rPr>
        <w:t xml:space="preserve"> </w:t>
      </w:r>
      <w:r w:rsidR="009C7E96" w:rsidRPr="003019CA">
        <w:rPr>
          <w:rFonts w:eastAsiaTheme="minorHAnsi"/>
          <w:b/>
          <w:color w:val="0000FF"/>
          <w:lang w:bidi="ar-SA"/>
        </w:rPr>
        <w:t>Integrated Security=True</w:t>
      </w:r>
      <w:r w:rsidR="009C7E96" w:rsidRPr="003019CA">
        <w:rPr>
          <w:rFonts w:eastAsiaTheme="minorHAnsi"/>
          <w:b/>
          <w:lang w:bidi="ar-SA"/>
        </w:rPr>
        <w:t>"</w:t>
      </w:r>
      <w:r w:rsidR="009C7E96" w:rsidRPr="003019CA">
        <w:rPr>
          <w:rFonts w:eastAsiaTheme="minorHAnsi"/>
          <w:b/>
          <w:color w:val="0000FF"/>
          <w:lang w:bidi="ar-SA"/>
        </w:rPr>
        <w:t>/&gt;</w:t>
      </w:r>
    </w:p>
    <w:p w:rsidR="009C7E96" w:rsidRPr="00BD57D7" w:rsidRDefault="009C7E96" w:rsidP="009C466A">
      <w:pPr>
        <w:pStyle w:val="ppBodyTextIndent2"/>
        <w:rPr>
          <w:rFonts w:eastAsiaTheme="minorHAnsi"/>
          <w:lang w:bidi="ar-SA"/>
        </w:rPr>
      </w:pPr>
    </w:p>
    <w:p w:rsidR="009C7E96" w:rsidRDefault="009C7E96" w:rsidP="009C7E96">
      <w:pPr>
        <w:pStyle w:val="ppNumberListIndent"/>
        <w:ind w:left="1757" w:hanging="360"/>
        <w:rPr>
          <w:rFonts w:eastAsiaTheme="minorHAnsi"/>
          <w:lang w:bidi="ar-SA"/>
        </w:rPr>
      </w:pPr>
      <w:r>
        <w:rPr>
          <w:rFonts w:eastAsiaTheme="minorHAnsi"/>
          <w:lang w:bidi="ar-SA"/>
        </w:rPr>
        <w:t xml:space="preserve">To the </w:t>
      </w:r>
      <w:r w:rsidRPr="00BD57D7">
        <w:rPr>
          <w:rFonts w:eastAsiaTheme="minorHAnsi"/>
          <w:b/>
          <w:lang w:bidi="ar-SA"/>
        </w:rPr>
        <w:t>&lt;behavior&gt;</w:t>
      </w:r>
      <w:r>
        <w:rPr>
          <w:rFonts w:eastAsiaTheme="minorHAnsi"/>
          <w:lang w:bidi="ar-SA"/>
        </w:rPr>
        <w:t xml:space="preserve"> section add the </w:t>
      </w:r>
      <w:proofErr w:type="spellStart"/>
      <w:r w:rsidRPr="008E4622">
        <w:rPr>
          <w:rFonts w:eastAsiaTheme="minorHAnsi"/>
          <w:b/>
          <w:lang w:bidi="ar-SA"/>
        </w:rPr>
        <w:t>sqlWorkflowInstanceStore</w:t>
      </w:r>
      <w:proofErr w:type="spellEnd"/>
      <w:r>
        <w:rPr>
          <w:rFonts w:eastAsiaTheme="minorHAnsi"/>
          <w:lang w:bidi="ar-SA"/>
        </w:rPr>
        <w:t xml:space="preserve"> behavior right after the </w:t>
      </w:r>
      <w:proofErr w:type="spellStart"/>
      <w:r w:rsidRPr="008E4622">
        <w:rPr>
          <w:rFonts w:eastAsiaTheme="minorHAnsi"/>
          <w:b/>
          <w:lang w:bidi="ar-SA"/>
        </w:rPr>
        <w:t>service</w:t>
      </w:r>
      <w:r w:rsidR="009C466A">
        <w:rPr>
          <w:rFonts w:eastAsiaTheme="minorHAnsi"/>
          <w:b/>
          <w:lang w:bidi="ar-SA"/>
        </w:rPr>
        <w:t>Metadata</w:t>
      </w:r>
      <w:proofErr w:type="spellEnd"/>
      <w:r>
        <w:rPr>
          <w:rFonts w:eastAsiaTheme="minorHAnsi"/>
          <w:lang w:bidi="ar-SA"/>
        </w:rPr>
        <w:t xml:space="preserve"> behavior.</w:t>
      </w:r>
    </w:p>
    <w:p w:rsidR="009C7E96" w:rsidRPr="009C466A" w:rsidRDefault="009C7E96" w:rsidP="009C466A">
      <w:pPr>
        <w:pStyle w:val="ppBodyTextIndent2"/>
        <w:rPr>
          <w:i/>
        </w:rPr>
      </w:pPr>
      <w:r w:rsidRPr="009C466A">
        <w:rPr>
          <w:i/>
        </w:rPr>
        <w:t xml:space="preserve">(Code Snippet </w:t>
      </w:r>
      <w:r w:rsidR="0056494D">
        <w:rPr>
          <w:i/>
        </w:rPr>
        <w:t>–</w:t>
      </w:r>
      <w:r w:rsidRPr="009C466A">
        <w:rPr>
          <w:i/>
        </w:rPr>
        <w:t xml:space="preserve"> Introduction to WF</w:t>
      </w:r>
      <w:r w:rsidR="00E15FDC">
        <w:rPr>
          <w:i/>
        </w:rPr>
        <w:t xml:space="preserve"> </w:t>
      </w:r>
      <w:r w:rsidRPr="009C466A">
        <w:rPr>
          <w:i/>
        </w:rPr>
        <w:t xml:space="preserve">Services Lab – WF4 </w:t>
      </w:r>
      <w:proofErr w:type="spellStart"/>
      <w:r w:rsidRPr="009C466A">
        <w:rPr>
          <w:i/>
        </w:rPr>
        <w:t>sqlWorkflowInstanceStore</w:t>
      </w:r>
      <w:proofErr w:type="spellEnd"/>
      <w:r w:rsidRPr="009C466A">
        <w:rPr>
          <w:i/>
        </w:rPr>
        <w:t xml:space="preserve"> XML)</w:t>
      </w:r>
    </w:p>
    <w:p w:rsidR="009C7E96" w:rsidRDefault="009C7E96" w:rsidP="009C466A">
      <w:pPr>
        <w:pStyle w:val="ppCodeLanguageIndent2"/>
        <w:rPr>
          <w:rFonts w:eastAsiaTheme="minorHAnsi"/>
          <w:lang w:bidi="ar-SA"/>
        </w:rPr>
      </w:pPr>
      <w:r>
        <w:rPr>
          <w:rFonts w:eastAsiaTheme="minorHAnsi"/>
          <w:lang w:bidi="ar-SA"/>
        </w:rPr>
        <w:t>XML</w:t>
      </w:r>
    </w:p>
    <w:p w:rsidR="004C51F9" w:rsidRPr="004C51F9" w:rsidRDefault="004C51F9" w:rsidP="009C466A">
      <w:pPr>
        <w:pStyle w:val="ppCodeIndent2"/>
        <w:rPr>
          <w:rFonts w:eastAsiaTheme="minorHAnsi"/>
          <w:color w:val="0000FF"/>
          <w:lang w:bidi="ar-SA"/>
        </w:rPr>
      </w:pPr>
      <w:r w:rsidRPr="004C51F9">
        <w:rPr>
          <w:rFonts w:eastAsiaTheme="minorHAnsi"/>
          <w:color w:val="0000FF"/>
          <w:lang w:bidi="ar-SA"/>
        </w:rPr>
        <w:t>&lt;</w:t>
      </w:r>
      <w:proofErr w:type="spellStart"/>
      <w:r w:rsidRPr="004C51F9">
        <w:rPr>
          <w:rFonts w:eastAsiaTheme="minorHAnsi"/>
          <w:lang w:bidi="ar-SA"/>
        </w:rPr>
        <w:t>serviceMetadata</w:t>
      </w:r>
      <w:proofErr w:type="spellEnd"/>
      <w:r w:rsidRPr="004C51F9">
        <w:rPr>
          <w:rFonts w:eastAsiaTheme="minorHAnsi"/>
          <w:color w:val="0000FF"/>
          <w:lang w:bidi="ar-SA"/>
        </w:rPr>
        <w:t xml:space="preserve"> </w:t>
      </w:r>
      <w:proofErr w:type="spellStart"/>
      <w:r w:rsidRPr="004C51F9">
        <w:rPr>
          <w:rFonts w:eastAsiaTheme="minorHAnsi"/>
          <w:color w:val="FF0000"/>
          <w:lang w:bidi="ar-SA"/>
        </w:rPr>
        <w:t>httpGetEnabled</w:t>
      </w:r>
      <w:proofErr w:type="spellEnd"/>
      <w:r w:rsidRPr="004C51F9">
        <w:rPr>
          <w:rFonts w:eastAsiaTheme="minorHAnsi"/>
          <w:color w:val="0000FF"/>
          <w:lang w:bidi="ar-SA"/>
        </w:rPr>
        <w:t>=</w:t>
      </w:r>
      <w:r w:rsidRPr="004C51F9">
        <w:rPr>
          <w:rFonts w:eastAsiaTheme="minorHAnsi"/>
          <w:lang w:bidi="ar-SA"/>
        </w:rPr>
        <w:t>"</w:t>
      </w:r>
      <w:r w:rsidRPr="004C51F9">
        <w:rPr>
          <w:rFonts w:eastAsiaTheme="minorHAnsi"/>
          <w:color w:val="0000FF"/>
          <w:lang w:bidi="ar-SA"/>
        </w:rPr>
        <w:t>true</w:t>
      </w:r>
      <w:r w:rsidRPr="004C51F9">
        <w:rPr>
          <w:rFonts w:eastAsiaTheme="minorHAnsi"/>
          <w:lang w:bidi="ar-SA"/>
        </w:rPr>
        <w:t>"</w:t>
      </w:r>
      <w:r w:rsidRPr="004C51F9">
        <w:rPr>
          <w:rFonts w:eastAsiaTheme="minorHAnsi"/>
          <w:color w:val="0000FF"/>
          <w:lang w:bidi="ar-SA"/>
        </w:rPr>
        <w:t>/&gt;</w:t>
      </w:r>
    </w:p>
    <w:p w:rsidR="009C7E96" w:rsidRPr="004A0305" w:rsidRDefault="009C7E96" w:rsidP="009C466A">
      <w:pPr>
        <w:pStyle w:val="ppCodeIndent2"/>
        <w:rPr>
          <w:rFonts w:eastAsiaTheme="minorHAnsi"/>
          <w:b/>
          <w:lang w:bidi="ar-SA"/>
        </w:rPr>
      </w:pPr>
      <w:r w:rsidRPr="004A0305">
        <w:rPr>
          <w:rFonts w:eastAsiaTheme="minorHAnsi"/>
          <w:b/>
          <w:color w:val="0000FF"/>
          <w:lang w:bidi="ar-SA"/>
        </w:rPr>
        <w:t>&lt;</w:t>
      </w:r>
      <w:proofErr w:type="spellStart"/>
      <w:r w:rsidRPr="004A0305">
        <w:rPr>
          <w:rFonts w:eastAsiaTheme="minorHAnsi"/>
          <w:b/>
          <w:lang w:bidi="ar-SA"/>
        </w:rPr>
        <w:t>sqlWorkflowInstanceStore</w:t>
      </w:r>
      <w:proofErr w:type="spellEnd"/>
      <w:r w:rsidRPr="004A0305">
        <w:rPr>
          <w:rFonts w:eastAsiaTheme="minorHAnsi"/>
          <w:b/>
          <w:color w:val="0000FF"/>
          <w:lang w:bidi="ar-SA"/>
        </w:rPr>
        <w:t xml:space="preserve"> </w:t>
      </w:r>
      <w:proofErr w:type="spellStart"/>
      <w:r w:rsidRPr="004A0305">
        <w:rPr>
          <w:rFonts w:eastAsiaTheme="minorHAnsi"/>
          <w:b/>
          <w:color w:val="FF0000"/>
          <w:lang w:bidi="ar-SA"/>
        </w:rPr>
        <w:t>connectionStringName</w:t>
      </w:r>
      <w:proofErr w:type="spellEnd"/>
      <w:r w:rsidRPr="004A0305">
        <w:rPr>
          <w:rFonts w:eastAsiaTheme="minorHAnsi"/>
          <w:b/>
          <w:color w:val="0000FF"/>
          <w:lang w:bidi="ar-SA"/>
        </w:rPr>
        <w:t>=</w:t>
      </w:r>
      <w:r w:rsidRPr="004A0305">
        <w:rPr>
          <w:rFonts w:eastAsiaTheme="minorHAnsi"/>
          <w:b/>
          <w:lang w:bidi="ar-SA"/>
        </w:rPr>
        <w:t>"</w:t>
      </w:r>
      <w:r w:rsidRPr="004A0305">
        <w:rPr>
          <w:rFonts w:eastAsiaTheme="minorHAnsi"/>
          <w:b/>
          <w:color w:val="0000FF"/>
          <w:lang w:bidi="ar-SA"/>
        </w:rPr>
        <w:t>WF4Persistence</w:t>
      </w:r>
      <w:r w:rsidRPr="004A0305">
        <w:rPr>
          <w:rFonts w:eastAsiaTheme="minorHAnsi"/>
          <w:b/>
          <w:lang w:bidi="ar-SA"/>
        </w:rPr>
        <w:t>"</w:t>
      </w:r>
      <w:r>
        <w:rPr>
          <w:rFonts w:eastAsiaTheme="minorHAnsi"/>
          <w:b/>
          <w:lang w:bidi="ar-SA"/>
        </w:rPr>
        <w:t xml:space="preserve"> </w:t>
      </w:r>
      <w:r w:rsidRPr="004A0305">
        <w:rPr>
          <w:rFonts w:eastAsiaTheme="minorHAnsi"/>
          <w:b/>
          <w:color w:val="0000FF"/>
          <w:lang w:bidi="ar-SA"/>
        </w:rPr>
        <w:t>/&gt;</w:t>
      </w:r>
    </w:p>
    <w:p w:rsidR="009C7E96" w:rsidRDefault="009C7E96" w:rsidP="009C466A">
      <w:pPr>
        <w:pStyle w:val="ppBodyTextIndent2"/>
        <w:rPr>
          <w:rFonts w:eastAsiaTheme="minorHAnsi"/>
          <w:lang w:bidi="ar-SA"/>
        </w:rPr>
      </w:pPr>
    </w:p>
    <w:p w:rsidR="00B23EB2" w:rsidRDefault="00B23EB2" w:rsidP="009C466A">
      <w:pPr>
        <w:pStyle w:val="ppNoteIndent2"/>
      </w:pPr>
      <w:r w:rsidRPr="008E4622">
        <w:rPr>
          <w:b/>
        </w:rPr>
        <w:t>Note:</w:t>
      </w:r>
      <w:r>
        <w:t xml:space="preserve"> When you deploy the website to </w:t>
      </w:r>
      <w:proofErr w:type="spellStart"/>
      <w:r>
        <w:t>AppFabric</w:t>
      </w:r>
      <w:proofErr w:type="spellEnd"/>
      <w:r>
        <w:t xml:space="preserve"> you can configure the persistence store within IIS manager.</w:t>
      </w:r>
      <w:r w:rsidR="00EB093B">
        <w:t xml:space="preserve"> </w:t>
      </w:r>
      <w:r>
        <w:t>While working with the ASP.NET Development server you have to create the persistence stores and add the</w:t>
      </w:r>
      <w:r w:rsidR="009C466A">
        <w:t xml:space="preserve"> persistence behavior manually.</w:t>
      </w:r>
    </w:p>
    <w:p w:rsidR="00B23EB2" w:rsidRPr="00BD57D7" w:rsidRDefault="00B23EB2" w:rsidP="009C466A">
      <w:pPr>
        <w:pStyle w:val="ppBodyTextIndent2"/>
        <w:rPr>
          <w:rFonts w:eastAsiaTheme="minorHAnsi"/>
          <w:lang w:bidi="ar-SA"/>
        </w:rPr>
      </w:pPr>
    </w:p>
    <w:p w:rsidR="009C7E96" w:rsidRDefault="009C7E96" w:rsidP="009C7E96">
      <w:pPr>
        <w:pStyle w:val="ppNumberList"/>
      </w:pPr>
      <w:r>
        <w:t>To make the custom activities available to your service you must build the solution.</w:t>
      </w:r>
      <w:r w:rsidR="00EB093B">
        <w:t xml:space="preserve"> </w:t>
      </w:r>
      <w:r>
        <w:t xml:space="preserve">From the menu select </w:t>
      </w:r>
      <w:r w:rsidRPr="00BD7895">
        <w:rPr>
          <w:b/>
        </w:rPr>
        <w:t>Build / Build Solution</w:t>
      </w:r>
      <w:r>
        <w:t xml:space="preserve"> (C</w:t>
      </w:r>
      <w:r w:rsidR="006140ED">
        <w:t>TRL</w:t>
      </w:r>
      <w:r>
        <w:t>+S</w:t>
      </w:r>
      <w:r w:rsidR="006140ED">
        <w:t>HIFT</w:t>
      </w:r>
      <w:r>
        <w:t>+B).</w:t>
      </w:r>
      <w:r w:rsidR="00EB093B">
        <w:t xml:space="preserve"> </w:t>
      </w:r>
      <w:r w:rsidRPr="00BD7895">
        <w:t>Ensure that the build succeeded by inspecting the Output window.</w:t>
      </w:r>
      <w:r w:rsidR="00EB093B">
        <w:t xml:space="preserve"> </w:t>
      </w:r>
      <w:r>
        <w:t xml:space="preserve">If you look at </w:t>
      </w:r>
      <w:proofErr w:type="spellStart"/>
      <w:r w:rsidRPr="00FD25CB">
        <w:rPr>
          <w:b/>
        </w:rPr>
        <w:t>SubmitApplication.xamlx</w:t>
      </w:r>
      <w:proofErr w:type="spellEnd"/>
      <w:r>
        <w:t xml:space="preserve"> in the workflow designer, y</w:t>
      </w:r>
      <w:r w:rsidRPr="00BD7895">
        <w:t xml:space="preserve">ou should now see a </w:t>
      </w:r>
      <w:proofErr w:type="spellStart"/>
      <w:r w:rsidRPr="00FD25CB">
        <w:rPr>
          <w:b/>
        </w:rPr>
        <w:t>HRApplicationService.Activities</w:t>
      </w:r>
      <w:proofErr w:type="spellEnd"/>
      <w:r>
        <w:t xml:space="preserve"> group in the toolbox</w:t>
      </w:r>
      <w:r w:rsidRPr="00BD7895">
        <w:t>.</w:t>
      </w:r>
    </w:p>
    <w:p w:rsidR="009C7E96" w:rsidRDefault="009C7E96" w:rsidP="009C7E96">
      <w:pPr>
        <w:pStyle w:val="ppListEnd"/>
      </w:pPr>
    </w:p>
    <w:p w:rsidR="009C7E96" w:rsidRDefault="009C7E96" w:rsidP="009C7E96">
      <w:pPr>
        <w:pStyle w:val="ppProcedureStart"/>
      </w:pPr>
      <w:bookmarkStart w:id="26" w:name="_Toc246389191"/>
      <w:bookmarkStart w:id="27" w:name="_Toc244310976"/>
      <w:bookmarkStart w:id="28" w:name="_Toc282002933"/>
      <w:r>
        <w:t xml:space="preserve">Task </w:t>
      </w:r>
      <w:r w:rsidR="00097EA4">
        <w:t>5</w:t>
      </w:r>
      <w:r>
        <w:t xml:space="preserve"> – Receiving a Job Application</w:t>
      </w:r>
      <w:bookmarkEnd w:id="26"/>
      <w:bookmarkEnd w:id="27"/>
      <w:bookmarkEnd w:id="28"/>
    </w:p>
    <w:p w:rsidR="009C7E96" w:rsidRDefault="009C7E96" w:rsidP="009C7E96">
      <w:pPr>
        <w:pStyle w:val="ppNumberList"/>
      </w:pPr>
      <w:r>
        <w:t xml:space="preserve">Open </w:t>
      </w:r>
      <w:proofErr w:type="spellStart"/>
      <w:r w:rsidRPr="00E827AF">
        <w:rPr>
          <w:b/>
        </w:rPr>
        <w:t>SubmitApplication.xamlx</w:t>
      </w:r>
      <w:proofErr w:type="spellEnd"/>
      <w:r w:rsidRPr="007E2CD1">
        <w:t xml:space="preserve"> </w:t>
      </w:r>
      <w:r w:rsidRPr="009728F3">
        <w:t>and</w:t>
      </w:r>
      <w:r w:rsidRPr="00E827AF">
        <w:rPr>
          <w:b/>
        </w:rPr>
        <w:t xml:space="preserve"> </w:t>
      </w:r>
      <w:r w:rsidRPr="00631768">
        <w:t>create</w:t>
      </w:r>
      <w:r>
        <w:rPr>
          <w:b/>
        </w:rPr>
        <w:t xml:space="preserve"> </w:t>
      </w:r>
      <w:r>
        <w:t>variables to store the application request and response. To do this, follow these steps:</w:t>
      </w:r>
    </w:p>
    <w:p w:rsidR="009C7E96" w:rsidRDefault="009C7E96" w:rsidP="009C7E96">
      <w:pPr>
        <w:pStyle w:val="ppNumberListIndent"/>
      </w:pPr>
      <w:r>
        <w:lastRenderedPageBreak/>
        <w:t xml:space="preserve">Select the </w:t>
      </w:r>
      <w:r>
        <w:rPr>
          <w:b/>
        </w:rPr>
        <w:t>Application Service</w:t>
      </w:r>
      <w:r w:rsidRPr="00CB649B">
        <w:t xml:space="preserve"> activity </w:t>
      </w:r>
      <w:r>
        <w:t>by clicking over the shape surface.</w:t>
      </w:r>
    </w:p>
    <w:p w:rsidR="009C7E96" w:rsidRDefault="009C7E96" w:rsidP="009C7E96">
      <w:pPr>
        <w:pStyle w:val="ppNumberListIndent"/>
      </w:pPr>
      <w:r>
        <w:t xml:space="preserve">Click the </w:t>
      </w:r>
      <w:r w:rsidRPr="00E2372F">
        <w:rPr>
          <w:b/>
        </w:rPr>
        <w:t>Variables</w:t>
      </w:r>
      <w:r>
        <w:t xml:space="preserve"> button located in </w:t>
      </w:r>
      <w:r w:rsidRPr="00CE751E">
        <w:t>lower left side of the workflow designer</w:t>
      </w:r>
      <w:r>
        <w:t xml:space="preserve">. A panel that displays the available variables for the </w:t>
      </w:r>
      <w:r>
        <w:rPr>
          <w:b/>
        </w:rPr>
        <w:t>Application Service</w:t>
      </w:r>
      <w:r w:rsidRPr="00CB649B">
        <w:t xml:space="preserve"> </w:t>
      </w:r>
      <w:r>
        <w:t>activity appears.</w:t>
      </w:r>
    </w:p>
    <w:p w:rsidR="009C7E96" w:rsidRDefault="009C7E96" w:rsidP="009C7E96">
      <w:pPr>
        <w:pStyle w:val="ppNumberListIndent"/>
      </w:pPr>
      <w:r>
        <w:t xml:space="preserve">Delete the </w:t>
      </w:r>
      <w:r w:rsidRPr="006907D4">
        <w:rPr>
          <w:b/>
        </w:rPr>
        <w:t>data</w:t>
      </w:r>
      <w:r>
        <w:t xml:space="preserve"> variable by selecting it and pressing the </w:t>
      </w:r>
      <w:r w:rsidRPr="00DA2ECD">
        <w:rPr>
          <w:b/>
        </w:rPr>
        <w:t>D</w:t>
      </w:r>
      <w:r w:rsidR="007E2CD1">
        <w:rPr>
          <w:b/>
        </w:rPr>
        <w:t>ELETE</w:t>
      </w:r>
      <w:r>
        <w:t xml:space="preserve"> key</w:t>
      </w:r>
      <w:r w:rsidR="007E2CD1">
        <w:t>.</w:t>
      </w:r>
    </w:p>
    <w:p w:rsidR="009C7E96" w:rsidRPr="00F65A53" w:rsidRDefault="009C7E96" w:rsidP="009C7E96">
      <w:pPr>
        <w:pStyle w:val="ppNoteIndent2"/>
        <w:rPr>
          <w:b/>
        </w:rPr>
      </w:pPr>
      <w:r w:rsidRPr="00091E89">
        <w:rPr>
          <w:b/>
        </w:rPr>
        <w:t xml:space="preserve">Note: </w:t>
      </w:r>
      <w:r>
        <w:t xml:space="preserve">When you delete the </w:t>
      </w:r>
      <w:r w:rsidRPr="00091E89">
        <w:rPr>
          <w:b/>
        </w:rPr>
        <w:t>data</w:t>
      </w:r>
      <w:r>
        <w:t xml:space="preserve"> variable the workflow designer will show warning icons indicating that the workflow is invalid until you update the activities that used the </w:t>
      </w:r>
      <w:r w:rsidRPr="00091E89">
        <w:rPr>
          <w:b/>
        </w:rPr>
        <w:t>data</w:t>
      </w:r>
      <w:r>
        <w:t xml:space="preserve"> variable.</w:t>
      </w:r>
    </w:p>
    <w:p w:rsidR="009C7E96" w:rsidRPr="00091E89" w:rsidRDefault="009C7E96" w:rsidP="007E2CD1">
      <w:pPr>
        <w:pStyle w:val="ppBodyTextIndent2"/>
      </w:pPr>
    </w:p>
    <w:p w:rsidR="009C7E96" w:rsidRDefault="009C7E96" w:rsidP="009C7E96">
      <w:pPr>
        <w:pStyle w:val="ppNumberListIndent"/>
      </w:pPr>
      <w:r>
        <w:t xml:space="preserve">Click </w:t>
      </w:r>
      <w:r w:rsidRPr="00832B13">
        <w:rPr>
          <w:b/>
          <w:i/>
        </w:rPr>
        <w:t>Create Variable</w:t>
      </w:r>
      <w:r w:rsidRPr="00832B13">
        <w:t>.</w:t>
      </w:r>
    </w:p>
    <w:p w:rsidR="009C7E96" w:rsidRDefault="009C7E96" w:rsidP="009C7E96">
      <w:pPr>
        <w:pStyle w:val="ppFigureIndent2"/>
      </w:pPr>
      <w:r>
        <w:rPr>
          <w:noProof/>
          <w:lang w:bidi="ar-SA"/>
        </w:rPr>
        <w:drawing>
          <wp:inline distT="0" distB="0" distL="0" distR="0">
            <wp:extent cx="5047615" cy="1200785"/>
            <wp:effectExtent l="19050" t="0" r="635" b="0"/>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srcRect/>
                    <a:stretch>
                      <a:fillRect/>
                    </a:stretch>
                  </pic:blipFill>
                  <pic:spPr bwMode="auto">
                    <a:xfrm>
                      <a:off x="0" y="0"/>
                      <a:ext cx="5047615" cy="1200785"/>
                    </a:xfrm>
                    <a:prstGeom prst="rect">
                      <a:avLst/>
                    </a:prstGeom>
                    <a:noFill/>
                  </pic:spPr>
                </pic:pic>
              </a:graphicData>
            </a:graphic>
          </wp:inline>
        </w:drawing>
      </w:r>
    </w:p>
    <w:p w:rsidR="009C7E96" w:rsidRDefault="009C7E96" w:rsidP="009C7E96">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16</w:t>
      </w:r>
      <w:r w:rsidR="00A17624">
        <w:rPr>
          <w:noProof/>
        </w:rPr>
        <w:fldChar w:fldCharType="end"/>
      </w:r>
    </w:p>
    <w:p w:rsidR="009C7E96" w:rsidRDefault="009C7E96" w:rsidP="009C7E96">
      <w:pPr>
        <w:pStyle w:val="ppFigureCaptionIndent2"/>
      </w:pPr>
      <w:r>
        <w:t>Adding a new variable</w:t>
      </w:r>
    </w:p>
    <w:p w:rsidR="009C7E96" w:rsidRPr="00F65A53" w:rsidRDefault="009C7E96" w:rsidP="009C7E96">
      <w:pPr>
        <w:pStyle w:val="ppBodyTextIndent2"/>
      </w:pPr>
    </w:p>
    <w:p w:rsidR="009C7E96" w:rsidRDefault="009C7E96" w:rsidP="009C7E96">
      <w:pPr>
        <w:pStyle w:val="ppNumberListIndent"/>
      </w:pPr>
      <w:r>
        <w:t xml:space="preserve">Type </w:t>
      </w:r>
      <w:proofErr w:type="spellStart"/>
      <w:r>
        <w:rPr>
          <w:b/>
        </w:rPr>
        <w:t>ApplicationRequest</w:t>
      </w:r>
      <w:proofErr w:type="spellEnd"/>
      <w:r w:rsidRPr="00CE751E">
        <w:t xml:space="preserve"> in the Name box.</w:t>
      </w:r>
    </w:p>
    <w:p w:rsidR="009C7E96" w:rsidRDefault="009C7E96" w:rsidP="009C7E96">
      <w:pPr>
        <w:pStyle w:val="ppNumberListIndent"/>
      </w:pPr>
      <w:r>
        <w:t xml:space="preserve">In the Variable type dropdown list select </w:t>
      </w:r>
      <w:r w:rsidRPr="00C64573">
        <w:rPr>
          <w:b/>
        </w:rPr>
        <w:t>Browse for Types</w:t>
      </w:r>
      <w:r>
        <w:t>.</w:t>
      </w:r>
    </w:p>
    <w:p w:rsidR="009C7E96" w:rsidRDefault="009C7E96" w:rsidP="009C7E96">
      <w:pPr>
        <w:pStyle w:val="ppNumberListIndent"/>
      </w:pPr>
      <w:r w:rsidRPr="00910F48">
        <w:t>In the</w:t>
      </w:r>
      <w:r>
        <w:t xml:space="preserve"> </w:t>
      </w:r>
      <w:r w:rsidRPr="00FF00D7">
        <w:rPr>
          <w:b/>
        </w:rPr>
        <w:t>Type Name</w:t>
      </w:r>
      <w:r>
        <w:t xml:space="preserve"> box of the dialog box, type the first few characters of the type you are looking for such as </w:t>
      </w:r>
      <w:proofErr w:type="spellStart"/>
      <w:r>
        <w:rPr>
          <w:b/>
        </w:rPr>
        <w:t>SubmitJob</w:t>
      </w:r>
      <w:proofErr w:type="spellEnd"/>
      <w:r>
        <w:t>.</w:t>
      </w:r>
      <w:r w:rsidR="00EB093B">
        <w:t xml:space="preserve"> </w:t>
      </w:r>
      <w:r>
        <w:t>As you type matching names will show up in the list.</w:t>
      </w:r>
      <w:r w:rsidR="00EB093B">
        <w:t xml:space="preserve"> </w:t>
      </w:r>
      <w:r>
        <w:t xml:space="preserve">Click on the </w:t>
      </w:r>
      <w:proofErr w:type="spellStart"/>
      <w:r w:rsidRPr="00631768">
        <w:rPr>
          <w:b/>
        </w:rPr>
        <w:t>SubmitJobApplicationRequest</w:t>
      </w:r>
      <w:proofErr w:type="spellEnd"/>
      <w:r>
        <w:t xml:space="preserve"> type to select it.</w:t>
      </w:r>
    </w:p>
    <w:p w:rsidR="009C7E96" w:rsidRDefault="009C7E96" w:rsidP="009C7E96">
      <w:pPr>
        <w:pStyle w:val="ppFigureIndent2"/>
      </w:pPr>
      <w:r>
        <w:rPr>
          <w:noProof/>
          <w:lang w:bidi="ar-SA"/>
        </w:rPr>
        <w:drawing>
          <wp:inline distT="0" distB="0" distL="0" distR="0">
            <wp:extent cx="4834255" cy="2365375"/>
            <wp:effectExtent l="19050" t="0" r="4445"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834255" cy="2365375"/>
                    </a:xfrm>
                    <a:prstGeom prst="rect">
                      <a:avLst/>
                    </a:prstGeom>
                    <a:noFill/>
                  </pic:spPr>
                </pic:pic>
              </a:graphicData>
            </a:graphic>
          </wp:inline>
        </w:drawing>
      </w:r>
    </w:p>
    <w:p w:rsidR="009C7E96" w:rsidRDefault="009C7E96" w:rsidP="009C7E96">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17</w:t>
      </w:r>
      <w:r w:rsidR="00A17624">
        <w:rPr>
          <w:noProof/>
        </w:rPr>
        <w:fldChar w:fldCharType="end"/>
      </w:r>
    </w:p>
    <w:p w:rsidR="009C7E96" w:rsidRDefault="009C7E96" w:rsidP="009C7E96">
      <w:pPr>
        <w:pStyle w:val="ppFigureCaptionIndent2"/>
      </w:pPr>
      <w:r>
        <w:t xml:space="preserve">Selecting the </w:t>
      </w:r>
      <w:proofErr w:type="spellStart"/>
      <w:r>
        <w:t>SubmitJobApplicationRequest</w:t>
      </w:r>
      <w:proofErr w:type="spellEnd"/>
      <w:r>
        <w:t xml:space="preserve"> type from the type picker box</w:t>
      </w:r>
    </w:p>
    <w:p w:rsidR="009C7E96" w:rsidRPr="00F65A53" w:rsidRDefault="009C7E96" w:rsidP="009C7E96">
      <w:pPr>
        <w:pStyle w:val="ppBodyTextIndent2"/>
      </w:pPr>
    </w:p>
    <w:p w:rsidR="009C7E96" w:rsidRDefault="009C7E96" w:rsidP="009C7E96">
      <w:pPr>
        <w:pStyle w:val="ppNumberListIndent"/>
      </w:pPr>
      <w:r>
        <w:t xml:space="preserve">Click </w:t>
      </w:r>
      <w:r w:rsidRPr="00FF00D7">
        <w:rPr>
          <w:b/>
        </w:rPr>
        <w:t>OK</w:t>
      </w:r>
      <w:r>
        <w:t xml:space="preserve"> to finish.</w:t>
      </w:r>
    </w:p>
    <w:p w:rsidR="009C7E96" w:rsidRDefault="009C7E96" w:rsidP="009C7E96">
      <w:pPr>
        <w:pStyle w:val="ppFigureIndent2"/>
      </w:pPr>
      <w:r>
        <w:rPr>
          <w:noProof/>
          <w:lang w:bidi="ar-SA"/>
        </w:rPr>
        <w:drawing>
          <wp:inline distT="0" distB="0" distL="0" distR="0">
            <wp:extent cx="4596765" cy="1017905"/>
            <wp:effectExtent l="19050" t="0" r="0" b="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4596765" cy="1017905"/>
                    </a:xfrm>
                    <a:prstGeom prst="rect">
                      <a:avLst/>
                    </a:prstGeom>
                    <a:noFill/>
                  </pic:spPr>
                </pic:pic>
              </a:graphicData>
            </a:graphic>
          </wp:inline>
        </w:drawing>
      </w:r>
    </w:p>
    <w:p w:rsidR="009C7E96" w:rsidRDefault="009C7E96" w:rsidP="009C7E96">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18</w:t>
      </w:r>
      <w:r w:rsidR="00A17624">
        <w:rPr>
          <w:noProof/>
        </w:rPr>
        <w:fldChar w:fldCharType="end"/>
      </w:r>
    </w:p>
    <w:p w:rsidR="009C7E96" w:rsidRDefault="009C7E96" w:rsidP="009C7E96">
      <w:pPr>
        <w:pStyle w:val="ppFigureCaptionIndent2"/>
      </w:pPr>
      <w:r>
        <w:t>Variables window</w:t>
      </w:r>
    </w:p>
    <w:p w:rsidR="009C7E96" w:rsidRPr="00F65A53" w:rsidRDefault="009C7E96" w:rsidP="009C7E96">
      <w:pPr>
        <w:pStyle w:val="ppBodyTextIndent2"/>
      </w:pPr>
    </w:p>
    <w:p w:rsidR="009C7E96" w:rsidRPr="00DA2ECD" w:rsidRDefault="009C7E96" w:rsidP="009C7E96">
      <w:pPr>
        <w:pStyle w:val="ppNumberList"/>
      </w:pPr>
      <w:r>
        <w:t xml:space="preserve">Repeat the previous process to add another variable named </w:t>
      </w:r>
      <w:proofErr w:type="spellStart"/>
      <w:r w:rsidRPr="00DA2ECD">
        <w:rPr>
          <w:b/>
        </w:rPr>
        <w:t>ApplicationResponse</w:t>
      </w:r>
      <w:proofErr w:type="spellEnd"/>
      <w:r>
        <w:t xml:space="preserve"> of type </w:t>
      </w:r>
      <w:proofErr w:type="spellStart"/>
      <w:r>
        <w:rPr>
          <w:b/>
        </w:rPr>
        <w:t>Submit</w:t>
      </w:r>
      <w:r w:rsidRPr="00DA2ECD">
        <w:rPr>
          <w:b/>
        </w:rPr>
        <w:t>JobApplicationResponse</w:t>
      </w:r>
      <w:proofErr w:type="spellEnd"/>
      <w:r w:rsidR="008E3F27">
        <w:t>.</w:t>
      </w:r>
    </w:p>
    <w:p w:rsidR="009C7E96" w:rsidRDefault="009C7E96" w:rsidP="009C7E96">
      <w:pPr>
        <w:pStyle w:val="ppNumberList"/>
      </w:pPr>
      <w:r>
        <w:t>You need to create a response object to store the response.</w:t>
      </w:r>
      <w:r w:rsidR="00EB093B">
        <w:t xml:space="preserve"> </w:t>
      </w:r>
      <w:r>
        <w:t xml:space="preserve">Set the Default value of the </w:t>
      </w:r>
      <w:proofErr w:type="spellStart"/>
      <w:r w:rsidRPr="007C6C57">
        <w:rPr>
          <w:b/>
        </w:rPr>
        <w:t>ApplicationResponse</w:t>
      </w:r>
      <w:proofErr w:type="spellEnd"/>
      <w:r>
        <w:t xml:space="preserve"> variable to </w:t>
      </w:r>
      <w:r w:rsidRPr="00DA2ECD">
        <w:rPr>
          <w:b/>
        </w:rPr>
        <w:t xml:space="preserve">New </w:t>
      </w:r>
      <w:proofErr w:type="spellStart"/>
      <w:proofErr w:type="gramStart"/>
      <w:r>
        <w:rPr>
          <w:b/>
        </w:rPr>
        <w:t>SubmitJobApplicationResponse</w:t>
      </w:r>
      <w:proofErr w:type="spellEnd"/>
      <w:r w:rsidRPr="00DA2ECD">
        <w:rPr>
          <w:b/>
        </w:rPr>
        <w:t>(</w:t>
      </w:r>
      <w:proofErr w:type="gramEnd"/>
      <w:r w:rsidRPr="00DA2ECD">
        <w:rPr>
          <w:b/>
        </w:rPr>
        <w:t>)</w:t>
      </w:r>
      <w:r>
        <w:t>.</w:t>
      </w:r>
      <w:r w:rsidR="00EB093B">
        <w:t xml:space="preserve"> </w:t>
      </w:r>
      <w:r>
        <w:t>Remember that expressions must be written with Visual Basic regardless of the language of the project.</w:t>
      </w:r>
    </w:p>
    <w:p w:rsidR="009C7E96" w:rsidRDefault="009C7E96" w:rsidP="009C7E96">
      <w:pPr>
        <w:pStyle w:val="ppNumberList"/>
      </w:pPr>
      <w:r>
        <w:t xml:space="preserve">Now you can change the contract to receive a job application. To do this, expand the Receive Application sequence </w:t>
      </w:r>
      <w:r>
        <w:rPr>
          <w:noProof/>
          <w:lang w:bidi="ar-SA"/>
        </w:rPr>
        <w:drawing>
          <wp:inline distT="0" distB="0" distL="0" distR="0">
            <wp:extent cx="170815" cy="189230"/>
            <wp:effectExtent l="19050" t="0" r="635" b="0"/>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srcRect/>
                    <a:stretch>
                      <a:fillRect/>
                    </a:stretch>
                  </pic:blipFill>
                  <pic:spPr bwMode="auto">
                    <a:xfrm>
                      <a:off x="0" y="0"/>
                      <a:ext cx="170815" cy="189230"/>
                    </a:xfrm>
                    <a:prstGeom prst="rect">
                      <a:avLst/>
                    </a:prstGeom>
                    <a:noFill/>
                  </pic:spPr>
                </pic:pic>
              </a:graphicData>
            </a:graphic>
          </wp:inline>
        </w:drawing>
      </w:r>
      <w:r>
        <w:t xml:space="preserve"> and select the </w:t>
      </w:r>
      <w:proofErr w:type="spellStart"/>
      <w:r w:rsidRPr="007C6C57">
        <w:rPr>
          <w:b/>
        </w:rPr>
        <w:t>Receive</w:t>
      </w:r>
      <w:r>
        <w:rPr>
          <w:b/>
        </w:rPr>
        <w:t>Request</w:t>
      </w:r>
      <w:proofErr w:type="spellEnd"/>
      <w:r>
        <w:t xml:space="preserve"> activity in the designer and press </w:t>
      </w:r>
      <w:r w:rsidRPr="007C6C57">
        <w:rPr>
          <w:b/>
        </w:rPr>
        <w:t>F4</w:t>
      </w:r>
      <w:r w:rsidRPr="00673D60">
        <w:t xml:space="preserve"> to displa</w:t>
      </w:r>
      <w:r>
        <w:t xml:space="preserve">y the </w:t>
      </w:r>
      <w:r w:rsidRPr="007C6C57">
        <w:rPr>
          <w:b/>
        </w:rPr>
        <w:t>Properties</w:t>
      </w:r>
      <w:r>
        <w:t xml:space="preserve"> Window. Set the following values:</w:t>
      </w:r>
    </w:p>
    <w:p w:rsidR="009C7E96" w:rsidRPr="007C6C57" w:rsidRDefault="009C7E96" w:rsidP="009C7E96">
      <w:pPr>
        <w:pStyle w:val="ppNumberListIndent"/>
        <w:ind w:left="1757" w:hanging="360"/>
      </w:pPr>
      <w:proofErr w:type="spellStart"/>
      <w:r w:rsidRPr="007C6C57">
        <w:t>OperationName</w:t>
      </w:r>
      <w:proofErr w:type="spellEnd"/>
      <w:r w:rsidRPr="007C6C57">
        <w:t xml:space="preserve">: </w:t>
      </w:r>
      <w:proofErr w:type="spellStart"/>
      <w:r w:rsidRPr="007C6C57">
        <w:rPr>
          <w:b/>
        </w:rPr>
        <w:t>SubmitJobApplication</w:t>
      </w:r>
      <w:proofErr w:type="spellEnd"/>
    </w:p>
    <w:p w:rsidR="009C7E96" w:rsidRDefault="009C7E96" w:rsidP="009C7E96">
      <w:pPr>
        <w:pStyle w:val="ppNumberListIndent"/>
        <w:ind w:left="1757" w:hanging="360"/>
      </w:pPr>
      <w:proofErr w:type="spellStart"/>
      <w:r w:rsidRPr="00B0456C">
        <w:t>ServiceContractName</w:t>
      </w:r>
      <w:proofErr w:type="spellEnd"/>
      <w:r>
        <w:t xml:space="preserve">: </w:t>
      </w:r>
      <w:r w:rsidRPr="002342F6">
        <w:t>{http://cont</w:t>
      </w:r>
      <w:r w:rsidR="008E3F27">
        <w:t>oso.com/hr/}IApplicationService</w:t>
      </w:r>
    </w:p>
    <w:p w:rsidR="009C7E96" w:rsidRPr="00B20C66" w:rsidRDefault="009C7E96" w:rsidP="009C7E96">
      <w:pPr>
        <w:pStyle w:val="ppNumberListIndent"/>
        <w:ind w:left="1757" w:hanging="360"/>
      </w:pPr>
      <w:r w:rsidRPr="007C6C57">
        <w:t>Content: Click the … button to display the content definition dialog and change the Message data to</w:t>
      </w:r>
      <w:r w:rsidRPr="007C6C57">
        <w:rPr>
          <w:b/>
        </w:rPr>
        <w:t xml:space="preserve"> </w:t>
      </w:r>
      <w:proofErr w:type="spellStart"/>
      <w:r w:rsidRPr="007C6C57">
        <w:rPr>
          <w:b/>
        </w:rPr>
        <w:t>ApplicationRequest</w:t>
      </w:r>
      <w:proofErr w:type="spellEnd"/>
      <w:r w:rsidR="00B20C66" w:rsidRPr="00B20C66">
        <w:t>.</w:t>
      </w:r>
    </w:p>
    <w:p w:rsidR="009C7E96" w:rsidRDefault="009C7E96" w:rsidP="009C7E96">
      <w:pPr>
        <w:pStyle w:val="ppNumberListIndent"/>
        <w:ind w:left="1757" w:hanging="360"/>
      </w:pPr>
      <w:r>
        <w:t xml:space="preserve">Check the </w:t>
      </w:r>
      <w:proofErr w:type="spellStart"/>
      <w:r w:rsidRPr="007C6C57">
        <w:rPr>
          <w:b/>
        </w:rPr>
        <w:t>CanCreateInstance</w:t>
      </w:r>
      <w:proofErr w:type="spellEnd"/>
      <w:r w:rsidR="00C92E3E">
        <w:t xml:space="preserve"> check</w:t>
      </w:r>
      <w:r>
        <w:t>box. This will cause</w:t>
      </w:r>
      <w:r w:rsidRPr="00BB5939">
        <w:t xml:space="preserve"> every incoming message received by the </w:t>
      </w:r>
      <w:r>
        <w:t>Receive Job Application activity to create a new workflow instance</w:t>
      </w:r>
      <w:r w:rsidR="00C874C3">
        <w:t>.</w:t>
      </w:r>
    </w:p>
    <w:p w:rsidR="009C7E96" w:rsidRDefault="009C7E96" w:rsidP="009C7E96">
      <w:pPr>
        <w:pStyle w:val="ppFigureIndent2"/>
      </w:pPr>
      <w:r>
        <w:rPr>
          <w:noProof/>
          <w:lang w:bidi="ar-SA"/>
        </w:rPr>
        <w:lastRenderedPageBreak/>
        <w:drawing>
          <wp:inline distT="0" distB="0" distL="0" distR="0">
            <wp:extent cx="3907790" cy="3865245"/>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3907790" cy="3865245"/>
                    </a:xfrm>
                    <a:prstGeom prst="rect">
                      <a:avLst/>
                    </a:prstGeom>
                    <a:noFill/>
                  </pic:spPr>
                </pic:pic>
              </a:graphicData>
            </a:graphic>
          </wp:inline>
        </w:drawing>
      </w:r>
    </w:p>
    <w:p w:rsidR="009C7E96" w:rsidRDefault="009C7E96" w:rsidP="009C7E96">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19</w:t>
      </w:r>
      <w:r w:rsidR="00A17624">
        <w:rPr>
          <w:noProof/>
        </w:rPr>
        <w:fldChar w:fldCharType="end"/>
      </w:r>
    </w:p>
    <w:p w:rsidR="009C7E96" w:rsidRDefault="009C7E96" w:rsidP="009C7E96">
      <w:pPr>
        <w:pStyle w:val="ppFigureCaptionIndent2"/>
      </w:pPr>
      <w:r>
        <w:t xml:space="preserve">Properties of the </w:t>
      </w:r>
      <w:proofErr w:type="spellStart"/>
      <w:r>
        <w:t>ReceiveRequest</w:t>
      </w:r>
      <w:proofErr w:type="spellEnd"/>
      <w:r>
        <w:t xml:space="preserve"> activity</w:t>
      </w:r>
    </w:p>
    <w:p w:rsidR="00C874C3" w:rsidRPr="00C874C3" w:rsidRDefault="00C874C3" w:rsidP="00C874C3">
      <w:pPr>
        <w:pStyle w:val="ppBodyTextIndent2"/>
      </w:pPr>
    </w:p>
    <w:p w:rsidR="009C7E96" w:rsidRDefault="009C7E96" w:rsidP="009C7E96">
      <w:pPr>
        <w:pStyle w:val="ppListEnd"/>
      </w:pPr>
    </w:p>
    <w:p w:rsidR="009C7E96" w:rsidRDefault="00097EA4" w:rsidP="009C7E96">
      <w:pPr>
        <w:pStyle w:val="ppProcedureStart"/>
      </w:pPr>
      <w:bookmarkStart w:id="29" w:name="_Toc246389192"/>
      <w:bookmarkStart w:id="30" w:name="_Toc244310977"/>
      <w:bookmarkStart w:id="31" w:name="_Toc282002934"/>
      <w:r>
        <w:t>Task 6</w:t>
      </w:r>
      <w:r w:rsidR="009C7E96">
        <w:t xml:space="preserve"> – Saving the Job Application</w:t>
      </w:r>
      <w:bookmarkEnd w:id="29"/>
      <w:bookmarkEnd w:id="30"/>
      <w:bookmarkEnd w:id="31"/>
    </w:p>
    <w:p w:rsidR="009C7E96" w:rsidRPr="00513C3D" w:rsidRDefault="009C7E96" w:rsidP="009C7E96">
      <w:pPr>
        <w:pStyle w:val="ppBodyText"/>
      </w:pPr>
      <w:r>
        <w:t>You need to store the job application data in the HR database.</w:t>
      </w:r>
      <w:r w:rsidR="00EB093B">
        <w:t xml:space="preserve"> </w:t>
      </w:r>
      <w:r>
        <w:t xml:space="preserve">The provided </w:t>
      </w:r>
      <w:proofErr w:type="spellStart"/>
      <w:r w:rsidRPr="00513C3D">
        <w:rPr>
          <w:b/>
        </w:rPr>
        <w:t>SaveJobApplication</w:t>
      </w:r>
      <w:proofErr w:type="spellEnd"/>
      <w:r>
        <w:t xml:space="preserve"> custom activity does this using the ADO.NET Entity Framework.</w:t>
      </w:r>
      <w:r w:rsidR="00EB093B">
        <w:t xml:space="preserve"> </w:t>
      </w:r>
      <w:r>
        <w:t>When the job application is saved the database will generate an Application ID that you will use as the primary key for the application.</w:t>
      </w:r>
    </w:p>
    <w:p w:rsidR="009C7E96" w:rsidRDefault="009C7E96" w:rsidP="009C7E96">
      <w:pPr>
        <w:pStyle w:val="ppNumberList"/>
      </w:pPr>
      <w:r>
        <w:t xml:space="preserve">Drop a </w:t>
      </w:r>
      <w:proofErr w:type="spellStart"/>
      <w:r w:rsidRPr="00513C3D">
        <w:rPr>
          <w:b/>
        </w:rPr>
        <w:t>SaveJobApplication</w:t>
      </w:r>
      <w:proofErr w:type="spellEnd"/>
      <w:r>
        <w:t xml:space="preserve"> activity from the </w:t>
      </w:r>
      <w:proofErr w:type="spellStart"/>
      <w:r w:rsidRPr="00631768">
        <w:rPr>
          <w:b/>
        </w:rPr>
        <w:t>HRApplicationServices.Activities</w:t>
      </w:r>
      <w:proofErr w:type="spellEnd"/>
      <w:r>
        <w:t xml:space="preserve"> group inside the Save and Respond sequence above the </w:t>
      </w:r>
      <w:proofErr w:type="spellStart"/>
      <w:r w:rsidRPr="00513C3D">
        <w:rPr>
          <w:b/>
        </w:rPr>
        <w:t>SendResponse</w:t>
      </w:r>
      <w:proofErr w:type="spellEnd"/>
      <w:r>
        <w:t xml:space="preserve"> activity.</w:t>
      </w:r>
    </w:p>
    <w:p w:rsidR="009C7E96" w:rsidRDefault="009C7E96" w:rsidP="009C7E96">
      <w:pPr>
        <w:pStyle w:val="ppFigureIndent"/>
      </w:pPr>
      <w:r>
        <w:rPr>
          <w:noProof/>
          <w:lang w:bidi="ar-SA"/>
        </w:rPr>
        <w:drawing>
          <wp:inline distT="0" distB="0" distL="0" distR="0">
            <wp:extent cx="2322830" cy="1597025"/>
            <wp:effectExtent l="19050" t="0" r="1270" b="0"/>
            <wp:docPr id="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2322830" cy="1597025"/>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20</w:t>
      </w:r>
      <w:r w:rsidR="00A17624">
        <w:rPr>
          <w:noProof/>
        </w:rPr>
        <w:fldChar w:fldCharType="end"/>
      </w:r>
    </w:p>
    <w:p w:rsidR="009C7E96" w:rsidRDefault="009C7E96" w:rsidP="009C7E96">
      <w:pPr>
        <w:pStyle w:val="ppFigureCaptionIndent"/>
      </w:pPr>
      <w:r>
        <w:t xml:space="preserve">The </w:t>
      </w:r>
      <w:proofErr w:type="spellStart"/>
      <w:r>
        <w:t>SaveJobApplication</w:t>
      </w:r>
      <w:proofErr w:type="spellEnd"/>
      <w:r>
        <w:t xml:space="preserve"> activity</w:t>
      </w:r>
    </w:p>
    <w:p w:rsidR="009C7E96" w:rsidRPr="001E0F02" w:rsidRDefault="009C7E96" w:rsidP="009C7E96">
      <w:pPr>
        <w:pStyle w:val="ppBodyTextIndent"/>
      </w:pPr>
    </w:p>
    <w:p w:rsidR="009C7E96" w:rsidRPr="00C874C3" w:rsidRDefault="009C7E96" w:rsidP="009C7E96">
      <w:pPr>
        <w:pStyle w:val="ppNumberList"/>
      </w:pPr>
      <w:r>
        <w:t xml:space="preserve">Set the properties of the </w:t>
      </w:r>
      <w:proofErr w:type="spellStart"/>
      <w:r w:rsidRPr="00513C3D">
        <w:rPr>
          <w:b/>
        </w:rPr>
        <w:t>SaveJobApplication</w:t>
      </w:r>
      <w:proofErr w:type="spellEnd"/>
      <w:r w:rsidR="00C874C3" w:rsidRPr="00C874C3">
        <w:t xml:space="preserve"> a</w:t>
      </w:r>
      <w:r w:rsidRPr="00C874C3">
        <w:t>ctivity</w:t>
      </w:r>
      <w:r w:rsidR="00C874C3" w:rsidRPr="00C874C3">
        <w:t>:</w:t>
      </w:r>
    </w:p>
    <w:p w:rsidR="009C7E96" w:rsidRPr="00513C3D" w:rsidRDefault="009C7E96" w:rsidP="009C7E96">
      <w:pPr>
        <w:pStyle w:val="ppNumberListIndent"/>
        <w:ind w:left="1757" w:hanging="360"/>
      </w:pPr>
      <w:proofErr w:type="spellStart"/>
      <w:r>
        <w:t>AppRequest</w:t>
      </w:r>
      <w:proofErr w:type="spellEnd"/>
      <w:r>
        <w:t xml:space="preserve">: </w:t>
      </w:r>
      <w:proofErr w:type="spellStart"/>
      <w:r w:rsidRPr="00513C3D">
        <w:rPr>
          <w:b/>
        </w:rPr>
        <w:t>ApplicationRequest</w:t>
      </w:r>
      <w:proofErr w:type="spellEnd"/>
    </w:p>
    <w:p w:rsidR="009C7E96" w:rsidRPr="00513C3D" w:rsidRDefault="009C7E96" w:rsidP="009C7E96">
      <w:pPr>
        <w:pStyle w:val="ppNumberListIndent"/>
        <w:ind w:left="1757" w:hanging="360"/>
      </w:pPr>
      <w:r w:rsidRPr="00513C3D">
        <w:t>Result</w:t>
      </w:r>
      <w:r>
        <w:t xml:space="preserve">: </w:t>
      </w:r>
      <w:proofErr w:type="spellStart"/>
      <w:r>
        <w:rPr>
          <w:b/>
        </w:rPr>
        <w:t>ApplicationResponse</w:t>
      </w:r>
      <w:proofErr w:type="spellEnd"/>
    </w:p>
    <w:p w:rsidR="009C7E96" w:rsidRDefault="009C7E96" w:rsidP="009C7E96">
      <w:pPr>
        <w:pStyle w:val="ppListEnd"/>
      </w:pPr>
    </w:p>
    <w:p w:rsidR="009C7E96" w:rsidRDefault="00097EA4" w:rsidP="009C7E96">
      <w:pPr>
        <w:pStyle w:val="ppProcedureStart"/>
      </w:pPr>
      <w:bookmarkStart w:id="32" w:name="_Toc246389193"/>
      <w:bookmarkStart w:id="33" w:name="_Toc244310978"/>
      <w:bookmarkStart w:id="34" w:name="_Toc282002935"/>
      <w:r>
        <w:t>Task 7</w:t>
      </w:r>
      <w:r w:rsidR="009C7E96">
        <w:t xml:space="preserve"> – Configuring the Response</w:t>
      </w:r>
      <w:bookmarkEnd w:id="32"/>
      <w:bookmarkEnd w:id="33"/>
      <w:bookmarkEnd w:id="34"/>
    </w:p>
    <w:p w:rsidR="009C7E96" w:rsidRDefault="009C7E96" w:rsidP="009C7E96">
      <w:pPr>
        <w:pStyle w:val="ppBodyText"/>
      </w:pPr>
      <w:r>
        <w:t>Though you have stored the application in the database, you are not finished processing it.</w:t>
      </w:r>
      <w:r w:rsidR="00EB093B">
        <w:t xml:space="preserve"> </w:t>
      </w:r>
      <w:r>
        <w:t>You want to let the user of the client application know that you have received and are processing their job application.</w:t>
      </w:r>
      <w:r w:rsidR="00EB093B">
        <w:t xml:space="preserve"> </w:t>
      </w:r>
      <w:r>
        <w:t>And you have to initialize the correlation handle that you will use to identify messages bound for this workflow instance using content based correlation.</w:t>
      </w:r>
    </w:p>
    <w:p w:rsidR="009C7E96" w:rsidRPr="008F3B08" w:rsidRDefault="009C7E96" w:rsidP="009C7E96">
      <w:pPr>
        <w:pStyle w:val="ppNumberList"/>
      </w:pPr>
      <w:r>
        <w:t>First, you need to create a correlation handle that will be used to correlate messages for this workflow instance.</w:t>
      </w:r>
      <w:r w:rsidR="00EB093B">
        <w:t xml:space="preserve"> </w:t>
      </w:r>
      <w:r>
        <w:t xml:space="preserve">Select the </w:t>
      </w:r>
      <w:r w:rsidRPr="00C34D84">
        <w:rPr>
          <w:b/>
        </w:rPr>
        <w:t>Application Service</w:t>
      </w:r>
      <w:r>
        <w:t xml:space="preserve"> scope, click the </w:t>
      </w:r>
      <w:r w:rsidRPr="00AA466D">
        <w:rPr>
          <w:b/>
        </w:rPr>
        <w:t>Variables</w:t>
      </w:r>
      <w:r>
        <w:t xml:space="preserve"> button and just as you did before, add a new variable </w:t>
      </w:r>
      <w:proofErr w:type="spellStart"/>
      <w:r w:rsidRPr="008F3B08">
        <w:rPr>
          <w:b/>
        </w:rPr>
        <w:t>ApplicationIDHandle</w:t>
      </w:r>
      <w:proofErr w:type="spellEnd"/>
      <w:r>
        <w:t xml:space="preserve"> of type </w:t>
      </w:r>
      <w:proofErr w:type="spellStart"/>
      <w:r w:rsidRPr="008F3B08">
        <w:rPr>
          <w:b/>
        </w:rPr>
        <w:t>CorrelationHandle</w:t>
      </w:r>
      <w:proofErr w:type="spellEnd"/>
      <w:r w:rsidRPr="000F5AC3">
        <w:t xml:space="preserve"> </w:t>
      </w:r>
      <w:r w:rsidRPr="00631768">
        <w:t>to the</w:t>
      </w:r>
      <w:r w:rsidRPr="000F5AC3">
        <w:t xml:space="preserve"> </w:t>
      </w:r>
      <w:r>
        <w:rPr>
          <w:b/>
        </w:rPr>
        <w:t xml:space="preserve">Application Service </w:t>
      </w:r>
      <w:r w:rsidRPr="00631768">
        <w:t>scope</w:t>
      </w:r>
      <w:r w:rsidR="006A6539">
        <w:t>.</w:t>
      </w:r>
    </w:p>
    <w:p w:rsidR="009C7E96" w:rsidRPr="005C2BBE" w:rsidRDefault="009C7E96" w:rsidP="009C7E96">
      <w:pPr>
        <w:pStyle w:val="ppNumberList"/>
      </w:pPr>
      <w:r>
        <w:t>Next set the response data.</w:t>
      </w:r>
      <w:r w:rsidR="00EB093B">
        <w:t xml:space="preserve"> </w:t>
      </w:r>
      <w:r>
        <w:t xml:space="preserve">In the </w:t>
      </w:r>
      <w:proofErr w:type="spellStart"/>
      <w:r w:rsidRPr="008F3B08">
        <w:rPr>
          <w:b/>
        </w:rPr>
        <w:t>SendResponse</w:t>
      </w:r>
      <w:proofErr w:type="spellEnd"/>
      <w:r>
        <w:t xml:space="preserve"> activity</w:t>
      </w:r>
      <w:r w:rsidR="000D42B0">
        <w:t>,</w:t>
      </w:r>
      <w:r>
        <w:t xml:space="preserve"> click on </w:t>
      </w:r>
      <w:r w:rsidRPr="008F3B08">
        <w:rPr>
          <w:i/>
        </w:rPr>
        <w:t>View message…</w:t>
      </w:r>
      <w:r>
        <w:t xml:space="preserve"> to display the content definition dialog.</w:t>
      </w:r>
      <w:r w:rsidR="00EB093B">
        <w:t xml:space="preserve"> </w:t>
      </w:r>
      <w:r>
        <w:t xml:space="preserve">Change the </w:t>
      </w:r>
      <w:r w:rsidRPr="005C2BBE">
        <w:rPr>
          <w:b/>
        </w:rPr>
        <w:t>Message data</w:t>
      </w:r>
      <w:r>
        <w:t xml:space="preserve"> to use the variable </w:t>
      </w:r>
      <w:proofErr w:type="spellStart"/>
      <w:r w:rsidRPr="00A85843">
        <w:rPr>
          <w:b/>
        </w:rPr>
        <w:t>ApplicationResponse</w:t>
      </w:r>
      <w:proofErr w:type="spellEnd"/>
      <w:r w:rsidR="005C2BBE" w:rsidRPr="005C2BBE">
        <w:t>.</w:t>
      </w:r>
    </w:p>
    <w:p w:rsidR="009C7E96" w:rsidRDefault="009C7E96" w:rsidP="009C7E96">
      <w:pPr>
        <w:pStyle w:val="ppFigureIndent"/>
      </w:pPr>
      <w:r>
        <w:rPr>
          <w:noProof/>
          <w:lang w:bidi="ar-SA"/>
        </w:rPr>
        <w:drawing>
          <wp:inline distT="0" distB="0" distL="0" distR="0">
            <wp:extent cx="2346960" cy="1450975"/>
            <wp:effectExtent l="19050" t="0" r="0" b="0"/>
            <wp:docPr id="1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2346960" cy="1450975"/>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21</w:t>
      </w:r>
      <w:r w:rsidR="00A17624">
        <w:rPr>
          <w:noProof/>
        </w:rPr>
        <w:fldChar w:fldCharType="end"/>
      </w:r>
    </w:p>
    <w:p w:rsidR="009C7E96" w:rsidRDefault="009C7E96" w:rsidP="009C7E96">
      <w:pPr>
        <w:pStyle w:val="ppFigureCaptionIndent"/>
      </w:pPr>
      <w:r>
        <w:t xml:space="preserve">Set the message data of the response to </w:t>
      </w:r>
      <w:proofErr w:type="spellStart"/>
      <w:r>
        <w:t>ApplicationResponse</w:t>
      </w:r>
      <w:proofErr w:type="spellEnd"/>
    </w:p>
    <w:p w:rsidR="009C7E96" w:rsidRPr="001E0F02" w:rsidRDefault="009C7E96" w:rsidP="009C7E96">
      <w:pPr>
        <w:pStyle w:val="ppBodyTextIndent"/>
      </w:pPr>
    </w:p>
    <w:p w:rsidR="009C7E96" w:rsidRDefault="009C7E96" w:rsidP="009C7E96">
      <w:pPr>
        <w:pStyle w:val="ppNumberList"/>
      </w:pPr>
      <w:r>
        <w:t xml:space="preserve">Now you can define the </w:t>
      </w:r>
      <w:proofErr w:type="spellStart"/>
      <w:r w:rsidRPr="00AA466D">
        <w:rPr>
          <w:b/>
        </w:rPr>
        <w:t>CorrelationInitializers</w:t>
      </w:r>
      <w:proofErr w:type="spellEnd"/>
      <w:r>
        <w:t>.</w:t>
      </w:r>
      <w:r w:rsidR="00EB093B">
        <w:t xml:space="preserve"> </w:t>
      </w:r>
      <w:r>
        <w:t xml:space="preserve">The initializer will extract data from the outgoing message using an </w:t>
      </w:r>
      <w:proofErr w:type="spellStart"/>
      <w:r>
        <w:t>XPath</w:t>
      </w:r>
      <w:proofErr w:type="spellEnd"/>
      <w:r>
        <w:t xml:space="preserve"> expression.</w:t>
      </w:r>
      <w:r w:rsidR="00EB093B">
        <w:t xml:space="preserve"> </w:t>
      </w:r>
      <w:r>
        <w:t>The extracted key will be used to identify the persisted workflow instance.</w:t>
      </w:r>
      <w:r w:rsidR="00EB093B">
        <w:t xml:space="preserve"> </w:t>
      </w:r>
      <w:r>
        <w:t xml:space="preserve">With the </w:t>
      </w:r>
      <w:proofErr w:type="spellStart"/>
      <w:r w:rsidRPr="00A85843">
        <w:rPr>
          <w:b/>
        </w:rPr>
        <w:t>SendResponse</w:t>
      </w:r>
      <w:proofErr w:type="spellEnd"/>
      <w:r>
        <w:t xml:space="preserve"> activity selected, in the </w:t>
      </w:r>
      <w:r w:rsidR="00B11FAB">
        <w:t>P</w:t>
      </w:r>
      <w:r>
        <w:t xml:space="preserve">roperties window click </w:t>
      </w:r>
      <w:r>
        <w:rPr>
          <w:noProof/>
          <w:lang w:bidi="ar-SA"/>
        </w:rPr>
        <w:drawing>
          <wp:inline distT="0" distB="0" distL="0" distR="0">
            <wp:extent cx="255905" cy="255905"/>
            <wp:effectExtent l="19050" t="0" r="0"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255905" cy="255905"/>
                    </a:xfrm>
                    <a:prstGeom prst="rect">
                      <a:avLst/>
                    </a:prstGeom>
                    <a:noFill/>
                  </pic:spPr>
                </pic:pic>
              </a:graphicData>
            </a:graphic>
          </wp:inline>
        </w:drawing>
      </w:r>
      <w:r>
        <w:t xml:space="preserve"> beside </w:t>
      </w:r>
      <w:proofErr w:type="spellStart"/>
      <w:r w:rsidRPr="00211ED2">
        <w:rPr>
          <w:b/>
        </w:rPr>
        <w:t>CorrelationIntializers</w:t>
      </w:r>
      <w:proofErr w:type="spellEnd"/>
      <w:r>
        <w:t xml:space="preserve"> to display the Add Correlation Initializers dialog.</w:t>
      </w:r>
    </w:p>
    <w:p w:rsidR="009C7E96" w:rsidRDefault="009C7E96" w:rsidP="009C7E96">
      <w:pPr>
        <w:pStyle w:val="ppNumberList"/>
      </w:pPr>
      <w:r>
        <w:t xml:space="preserve">Click </w:t>
      </w:r>
      <w:r w:rsidRPr="008F3B08">
        <w:rPr>
          <w:i/>
        </w:rPr>
        <w:t>Add initializer</w:t>
      </w:r>
      <w:r>
        <w:t xml:space="preserve"> and add </w:t>
      </w:r>
      <w:proofErr w:type="spellStart"/>
      <w:r w:rsidRPr="008F3B08">
        <w:rPr>
          <w:b/>
        </w:rPr>
        <w:t>ApplicationIDHandle</w:t>
      </w:r>
      <w:proofErr w:type="spellEnd"/>
      <w:r w:rsidR="0040588B">
        <w:t>.</w:t>
      </w:r>
    </w:p>
    <w:p w:rsidR="009C7E96" w:rsidRDefault="009C7E96" w:rsidP="009C7E96">
      <w:pPr>
        <w:pStyle w:val="ppNumberList"/>
      </w:pPr>
      <w:r>
        <w:t xml:space="preserve">With the </w:t>
      </w:r>
      <w:proofErr w:type="spellStart"/>
      <w:r w:rsidRPr="00A85843">
        <w:rPr>
          <w:b/>
        </w:rPr>
        <w:t>ApplicationIDHandle</w:t>
      </w:r>
      <w:proofErr w:type="spellEnd"/>
      <w:r>
        <w:t xml:space="preserve"> initializer selected, in the </w:t>
      </w:r>
      <w:proofErr w:type="spellStart"/>
      <w:r>
        <w:t>XPath</w:t>
      </w:r>
      <w:proofErr w:type="spellEnd"/>
      <w:r>
        <w:t xml:space="preserve"> Queries window </w:t>
      </w:r>
      <w:r w:rsidR="00BF072E">
        <w:t>double-click</w:t>
      </w:r>
      <w:r>
        <w:t xml:space="preserve"> the </w:t>
      </w:r>
      <w:proofErr w:type="spellStart"/>
      <w:proofErr w:type="gramStart"/>
      <w:r w:rsidRPr="008F3B08">
        <w:rPr>
          <w:b/>
        </w:rPr>
        <w:t>ApplicationID</w:t>
      </w:r>
      <w:proofErr w:type="spellEnd"/>
      <w:r w:rsidRPr="008F3B08">
        <w:rPr>
          <w:b/>
        </w:rPr>
        <w:t xml:space="preserve"> :</w:t>
      </w:r>
      <w:proofErr w:type="gramEnd"/>
      <w:r w:rsidRPr="008F3B08">
        <w:rPr>
          <w:b/>
        </w:rPr>
        <w:t xml:space="preserve"> Int32</w:t>
      </w:r>
      <w:r>
        <w:t xml:space="preserve"> message content</w:t>
      </w:r>
      <w:r w:rsidR="006E1ADA">
        <w:t>.</w:t>
      </w:r>
    </w:p>
    <w:p w:rsidR="009C7E96" w:rsidRDefault="009C7E96" w:rsidP="009C7E96">
      <w:pPr>
        <w:pStyle w:val="ppFigureIndent"/>
      </w:pPr>
      <w:r>
        <w:rPr>
          <w:noProof/>
          <w:lang w:bidi="ar-SA"/>
        </w:rPr>
        <w:lastRenderedPageBreak/>
        <w:drawing>
          <wp:inline distT="0" distB="0" distL="0" distR="0">
            <wp:extent cx="4310380" cy="2407920"/>
            <wp:effectExtent l="19050" t="0" r="0" b="0"/>
            <wp:docPr id="1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4310380" cy="2407920"/>
                    </a:xfrm>
                    <a:prstGeom prst="rect">
                      <a:avLst/>
                    </a:prstGeom>
                    <a:noFill/>
                  </pic:spPr>
                </pic:pic>
              </a:graphicData>
            </a:graphic>
          </wp:inline>
        </w:drawing>
      </w:r>
    </w:p>
    <w:p w:rsidR="009C7E96" w:rsidRDefault="009C7E96" w:rsidP="009C7E9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22</w:t>
      </w:r>
      <w:r w:rsidR="00A17624">
        <w:rPr>
          <w:noProof/>
        </w:rPr>
        <w:fldChar w:fldCharType="end"/>
      </w:r>
    </w:p>
    <w:p w:rsidR="009C7E96" w:rsidRDefault="00BF072E" w:rsidP="009C7E96">
      <w:pPr>
        <w:pStyle w:val="ppFigureCaptionIndent"/>
      </w:pPr>
      <w:r>
        <w:t>Double-click</w:t>
      </w:r>
      <w:r w:rsidR="009C7E96" w:rsidRPr="008F3B08">
        <w:t xml:space="preserve"> the </w:t>
      </w:r>
      <w:proofErr w:type="spellStart"/>
      <w:r w:rsidR="009C7E96" w:rsidRPr="008F3B08">
        <w:t>Applic</w:t>
      </w:r>
      <w:r>
        <w:t>ationID</w:t>
      </w:r>
      <w:proofErr w:type="spellEnd"/>
      <w:r>
        <w:t xml:space="preserve"> : Int32 message content</w:t>
      </w:r>
    </w:p>
    <w:p w:rsidR="009C7E96" w:rsidRPr="001E0F02" w:rsidRDefault="009C7E96" w:rsidP="009C7E96">
      <w:pPr>
        <w:pStyle w:val="ppBodyTextIndent"/>
      </w:pPr>
    </w:p>
    <w:p w:rsidR="009C7E96" w:rsidRDefault="009C7E96" w:rsidP="009C7E96">
      <w:pPr>
        <w:pStyle w:val="ppNumberList"/>
      </w:pPr>
      <w:r>
        <w:t xml:space="preserve">Click </w:t>
      </w:r>
      <w:r w:rsidR="0081132B" w:rsidRPr="0081132B">
        <w:rPr>
          <w:b/>
        </w:rPr>
        <w:t>OK</w:t>
      </w:r>
      <w:r>
        <w:t xml:space="preserve"> to dismiss the dialog</w:t>
      </w:r>
      <w:r w:rsidR="009C5FF6">
        <w:t>.</w:t>
      </w:r>
    </w:p>
    <w:p w:rsidR="006A1802" w:rsidRDefault="006A1802" w:rsidP="009C7E96">
      <w:pPr>
        <w:pStyle w:val="ppNumberList"/>
      </w:pPr>
      <w:r>
        <w:t>The default namespace for types in your workflow service is tempuri.org.</w:t>
      </w:r>
      <w:r w:rsidR="00EB093B">
        <w:t xml:space="preserve"> </w:t>
      </w:r>
      <w:r>
        <w:t>If you want to change the default namespace you will need to edit the XAMLX file using the XML editor.</w:t>
      </w:r>
      <w:r w:rsidR="00EB093B">
        <w:t xml:space="preserve"> </w:t>
      </w:r>
      <w:r>
        <w:t>To do this</w:t>
      </w:r>
      <w:r w:rsidR="006E1ADA">
        <w:t xml:space="preserve">, </w:t>
      </w:r>
      <w:r w:rsidR="003134D5">
        <w:t xml:space="preserve">in Solution Explorer </w:t>
      </w:r>
      <w:r w:rsidR="006E1ADA">
        <w:t>right-</w:t>
      </w:r>
      <w:r>
        <w:t xml:space="preserve">click on </w:t>
      </w:r>
      <w:proofErr w:type="spellStart"/>
      <w:r>
        <w:t>SubmitApplication.xamlx</w:t>
      </w:r>
      <w:proofErr w:type="spellEnd"/>
      <w:r>
        <w:t xml:space="preserve"> and select </w:t>
      </w:r>
      <w:r w:rsidR="006E1ADA" w:rsidRPr="006E1ADA">
        <w:rPr>
          <w:b/>
        </w:rPr>
        <w:t>V</w:t>
      </w:r>
      <w:r w:rsidRPr="006E1ADA">
        <w:rPr>
          <w:b/>
        </w:rPr>
        <w:t xml:space="preserve">iew </w:t>
      </w:r>
      <w:r w:rsidR="006E1ADA" w:rsidRPr="006E1ADA">
        <w:rPr>
          <w:b/>
        </w:rPr>
        <w:t>C</w:t>
      </w:r>
      <w:r w:rsidRPr="006E1ADA">
        <w:rPr>
          <w:b/>
        </w:rPr>
        <w:t>ode</w:t>
      </w:r>
      <w:r>
        <w:t>.</w:t>
      </w:r>
    </w:p>
    <w:p w:rsidR="0050386E" w:rsidRDefault="0050386E" w:rsidP="009C7E96">
      <w:pPr>
        <w:pStyle w:val="ppNumberList"/>
      </w:pPr>
      <w:r>
        <w:t xml:space="preserve">Locate the Name= attribute and insert </w:t>
      </w:r>
      <w:r w:rsidRPr="0050386E">
        <w:rPr>
          <w:b/>
        </w:rPr>
        <w:t>p:</w:t>
      </w:r>
      <w:r>
        <w:t xml:space="preserve"> in front of the name as shown.</w:t>
      </w:r>
      <w:r w:rsidR="00EB093B">
        <w:t xml:space="preserve"> </w:t>
      </w:r>
      <w:r>
        <w:t>This will cause the service to use the namespace of the operation contract as the default namespace for the WSDL types</w:t>
      </w:r>
      <w:r w:rsidR="003134D5">
        <w:t>.</w:t>
      </w:r>
    </w:p>
    <w:p w:rsidR="0050386E" w:rsidRDefault="0050386E" w:rsidP="0050386E">
      <w:pPr>
        <w:pStyle w:val="ppCodeLanguageIndent"/>
      </w:pPr>
      <w:r>
        <w:t>XML</w:t>
      </w:r>
    </w:p>
    <w:p w:rsidR="0050386E" w:rsidRPr="0050386E" w:rsidRDefault="0050386E" w:rsidP="0050386E">
      <w:pPr>
        <w:pStyle w:val="ppCodeIndent"/>
        <w:rPr>
          <w:rFonts w:eastAsiaTheme="minorHAnsi" w:cs="Consolas"/>
          <w:sz w:val="19"/>
          <w:szCs w:val="19"/>
          <w:lang w:bidi="ar-SA"/>
        </w:rPr>
      </w:pPr>
      <w:r w:rsidRPr="0050386E">
        <w:rPr>
          <w:rFonts w:eastAsiaTheme="minorHAnsi" w:cs="Consolas"/>
          <w:color w:val="0000FF"/>
          <w:sz w:val="19"/>
          <w:szCs w:val="19"/>
          <w:lang w:bidi="ar-SA"/>
        </w:rPr>
        <w:t>&lt;</w:t>
      </w:r>
      <w:proofErr w:type="spellStart"/>
      <w:r w:rsidRPr="0050386E">
        <w:rPr>
          <w:rFonts w:eastAsiaTheme="minorHAnsi" w:cs="Consolas"/>
          <w:color w:val="A31515"/>
          <w:sz w:val="19"/>
          <w:szCs w:val="19"/>
          <w:lang w:bidi="ar-SA"/>
        </w:rPr>
        <w:t>WorkflowService</w:t>
      </w:r>
      <w:proofErr w:type="spellEnd"/>
      <w:r w:rsidRPr="0050386E">
        <w:rPr>
          <w:rFonts w:eastAsiaTheme="minorHAnsi" w:cs="Consolas"/>
          <w:color w:val="0000FF"/>
          <w:sz w:val="19"/>
          <w:szCs w:val="19"/>
          <w:lang w:bidi="ar-SA"/>
        </w:rPr>
        <w:t xml:space="preserve"> </w:t>
      </w:r>
    </w:p>
    <w:p w:rsidR="0050386E" w:rsidRPr="0050386E" w:rsidRDefault="00EB093B" w:rsidP="0050386E">
      <w:pPr>
        <w:pStyle w:val="ppCodeIndent"/>
        <w:rPr>
          <w:rFonts w:eastAsiaTheme="minorHAnsi" w:cs="Consolas"/>
          <w:sz w:val="19"/>
          <w:szCs w:val="19"/>
          <w:lang w:bidi="ar-SA"/>
        </w:rPr>
      </w:pPr>
      <w:r>
        <w:rPr>
          <w:rFonts w:eastAsiaTheme="minorHAnsi" w:cs="Consolas"/>
          <w:color w:val="0000FF"/>
          <w:sz w:val="19"/>
          <w:szCs w:val="19"/>
          <w:lang w:bidi="ar-SA"/>
        </w:rPr>
        <w:t xml:space="preserve"> </w:t>
      </w:r>
      <w:proofErr w:type="spellStart"/>
      <w:r w:rsidR="0050386E" w:rsidRPr="0050386E">
        <w:rPr>
          <w:rFonts w:eastAsiaTheme="minorHAnsi" w:cs="Consolas"/>
          <w:color w:val="FF0000"/>
          <w:sz w:val="19"/>
          <w:szCs w:val="19"/>
          <w:lang w:bidi="ar-SA"/>
        </w:rPr>
        <w:t>mc:Ignorable</w:t>
      </w:r>
      <w:proofErr w:type="spellEnd"/>
      <w:r w:rsidR="0050386E" w:rsidRPr="0050386E">
        <w:rPr>
          <w:rFonts w:eastAsiaTheme="minorHAnsi" w:cs="Consolas"/>
          <w:color w:val="0000FF"/>
          <w:sz w:val="19"/>
          <w:szCs w:val="19"/>
          <w:lang w:bidi="ar-SA"/>
        </w:rPr>
        <w:t>=</w:t>
      </w:r>
      <w:r w:rsidR="0050386E" w:rsidRPr="0050386E">
        <w:rPr>
          <w:rFonts w:eastAsiaTheme="minorHAnsi" w:cs="Consolas"/>
          <w:sz w:val="19"/>
          <w:szCs w:val="19"/>
          <w:lang w:bidi="ar-SA"/>
        </w:rPr>
        <w:t>"</w:t>
      </w:r>
      <w:r w:rsidR="0050386E" w:rsidRPr="0050386E">
        <w:rPr>
          <w:rFonts w:eastAsiaTheme="minorHAnsi" w:cs="Consolas"/>
          <w:color w:val="0000FF"/>
          <w:sz w:val="19"/>
          <w:szCs w:val="19"/>
          <w:lang w:bidi="ar-SA"/>
        </w:rPr>
        <w:t>sap</w:t>
      </w:r>
      <w:r w:rsidR="0050386E" w:rsidRPr="0050386E">
        <w:rPr>
          <w:rFonts w:eastAsiaTheme="minorHAnsi" w:cs="Consolas"/>
          <w:sz w:val="19"/>
          <w:szCs w:val="19"/>
          <w:lang w:bidi="ar-SA"/>
        </w:rPr>
        <w:t>"</w:t>
      </w:r>
      <w:r w:rsidR="0050386E" w:rsidRPr="0050386E">
        <w:rPr>
          <w:rFonts w:eastAsiaTheme="minorHAnsi" w:cs="Consolas"/>
          <w:color w:val="0000FF"/>
          <w:sz w:val="19"/>
          <w:szCs w:val="19"/>
          <w:lang w:bidi="ar-SA"/>
        </w:rPr>
        <w:t xml:space="preserve"> </w:t>
      </w:r>
    </w:p>
    <w:p w:rsidR="0050386E" w:rsidRPr="0050386E" w:rsidRDefault="00EB093B" w:rsidP="0050386E">
      <w:pPr>
        <w:pStyle w:val="ppCodeIndent"/>
        <w:rPr>
          <w:rFonts w:eastAsiaTheme="minorHAnsi" w:cs="Consolas"/>
          <w:sz w:val="19"/>
          <w:szCs w:val="19"/>
          <w:lang w:bidi="ar-SA"/>
        </w:rPr>
      </w:pPr>
      <w:r>
        <w:rPr>
          <w:rFonts w:eastAsiaTheme="minorHAnsi" w:cs="Consolas"/>
          <w:color w:val="0000FF"/>
          <w:sz w:val="19"/>
          <w:szCs w:val="19"/>
          <w:lang w:bidi="ar-SA"/>
        </w:rPr>
        <w:t xml:space="preserve"> </w:t>
      </w:r>
      <w:proofErr w:type="spellStart"/>
      <w:r w:rsidR="0050386E" w:rsidRPr="0050386E">
        <w:rPr>
          <w:rFonts w:eastAsiaTheme="minorHAnsi" w:cs="Consolas"/>
          <w:color w:val="FF0000"/>
          <w:sz w:val="19"/>
          <w:szCs w:val="19"/>
          <w:lang w:bidi="ar-SA"/>
        </w:rPr>
        <w:t>ConfigurationName</w:t>
      </w:r>
      <w:proofErr w:type="spellEnd"/>
      <w:r w:rsidR="0050386E" w:rsidRPr="0050386E">
        <w:rPr>
          <w:rFonts w:eastAsiaTheme="minorHAnsi" w:cs="Consolas"/>
          <w:color w:val="0000FF"/>
          <w:sz w:val="19"/>
          <w:szCs w:val="19"/>
          <w:lang w:bidi="ar-SA"/>
        </w:rPr>
        <w:t>=</w:t>
      </w:r>
      <w:r w:rsidR="0050386E" w:rsidRPr="0050386E">
        <w:rPr>
          <w:rFonts w:eastAsiaTheme="minorHAnsi" w:cs="Consolas"/>
          <w:sz w:val="19"/>
          <w:szCs w:val="19"/>
          <w:lang w:bidi="ar-SA"/>
        </w:rPr>
        <w:t>"</w:t>
      </w:r>
      <w:proofErr w:type="spellStart"/>
      <w:r w:rsidR="0050386E" w:rsidRPr="0050386E">
        <w:rPr>
          <w:rFonts w:eastAsiaTheme="minorHAnsi" w:cs="Consolas"/>
          <w:color w:val="0000FF"/>
          <w:sz w:val="19"/>
          <w:szCs w:val="19"/>
          <w:lang w:bidi="ar-SA"/>
        </w:rPr>
        <w:t>SubmitApplication</w:t>
      </w:r>
      <w:proofErr w:type="spellEnd"/>
      <w:r w:rsidR="0050386E" w:rsidRPr="0050386E">
        <w:rPr>
          <w:rFonts w:eastAsiaTheme="minorHAnsi" w:cs="Consolas"/>
          <w:sz w:val="19"/>
          <w:szCs w:val="19"/>
          <w:lang w:bidi="ar-SA"/>
        </w:rPr>
        <w:t>"</w:t>
      </w:r>
      <w:r w:rsidR="0050386E" w:rsidRPr="0050386E">
        <w:rPr>
          <w:rFonts w:eastAsiaTheme="minorHAnsi" w:cs="Consolas"/>
          <w:color w:val="0000FF"/>
          <w:sz w:val="19"/>
          <w:szCs w:val="19"/>
          <w:lang w:bidi="ar-SA"/>
        </w:rPr>
        <w:t xml:space="preserve"> </w:t>
      </w:r>
    </w:p>
    <w:p w:rsidR="0050386E" w:rsidRPr="0050386E" w:rsidRDefault="00EB093B" w:rsidP="0050386E">
      <w:pPr>
        <w:pStyle w:val="ppCodeIndent"/>
        <w:rPr>
          <w:rFonts w:eastAsiaTheme="minorHAnsi" w:cs="Consolas"/>
          <w:sz w:val="19"/>
          <w:szCs w:val="19"/>
          <w:lang w:bidi="ar-SA"/>
        </w:rPr>
      </w:pPr>
      <w:r>
        <w:rPr>
          <w:rFonts w:eastAsiaTheme="minorHAnsi" w:cs="Consolas"/>
          <w:color w:val="0000FF"/>
          <w:sz w:val="19"/>
          <w:szCs w:val="19"/>
          <w:lang w:bidi="ar-SA"/>
        </w:rPr>
        <w:t xml:space="preserve"> </w:t>
      </w:r>
      <w:proofErr w:type="spellStart"/>
      <w:r w:rsidR="0050386E" w:rsidRPr="0050386E">
        <w:rPr>
          <w:rFonts w:eastAsiaTheme="minorHAnsi" w:cs="Consolas"/>
          <w:color w:val="FF0000"/>
          <w:sz w:val="19"/>
          <w:szCs w:val="19"/>
          <w:lang w:bidi="ar-SA"/>
        </w:rPr>
        <w:t>sap:VirtualizedContainerService.HintSize</w:t>
      </w:r>
      <w:proofErr w:type="spellEnd"/>
      <w:r w:rsidR="0050386E" w:rsidRPr="0050386E">
        <w:rPr>
          <w:rFonts w:eastAsiaTheme="minorHAnsi" w:cs="Consolas"/>
          <w:color w:val="0000FF"/>
          <w:sz w:val="19"/>
          <w:szCs w:val="19"/>
          <w:lang w:bidi="ar-SA"/>
        </w:rPr>
        <w:t>=</w:t>
      </w:r>
      <w:r w:rsidR="0050386E" w:rsidRPr="0050386E">
        <w:rPr>
          <w:rFonts w:eastAsiaTheme="minorHAnsi" w:cs="Consolas"/>
          <w:sz w:val="19"/>
          <w:szCs w:val="19"/>
          <w:lang w:bidi="ar-SA"/>
        </w:rPr>
        <w:t>"</w:t>
      </w:r>
      <w:r w:rsidR="0050386E" w:rsidRPr="0050386E">
        <w:rPr>
          <w:rFonts w:eastAsiaTheme="minorHAnsi" w:cs="Consolas"/>
          <w:color w:val="0000FF"/>
          <w:sz w:val="19"/>
          <w:szCs w:val="19"/>
          <w:lang w:bidi="ar-SA"/>
        </w:rPr>
        <w:t>252,435</w:t>
      </w:r>
      <w:r w:rsidR="0050386E" w:rsidRPr="0050386E">
        <w:rPr>
          <w:rFonts w:eastAsiaTheme="minorHAnsi" w:cs="Consolas"/>
          <w:sz w:val="19"/>
          <w:szCs w:val="19"/>
          <w:lang w:bidi="ar-SA"/>
        </w:rPr>
        <w:t>"</w:t>
      </w:r>
      <w:r w:rsidR="0050386E" w:rsidRPr="0050386E">
        <w:rPr>
          <w:rFonts w:eastAsiaTheme="minorHAnsi" w:cs="Consolas"/>
          <w:color w:val="0000FF"/>
          <w:sz w:val="19"/>
          <w:szCs w:val="19"/>
          <w:lang w:bidi="ar-SA"/>
        </w:rPr>
        <w:t xml:space="preserve"> </w:t>
      </w:r>
    </w:p>
    <w:p w:rsidR="0050386E" w:rsidRPr="0050386E" w:rsidRDefault="00EB093B" w:rsidP="0050386E">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50386E" w:rsidRPr="003134D5">
        <w:rPr>
          <w:rFonts w:eastAsiaTheme="minorHAnsi" w:cs="Consolas"/>
          <w:b/>
          <w:color w:val="FF0000"/>
          <w:sz w:val="19"/>
          <w:szCs w:val="19"/>
          <w:highlight w:val="yellow"/>
          <w:lang w:bidi="ar-SA"/>
        </w:rPr>
        <w:t>Name</w:t>
      </w:r>
      <w:r w:rsidR="0050386E" w:rsidRPr="003134D5">
        <w:rPr>
          <w:rFonts w:eastAsiaTheme="minorHAnsi" w:cs="Consolas"/>
          <w:b/>
          <w:color w:val="0000FF"/>
          <w:sz w:val="19"/>
          <w:szCs w:val="19"/>
          <w:highlight w:val="yellow"/>
          <w:lang w:bidi="ar-SA"/>
        </w:rPr>
        <w:t>=</w:t>
      </w:r>
      <w:r w:rsidR="0050386E" w:rsidRPr="003134D5">
        <w:rPr>
          <w:rFonts w:eastAsiaTheme="minorHAnsi" w:cs="Consolas"/>
          <w:b/>
          <w:sz w:val="19"/>
          <w:szCs w:val="19"/>
          <w:highlight w:val="yellow"/>
          <w:lang w:bidi="ar-SA"/>
        </w:rPr>
        <w:t>"</w:t>
      </w:r>
      <w:proofErr w:type="spellStart"/>
      <w:r w:rsidR="0050386E" w:rsidRPr="003134D5">
        <w:rPr>
          <w:rFonts w:eastAsiaTheme="minorHAnsi" w:cs="Consolas"/>
          <w:b/>
          <w:color w:val="0000FF"/>
          <w:sz w:val="19"/>
          <w:szCs w:val="19"/>
          <w:highlight w:val="yellow"/>
          <w:lang w:bidi="ar-SA"/>
        </w:rPr>
        <w:t>p:SubmitApplication</w:t>
      </w:r>
      <w:proofErr w:type="spellEnd"/>
      <w:r w:rsidR="0050386E" w:rsidRPr="003134D5">
        <w:rPr>
          <w:rFonts w:eastAsiaTheme="minorHAnsi" w:cs="Consolas"/>
          <w:b/>
          <w:sz w:val="19"/>
          <w:szCs w:val="19"/>
          <w:highlight w:val="yellow"/>
          <w:lang w:bidi="ar-SA"/>
        </w:rPr>
        <w:t>"</w:t>
      </w:r>
      <w:r w:rsidR="0050386E" w:rsidRPr="0050386E">
        <w:rPr>
          <w:rFonts w:eastAsiaTheme="minorHAnsi" w:cs="Consolas"/>
          <w:b/>
          <w:color w:val="0000FF"/>
          <w:sz w:val="19"/>
          <w:szCs w:val="19"/>
          <w:lang w:bidi="ar-SA"/>
        </w:rPr>
        <w:t xml:space="preserve"> </w:t>
      </w:r>
    </w:p>
    <w:p w:rsidR="0050386E" w:rsidRPr="0050386E" w:rsidRDefault="0050386E" w:rsidP="006E1ADA">
      <w:pPr>
        <w:pStyle w:val="ppBodyTextIndent"/>
        <w:rPr>
          <w:rFonts w:eastAsiaTheme="minorHAnsi"/>
          <w:lang w:bidi="ar-SA"/>
        </w:rPr>
      </w:pPr>
    </w:p>
    <w:p w:rsidR="009C7E96" w:rsidRDefault="009C7E96" w:rsidP="009C7E96">
      <w:pPr>
        <w:pStyle w:val="ppListEnd"/>
      </w:pPr>
    </w:p>
    <w:p w:rsidR="009C7E96" w:rsidRDefault="00097EA4" w:rsidP="009C7E96">
      <w:pPr>
        <w:pStyle w:val="ppProcedureStart"/>
      </w:pPr>
      <w:bookmarkStart w:id="35" w:name="_Toc246389194"/>
      <w:bookmarkStart w:id="36" w:name="_Toc244310979"/>
      <w:bookmarkStart w:id="37" w:name="_Toc282002936"/>
      <w:r>
        <w:t>Task 8</w:t>
      </w:r>
      <w:r w:rsidR="009C7E96">
        <w:t xml:space="preserve"> – Adding the Client Application</w:t>
      </w:r>
      <w:bookmarkEnd w:id="35"/>
      <w:bookmarkEnd w:id="36"/>
      <w:bookmarkEnd w:id="37"/>
    </w:p>
    <w:p w:rsidR="009C7E96" w:rsidRDefault="009C7E96" w:rsidP="009C7E96">
      <w:pPr>
        <w:pStyle w:val="ppNumberList"/>
      </w:pPr>
      <w:r>
        <w:t xml:space="preserve">Add the existing </w:t>
      </w:r>
      <w:proofErr w:type="spellStart"/>
      <w:r w:rsidRPr="00266EF1">
        <w:rPr>
          <w:b/>
        </w:rPr>
        <w:t>HRClient</w:t>
      </w:r>
      <w:proofErr w:type="spellEnd"/>
      <w:r>
        <w:t xml:space="preserve"> project. </w:t>
      </w:r>
      <w:r w:rsidRPr="000610F6">
        <w:t xml:space="preserve">To do this, in Solution Explorer right-click the solution node, and select </w:t>
      </w:r>
      <w:r w:rsidRPr="000610F6">
        <w:rPr>
          <w:b/>
        </w:rPr>
        <w:t>Add / Existing Project</w:t>
      </w:r>
      <w:r w:rsidRPr="000610F6">
        <w:t>. In the</w:t>
      </w:r>
      <w:r w:rsidR="00461113">
        <w:t xml:space="preserve"> </w:t>
      </w:r>
      <w:r w:rsidR="00461113" w:rsidRPr="00461113">
        <w:t>Add Existing Project dialog</w:t>
      </w:r>
      <w:r w:rsidRPr="000610F6">
        <w:t xml:space="preserve">, browse to </w:t>
      </w:r>
      <w:r w:rsidRPr="000610F6">
        <w:rPr>
          <w:b/>
        </w:rPr>
        <w:t>Source\Assets</w:t>
      </w:r>
      <w:r w:rsidRPr="000610F6">
        <w:t xml:space="preserve"> folder of this lab (choosing the folder that matches the language of your preference) and select </w:t>
      </w:r>
      <w:r>
        <w:t xml:space="preserve">the </w:t>
      </w:r>
      <w:proofErr w:type="spellStart"/>
      <w:r w:rsidRPr="00266EF1">
        <w:rPr>
          <w:b/>
        </w:rPr>
        <w:t>HRClient</w:t>
      </w:r>
      <w:proofErr w:type="spellEnd"/>
      <w:r>
        <w:t xml:space="preserve"> project.</w:t>
      </w:r>
    </w:p>
    <w:p w:rsidR="009C7E96" w:rsidRDefault="009C7E96" w:rsidP="009C7E96">
      <w:pPr>
        <w:pStyle w:val="ppNumberList"/>
      </w:pPr>
      <w:r>
        <w:t xml:space="preserve">Add a Service Reference to the </w:t>
      </w:r>
      <w:proofErr w:type="spellStart"/>
      <w:r w:rsidRPr="00FB6ED1">
        <w:rPr>
          <w:b/>
        </w:rPr>
        <w:t>SubmitApplication.xamlx</w:t>
      </w:r>
      <w:proofErr w:type="spellEnd"/>
      <w:r>
        <w:t xml:space="preserve"> service, to do this</w:t>
      </w:r>
      <w:r w:rsidR="006F1BD0">
        <w:t>:</w:t>
      </w:r>
    </w:p>
    <w:p w:rsidR="009C7E96" w:rsidRPr="003134D5" w:rsidRDefault="009C7E96" w:rsidP="009C7E96">
      <w:pPr>
        <w:pStyle w:val="ppNumberListIndent"/>
        <w:ind w:left="1757" w:hanging="360"/>
      </w:pPr>
      <w:r>
        <w:rPr>
          <w:rFonts w:eastAsia="Arial Unicode MS"/>
          <w:noProof/>
        </w:rPr>
        <w:t>R</w:t>
      </w:r>
      <w:r w:rsidR="003134D5">
        <w:rPr>
          <w:rFonts w:eastAsia="Arial Unicode MS"/>
          <w:noProof/>
        </w:rPr>
        <w:t>ight-</w:t>
      </w:r>
      <w:r w:rsidRPr="003972F3">
        <w:rPr>
          <w:rFonts w:eastAsia="Arial Unicode MS"/>
          <w:noProof/>
        </w:rPr>
        <w:t xml:space="preserve">click on the </w:t>
      </w:r>
      <w:r w:rsidRPr="00AC1271">
        <w:rPr>
          <w:rFonts w:eastAsia="Arial Unicode MS"/>
          <w:b/>
          <w:noProof/>
        </w:rPr>
        <w:t>HRClient</w:t>
      </w:r>
      <w:r>
        <w:rPr>
          <w:rFonts w:eastAsia="Arial Unicode MS"/>
          <w:noProof/>
        </w:rPr>
        <w:t xml:space="preserve"> </w:t>
      </w:r>
      <w:r w:rsidRPr="003972F3">
        <w:rPr>
          <w:rFonts w:eastAsia="Arial Unicode MS"/>
          <w:noProof/>
        </w:rPr>
        <w:t xml:space="preserve">project and select </w:t>
      </w:r>
      <w:r w:rsidRPr="007456F8">
        <w:rPr>
          <w:rFonts w:eastAsia="Arial Unicode MS"/>
          <w:b/>
          <w:noProof/>
        </w:rPr>
        <w:t>Add Service Reference</w:t>
      </w:r>
      <w:r w:rsidR="003134D5" w:rsidRPr="003134D5">
        <w:rPr>
          <w:rFonts w:eastAsia="Arial Unicode MS"/>
          <w:noProof/>
        </w:rPr>
        <w:t>.</w:t>
      </w:r>
    </w:p>
    <w:p w:rsidR="009C7E96" w:rsidRPr="00D8063A" w:rsidRDefault="009C7E96" w:rsidP="009C7E96">
      <w:pPr>
        <w:pStyle w:val="ppNumberListIndent"/>
        <w:ind w:left="1757" w:hanging="360"/>
      </w:pPr>
      <w:r>
        <w:rPr>
          <w:rFonts w:eastAsia="Arial Unicode MS"/>
          <w:noProof/>
        </w:rPr>
        <w:lastRenderedPageBreak/>
        <w:t xml:space="preserve">In the </w:t>
      </w:r>
      <w:r w:rsidRPr="00AC1271">
        <w:rPr>
          <w:rFonts w:eastAsia="Arial Unicode MS"/>
          <w:b/>
          <w:noProof/>
        </w:rPr>
        <w:t>Add Service Reference</w:t>
      </w:r>
      <w:r>
        <w:rPr>
          <w:rFonts w:eastAsia="Arial Unicode MS"/>
          <w:noProof/>
        </w:rPr>
        <w:t xml:space="preserve"> dialog click on the </w:t>
      </w:r>
      <w:r w:rsidRPr="007456F8">
        <w:rPr>
          <w:rFonts w:eastAsia="Arial Unicode MS"/>
          <w:b/>
          <w:noProof/>
        </w:rPr>
        <w:t>Discover</w:t>
      </w:r>
      <w:r>
        <w:rPr>
          <w:rFonts w:eastAsia="Arial Unicode MS"/>
          <w:noProof/>
        </w:rPr>
        <w:t xml:space="preserve"> button to discover services in the solution.</w:t>
      </w:r>
      <w:r w:rsidR="00EB093B">
        <w:rPr>
          <w:rFonts w:eastAsia="Arial Unicode MS"/>
          <w:noProof/>
        </w:rPr>
        <w:t xml:space="preserve"> </w:t>
      </w:r>
      <w:r>
        <w:rPr>
          <w:rFonts w:eastAsia="Arial Unicode MS"/>
          <w:noProof/>
        </w:rPr>
        <w:t xml:space="preserve">Visual Studio will find the </w:t>
      </w:r>
      <w:r w:rsidRPr="007456F8">
        <w:rPr>
          <w:rFonts w:eastAsia="Arial Unicode MS"/>
          <w:b/>
          <w:noProof/>
        </w:rPr>
        <w:t>SubmitApplication.xamlx</w:t>
      </w:r>
      <w:r>
        <w:rPr>
          <w:rFonts w:eastAsia="Arial Unicode MS"/>
          <w:noProof/>
        </w:rPr>
        <w:t xml:space="preserve"> file.</w:t>
      </w:r>
      <w:r w:rsidR="00EB093B">
        <w:rPr>
          <w:rFonts w:eastAsia="Arial Unicode MS"/>
          <w:noProof/>
        </w:rPr>
        <w:t xml:space="preserve"> </w:t>
      </w:r>
      <w:r w:rsidR="004018BC">
        <w:rPr>
          <w:rFonts w:eastAsia="Arial Unicode MS"/>
          <w:noProof/>
        </w:rPr>
        <w:t>Double-</w:t>
      </w:r>
      <w:r>
        <w:rPr>
          <w:rFonts w:eastAsia="Arial Unicode MS"/>
          <w:noProof/>
        </w:rPr>
        <w:t>click it to see the details of the service.</w:t>
      </w:r>
      <w:r w:rsidR="00EB093B">
        <w:rPr>
          <w:rFonts w:eastAsia="Arial Unicode MS"/>
          <w:noProof/>
        </w:rPr>
        <w:t xml:space="preserve"> </w:t>
      </w:r>
      <w:r>
        <w:rPr>
          <w:rFonts w:eastAsia="Arial Unicode MS"/>
          <w:noProof/>
        </w:rPr>
        <w:t>This will launch the service in the ASP.NET Development server.</w:t>
      </w:r>
    </w:p>
    <w:p w:rsidR="009C7E96" w:rsidRPr="006F1BD0" w:rsidRDefault="009C7E96" w:rsidP="009C7E96">
      <w:pPr>
        <w:pStyle w:val="ppNumberListIndent"/>
        <w:ind w:left="1757" w:hanging="360"/>
      </w:pPr>
      <w:r w:rsidRPr="000C27B8">
        <w:rPr>
          <w:rFonts w:eastAsia="Arial Unicode MS"/>
          <w:noProof/>
        </w:rPr>
        <w:t>Set the namespace of the service to</w:t>
      </w:r>
      <w:r w:rsidRPr="000C27B8">
        <w:rPr>
          <w:rFonts w:eastAsia="Arial Unicode MS"/>
          <w:b/>
          <w:noProof/>
        </w:rPr>
        <w:t xml:space="preserve"> </w:t>
      </w:r>
      <w:proofErr w:type="spellStart"/>
      <w:r w:rsidRPr="000C27B8">
        <w:rPr>
          <w:b/>
        </w:rPr>
        <w:t>SubmitApp</w:t>
      </w:r>
      <w:proofErr w:type="spellEnd"/>
      <w:r w:rsidR="006F1BD0" w:rsidRPr="006F1BD0">
        <w:t>.</w:t>
      </w:r>
    </w:p>
    <w:p w:rsidR="009C7E96" w:rsidRDefault="009C7E96" w:rsidP="004018BC">
      <w:pPr>
        <w:pStyle w:val="ppFigureIndent2"/>
      </w:pPr>
      <w:r>
        <w:rPr>
          <w:noProof/>
          <w:lang w:bidi="ar-SA"/>
        </w:rPr>
        <w:drawing>
          <wp:inline distT="0" distB="0" distL="0" distR="0">
            <wp:extent cx="5108575" cy="4151630"/>
            <wp:effectExtent l="19050" t="0" r="0" b="0"/>
            <wp:docPr id="1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srcRect/>
                    <a:stretch>
                      <a:fillRect/>
                    </a:stretch>
                  </pic:blipFill>
                  <pic:spPr bwMode="auto">
                    <a:xfrm>
                      <a:off x="0" y="0"/>
                      <a:ext cx="5108575" cy="4151630"/>
                    </a:xfrm>
                    <a:prstGeom prst="rect">
                      <a:avLst/>
                    </a:prstGeom>
                    <a:noFill/>
                  </pic:spPr>
                </pic:pic>
              </a:graphicData>
            </a:graphic>
          </wp:inline>
        </w:drawing>
      </w:r>
    </w:p>
    <w:p w:rsidR="009C7E96" w:rsidRDefault="009C7E96" w:rsidP="004018BC">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23</w:t>
      </w:r>
      <w:r w:rsidR="00A17624">
        <w:rPr>
          <w:noProof/>
        </w:rPr>
        <w:fldChar w:fldCharType="end"/>
      </w:r>
    </w:p>
    <w:p w:rsidR="009C7E96" w:rsidRPr="004018BC" w:rsidRDefault="009C7E96" w:rsidP="004018BC">
      <w:pPr>
        <w:pStyle w:val="ppFigureCaptionIndent2"/>
      </w:pPr>
      <w:r w:rsidRPr="004018BC">
        <w:t>Configuring the service reference</w:t>
      </w:r>
    </w:p>
    <w:p w:rsidR="009C7E96" w:rsidRPr="00F65A53" w:rsidRDefault="009C7E96" w:rsidP="004018BC">
      <w:pPr>
        <w:pStyle w:val="ppBodyTextIndent2"/>
      </w:pPr>
    </w:p>
    <w:p w:rsidR="009C7E96" w:rsidRPr="003019CA" w:rsidRDefault="009C7E96" w:rsidP="009C7E96">
      <w:pPr>
        <w:pStyle w:val="ppNumberListIndent"/>
        <w:ind w:left="1757" w:hanging="360"/>
      </w:pPr>
      <w:r>
        <w:t xml:space="preserve">Click the </w:t>
      </w:r>
      <w:r w:rsidRPr="00C477D4">
        <w:rPr>
          <w:b/>
        </w:rPr>
        <w:t>Advanced</w:t>
      </w:r>
      <w:r>
        <w:t xml:space="preserve"> button</w:t>
      </w:r>
      <w:r w:rsidR="009C5FF6">
        <w:t>,</w:t>
      </w:r>
      <w:r>
        <w:t xml:space="preserve"> check the </w:t>
      </w:r>
      <w:r w:rsidRPr="00FB6ED1">
        <w:rPr>
          <w:b/>
        </w:rPr>
        <w:t>Generate asynchronous operations</w:t>
      </w:r>
      <w:r>
        <w:t xml:space="preserve"> checkbox</w:t>
      </w:r>
      <w:r w:rsidR="00EC351D">
        <w:t xml:space="preserve"> an</w:t>
      </w:r>
      <w:r w:rsidR="002A2A75">
        <w:t>d</w:t>
      </w:r>
      <w:r w:rsidR="00EC351D">
        <w:t xml:space="preserve"> click </w:t>
      </w:r>
      <w:r w:rsidR="00EC351D" w:rsidRPr="00EC351D">
        <w:rPr>
          <w:b/>
        </w:rPr>
        <w:t>OK</w:t>
      </w:r>
      <w:r>
        <w:t>.</w:t>
      </w:r>
    </w:p>
    <w:p w:rsidR="009C7E96" w:rsidRDefault="009C7E96" w:rsidP="00093686">
      <w:pPr>
        <w:pStyle w:val="ppFigureIndent2"/>
      </w:pPr>
      <w:r>
        <w:rPr>
          <w:noProof/>
          <w:lang w:bidi="ar-SA"/>
        </w:rPr>
        <w:drawing>
          <wp:inline distT="0" distB="0" distL="0" distR="0">
            <wp:extent cx="5968365" cy="1377950"/>
            <wp:effectExtent l="1905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968365" cy="1377950"/>
                    </a:xfrm>
                    <a:prstGeom prst="rect">
                      <a:avLst/>
                    </a:prstGeom>
                    <a:noFill/>
                  </pic:spPr>
                </pic:pic>
              </a:graphicData>
            </a:graphic>
          </wp:inline>
        </w:drawing>
      </w:r>
    </w:p>
    <w:p w:rsidR="009C7E96" w:rsidRDefault="009C7E96" w:rsidP="00093686">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24</w:t>
      </w:r>
      <w:r w:rsidR="00A17624">
        <w:rPr>
          <w:noProof/>
        </w:rPr>
        <w:fldChar w:fldCharType="end"/>
      </w:r>
    </w:p>
    <w:p w:rsidR="009C7E96" w:rsidRPr="00093686" w:rsidRDefault="009C7E96" w:rsidP="00093686">
      <w:pPr>
        <w:pStyle w:val="ppFigureCaptionIndent2"/>
      </w:pPr>
      <w:r w:rsidRPr="00093686">
        <w:lastRenderedPageBreak/>
        <w:t>Check the Generate asynchronous operations ch</w:t>
      </w:r>
      <w:r w:rsidR="00093686">
        <w:t>eckbox in the advanced settings</w:t>
      </w:r>
    </w:p>
    <w:p w:rsidR="009C7E96" w:rsidRPr="001E0F02" w:rsidRDefault="009C7E96" w:rsidP="00093686">
      <w:pPr>
        <w:pStyle w:val="ppBodyTextIndent2"/>
      </w:pPr>
    </w:p>
    <w:p w:rsidR="009C7E96" w:rsidRDefault="009C7E96" w:rsidP="009C7E96">
      <w:pPr>
        <w:pStyle w:val="ppNumberList"/>
      </w:pPr>
      <w:r>
        <w:t xml:space="preserve">Click </w:t>
      </w:r>
      <w:r w:rsidRPr="00211ED2">
        <w:rPr>
          <w:b/>
        </w:rPr>
        <w:t>OK</w:t>
      </w:r>
      <w:r>
        <w:t xml:space="preserve"> to save </w:t>
      </w:r>
      <w:r w:rsidRPr="00211ED2">
        <w:t>and</w:t>
      </w:r>
      <w:r>
        <w:t xml:space="preserve"> dismiss the Add Service Reference dialog</w:t>
      </w:r>
      <w:r w:rsidR="009C5FF6">
        <w:t>.</w:t>
      </w:r>
    </w:p>
    <w:p w:rsidR="009C7E96" w:rsidRPr="00412C3D" w:rsidRDefault="009C7E96" w:rsidP="009C7E96">
      <w:pPr>
        <w:pStyle w:val="ppNumberList"/>
      </w:pPr>
      <w:r>
        <w:t xml:space="preserve">From the menu select </w:t>
      </w:r>
      <w:r w:rsidRPr="007C6C57">
        <w:rPr>
          <w:b/>
        </w:rPr>
        <w:t>Build / Build Solution</w:t>
      </w:r>
      <w:r>
        <w:t xml:space="preserve"> (C</w:t>
      </w:r>
      <w:r w:rsidR="00093686">
        <w:t>TRL</w:t>
      </w:r>
      <w:r>
        <w:t>+S</w:t>
      </w:r>
      <w:r w:rsidR="00093686">
        <w:t>HIFT</w:t>
      </w:r>
      <w:r>
        <w:t>+B)</w:t>
      </w:r>
      <w:r w:rsidR="00093686">
        <w:t>.</w:t>
      </w:r>
    </w:p>
    <w:p w:rsidR="009C7E96" w:rsidRDefault="009C7E96" w:rsidP="009C7E96">
      <w:pPr>
        <w:pStyle w:val="ppListEnd"/>
      </w:pPr>
    </w:p>
    <w:p w:rsidR="009C7E96" w:rsidRPr="006E7BDE" w:rsidRDefault="009C7E96" w:rsidP="009C7E96">
      <w:pPr>
        <w:pStyle w:val="Heading1"/>
      </w:pPr>
      <w:r w:rsidRPr="006E7BDE">
        <w:t>Next Step</w:t>
      </w:r>
    </w:p>
    <w:sdt>
      <w:sdtPr>
        <w:rPr>
          <w:rStyle w:val="Hyperlink"/>
        </w:rPr>
        <w:alias w:val="Topic Link"/>
        <w:tag w:val="57b19f8c-2721-4e73-8477-16986508f4c8"/>
        <w:id w:val="757635475"/>
        <w:placeholder>
          <w:docPart w:val="E092B8DD1B2144D8A7B8E2710C50D92B"/>
        </w:placeholder>
        <w:text/>
      </w:sdtPr>
      <w:sdtEndPr>
        <w:rPr>
          <w:rStyle w:val="Hyperlink"/>
        </w:rPr>
      </w:sdtEndPr>
      <w:sdtContent>
        <w:p w:rsidR="009C7E96" w:rsidRDefault="009C7E96" w:rsidP="009C7E96">
          <w:r>
            <w:rPr>
              <w:rStyle w:val="Hyperlink"/>
            </w:rPr>
            <w:t>Exercise 1: Verification</w:t>
          </w:r>
        </w:p>
      </w:sdtContent>
    </w:sdt>
    <w:p w:rsidR="009C7E96" w:rsidRPr="00AF3D9D" w:rsidRDefault="009C7E96" w:rsidP="0064045F">
      <w:pPr>
        <w:pStyle w:val="ppListEnd"/>
        <w:rPr>
          <w:rStyle w:val="Hyperlink"/>
          <w:rFonts w:cstheme="minorBidi"/>
          <w:color w:val="auto"/>
          <w:u w:val="none"/>
        </w:rPr>
      </w:pPr>
    </w:p>
    <w:bookmarkStart w:id="38" w:name="_Toc282002937" w:displacedByCustomXml="next"/>
    <w:bookmarkStart w:id="39" w:name="_Toc244310980" w:displacedByCustomXml="next"/>
    <w:sdt>
      <w:sdtPr>
        <w:alias w:val="Topic"/>
        <w:tag w:val="57b19f8c-2721-4e73-8477-16986508f4c8"/>
        <w:id w:val="358321323"/>
        <w:placeholder>
          <w:docPart w:val="DefaultPlaceholder_1082065158"/>
        </w:placeholder>
        <w:text/>
      </w:sdtPr>
      <w:sdtEndPr/>
      <w:sdtContent>
        <w:p w:rsidR="00F13635" w:rsidRDefault="006F39C3" w:rsidP="000F2375">
          <w:pPr>
            <w:pStyle w:val="Heading2"/>
          </w:pPr>
          <w:r>
            <w:t>Exercise 1: Verification</w:t>
          </w:r>
        </w:p>
      </w:sdtContent>
    </w:sdt>
    <w:bookmarkEnd w:id="38" w:displacedByCustomXml="prev"/>
    <w:bookmarkEnd w:id="39" w:displacedByCustomXml="prev"/>
    <w:p w:rsidR="00011DFC" w:rsidRDefault="00011DFC" w:rsidP="00011DFC">
      <w:r>
        <w:t>In this verification</w:t>
      </w:r>
      <w:r w:rsidR="009C5FF6">
        <w:t>,</w:t>
      </w:r>
      <w:r>
        <w:t xml:space="preserve"> you </w:t>
      </w:r>
      <w:r w:rsidR="00BF68E3">
        <w:t xml:space="preserve">will run a client application </w:t>
      </w:r>
      <w:r>
        <w:t>verify that you have created a working service.</w:t>
      </w:r>
    </w:p>
    <w:p w:rsidR="00BF68E3" w:rsidRPr="000F2375" w:rsidRDefault="009E17BD" w:rsidP="000F2375">
      <w:pPr>
        <w:pStyle w:val="Heading3"/>
      </w:pPr>
      <w:bookmarkStart w:id="40" w:name="_Toc246389196"/>
      <w:bookmarkStart w:id="41" w:name="_Toc244310981"/>
      <w:r w:rsidRPr="000F2375">
        <w:t xml:space="preserve">Verification 1 – View the </w:t>
      </w:r>
      <w:r w:rsidR="00AE5655">
        <w:t>S</w:t>
      </w:r>
      <w:r w:rsidR="00BF68E3" w:rsidRPr="000F2375">
        <w:t xml:space="preserve">ervice in the </w:t>
      </w:r>
      <w:r w:rsidR="00AE5655">
        <w:t>B</w:t>
      </w:r>
      <w:r w:rsidR="00BF68E3" w:rsidRPr="000F2375">
        <w:t>rowser</w:t>
      </w:r>
      <w:bookmarkEnd w:id="40"/>
      <w:bookmarkEnd w:id="41"/>
    </w:p>
    <w:p w:rsidR="00507BB9" w:rsidRDefault="00507BB9" w:rsidP="001C6305">
      <w:pPr>
        <w:pStyle w:val="ppNumberList"/>
        <w:rPr>
          <w:rFonts w:eastAsia="Arial Unicode MS"/>
          <w:noProof/>
        </w:rPr>
      </w:pPr>
      <w:r>
        <w:rPr>
          <w:rFonts w:eastAsia="Arial Unicode MS"/>
          <w:noProof/>
        </w:rPr>
        <w:t>Building the solution does not insure that your workflow is functional.</w:t>
      </w:r>
      <w:r w:rsidR="00EB093B">
        <w:rPr>
          <w:rFonts w:eastAsia="Arial Unicode MS"/>
          <w:noProof/>
        </w:rPr>
        <w:t xml:space="preserve"> </w:t>
      </w:r>
      <w:r>
        <w:rPr>
          <w:rFonts w:eastAsia="Arial Unicode MS"/>
          <w:noProof/>
        </w:rPr>
        <w:t>The quickest way to determine if the workflow has any major problems is to view it in the browser.</w:t>
      </w:r>
      <w:r w:rsidR="00EB093B">
        <w:rPr>
          <w:rFonts w:eastAsia="Arial Unicode MS"/>
          <w:noProof/>
        </w:rPr>
        <w:t xml:space="preserve"> </w:t>
      </w:r>
      <w:r w:rsidR="007A2CEE">
        <w:rPr>
          <w:rFonts w:eastAsia="Arial Unicode MS"/>
          <w:noProof/>
        </w:rPr>
        <w:t xml:space="preserve">Right-Click </w:t>
      </w:r>
      <w:r w:rsidRPr="007A2CEE">
        <w:rPr>
          <w:rFonts w:eastAsia="Arial Unicode MS"/>
          <w:b/>
          <w:noProof/>
        </w:rPr>
        <w:t>SubmitApplication.xamlx</w:t>
      </w:r>
      <w:r>
        <w:rPr>
          <w:rFonts w:eastAsia="Arial Unicode MS"/>
          <w:noProof/>
        </w:rPr>
        <w:t xml:space="preserve"> </w:t>
      </w:r>
      <w:r w:rsidR="007A2CEE">
        <w:rPr>
          <w:rFonts w:eastAsia="Arial Unicode MS"/>
          <w:noProof/>
        </w:rPr>
        <w:t xml:space="preserve">and select </w:t>
      </w:r>
      <w:r w:rsidR="0064045F">
        <w:rPr>
          <w:rFonts w:eastAsia="Arial Unicode MS"/>
          <w:b/>
          <w:noProof/>
        </w:rPr>
        <w:t>V</w:t>
      </w:r>
      <w:r w:rsidR="001E4B37">
        <w:rPr>
          <w:rFonts w:eastAsia="Arial Unicode MS"/>
          <w:b/>
          <w:noProof/>
        </w:rPr>
        <w:t>iew in B</w:t>
      </w:r>
      <w:r w:rsidRPr="003019CA">
        <w:rPr>
          <w:rFonts w:eastAsia="Arial Unicode MS"/>
          <w:b/>
          <w:noProof/>
        </w:rPr>
        <w:t>rowser</w:t>
      </w:r>
      <w:r>
        <w:rPr>
          <w:rFonts w:eastAsia="Arial Unicode MS"/>
          <w:noProof/>
        </w:rPr>
        <w:t>.</w:t>
      </w:r>
      <w:r w:rsidR="00EB093B">
        <w:rPr>
          <w:rFonts w:eastAsia="Arial Unicode MS"/>
          <w:noProof/>
        </w:rPr>
        <w:t xml:space="preserve"> </w:t>
      </w:r>
      <w:r>
        <w:rPr>
          <w:rFonts w:eastAsia="Arial Unicode MS"/>
          <w:noProof/>
        </w:rPr>
        <w:t>You s</w:t>
      </w:r>
      <w:r w:rsidR="0064045F">
        <w:rPr>
          <w:rFonts w:eastAsia="Arial Unicode MS"/>
          <w:noProof/>
        </w:rPr>
        <w:t>hould see the Workflow Service.</w:t>
      </w:r>
    </w:p>
    <w:p w:rsidR="00507BB9" w:rsidRDefault="000C10BB" w:rsidP="00507BB9">
      <w:pPr>
        <w:pStyle w:val="ppFigureIndent"/>
        <w:rPr>
          <w:rFonts w:eastAsia="Arial Unicode MS"/>
          <w:noProof/>
        </w:rPr>
      </w:pPr>
      <w:r>
        <w:rPr>
          <w:rFonts w:eastAsia="Arial Unicode MS"/>
          <w:noProof/>
          <w:lang w:bidi="ar-SA"/>
        </w:rPr>
        <w:drawing>
          <wp:inline distT="0" distB="0" distL="0" distR="0">
            <wp:extent cx="5468620" cy="1085215"/>
            <wp:effectExtent l="19050" t="0" r="0" b="0"/>
            <wp:docPr id="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srcRect/>
                    <a:stretch>
                      <a:fillRect/>
                    </a:stretch>
                  </pic:blipFill>
                  <pic:spPr bwMode="auto">
                    <a:xfrm>
                      <a:off x="0" y="0"/>
                      <a:ext cx="5468620" cy="1085215"/>
                    </a:xfrm>
                    <a:prstGeom prst="rect">
                      <a:avLst/>
                    </a:prstGeom>
                    <a:noFill/>
                  </pic:spPr>
                </pic:pic>
              </a:graphicData>
            </a:graphic>
          </wp:inline>
        </w:drawing>
      </w:r>
    </w:p>
    <w:p w:rsidR="00507BB9" w:rsidRDefault="00507BB9" w:rsidP="00507BB9">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25</w:t>
      </w:r>
      <w:r w:rsidR="00A17624">
        <w:rPr>
          <w:noProof/>
        </w:rPr>
        <w:fldChar w:fldCharType="end"/>
      </w:r>
    </w:p>
    <w:p w:rsidR="00507BB9" w:rsidRDefault="0064045F" w:rsidP="00507BB9">
      <w:pPr>
        <w:pStyle w:val="ppFigureCaptionIndent"/>
      </w:pPr>
      <w:r>
        <w:t>The Workflow Service</w:t>
      </w:r>
    </w:p>
    <w:p w:rsidR="0064045F" w:rsidRPr="0064045F" w:rsidRDefault="0064045F" w:rsidP="0064045F">
      <w:pPr>
        <w:pStyle w:val="ppBodyTextIndent"/>
      </w:pPr>
    </w:p>
    <w:p w:rsidR="00507BB9" w:rsidRPr="0064045F" w:rsidRDefault="00507BB9" w:rsidP="00507BB9">
      <w:pPr>
        <w:pStyle w:val="ppNoteIndent"/>
        <w:rPr>
          <w:b/>
        </w:rPr>
      </w:pPr>
      <w:r w:rsidRPr="00507BB9">
        <w:rPr>
          <w:b/>
        </w:rPr>
        <w:t xml:space="preserve">Note: </w:t>
      </w:r>
      <w:r>
        <w:t>If your workflow is invalid in some way you will see an ASP.NET Error page.</w:t>
      </w:r>
    </w:p>
    <w:p w:rsidR="0064045F" w:rsidRPr="00BF68E3" w:rsidRDefault="0064045F" w:rsidP="0064045F">
      <w:pPr>
        <w:pStyle w:val="ppBodyTextIndent"/>
      </w:pPr>
    </w:p>
    <w:p w:rsidR="00BF68E3" w:rsidRDefault="00BF68E3" w:rsidP="00BF68E3">
      <w:pPr>
        <w:pStyle w:val="ppListEnd"/>
      </w:pPr>
    </w:p>
    <w:p w:rsidR="00BF68E3" w:rsidRDefault="009E17BD" w:rsidP="000F2375">
      <w:pPr>
        <w:pStyle w:val="Heading3"/>
      </w:pPr>
      <w:bookmarkStart w:id="42" w:name="_Toc246389197"/>
      <w:bookmarkStart w:id="43" w:name="_Toc244310982"/>
      <w:r>
        <w:t xml:space="preserve">Verification 2 </w:t>
      </w:r>
      <w:r w:rsidR="00AE5655">
        <w:t>–</w:t>
      </w:r>
      <w:r>
        <w:t xml:space="preserve"> T</w:t>
      </w:r>
      <w:r w:rsidR="00BF68E3">
        <w:t xml:space="preserve">he </w:t>
      </w:r>
      <w:r w:rsidR="00AE5655">
        <w:t>C</w:t>
      </w:r>
      <w:r w:rsidR="00BF68E3">
        <w:t xml:space="preserve">lient </w:t>
      </w:r>
      <w:r w:rsidR="00AE5655">
        <w:t>A</w:t>
      </w:r>
      <w:r w:rsidR="00BF68E3">
        <w:t xml:space="preserve">pplication </w:t>
      </w:r>
      <w:r w:rsidR="00AE5655">
        <w:t>C</w:t>
      </w:r>
      <w:r>
        <w:t xml:space="preserve">an </w:t>
      </w:r>
      <w:r w:rsidR="00AE5655">
        <w:t>S</w:t>
      </w:r>
      <w:r>
        <w:t xml:space="preserve">end and </w:t>
      </w:r>
      <w:r w:rsidR="00AE5655">
        <w:t>R</w:t>
      </w:r>
      <w:r>
        <w:t xml:space="preserve">eceive </w:t>
      </w:r>
      <w:r w:rsidR="00AE5655">
        <w:t>M</w:t>
      </w:r>
      <w:r>
        <w:t>essages</w:t>
      </w:r>
      <w:bookmarkEnd w:id="42"/>
      <w:bookmarkEnd w:id="43"/>
    </w:p>
    <w:p w:rsidR="00BF68E3" w:rsidRPr="00FB2D51" w:rsidRDefault="00AE5655" w:rsidP="00BF68E3">
      <w:pPr>
        <w:pStyle w:val="ppNumberList"/>
        <w:rPr>
          <w:rFonts w:eastAsia="Arial Unicode MS"/>
          <w:noProof/>
        </w:rPr>
      </w:pPr>
      <w:r>
        <w:rPr>
          <w:rFonts w:eastAsia="Arial Unicode MS"/>
          <w:noProof/>
        </w:rPr>
        <w:t>Right-</w:t>
      </w:r>
      <w:r w:rsidR="00BF68E3">
        <w:rPr>
          <w:rFonts w:eastAsia="Arial Unicode MS"/>
          <w:noProof/>
        </w:rPr>
        <w:t xml:space="preserve">click the </w:t>
      </w:r>
      <w:r w:rsidR="00BF68E3" w:rsidRPr="00AE5655">
        <w:rPr>
          <w:rFonts w:eastAsia="Arial Unicode MS"/>
          <w:b/>
          <w:noProof/>
        </w:rPr>
        <w:t>HRClient</w:t>
      </w:r>
      <w:r w:rsidR="00BF68E3">
        <w:rPr>
          <w:rFonts w:eastAsia="Arial Unicode MS"/>
          <w:noProof/>
        </w:rPr>
        <w:t xml:space="preserve"> project</w:t>
      </w:r>
      <w:r w:rsidR="009C5FF6">
        <w:rPr>
          <w:rFonts w:eastAsia="Arial Unicode MS"/>
          <w:noProof/>
        </w:rPr>
        <w:t>,</w:t>
      </w:r>
      <w:r w:rsidR="00BF68E3">
        <w:rPr>
          <w:rFonts w:eastAsia="Arial Unicode MS"/>
          <w:noProof/>
        </w:rPr>
        <w:t xml:space="preserve"> and select </w:t>
      </w:r>
      <w:r w:rsidR="00BF68E3" w:rsidRPr="00FB2D51">
        <w:rPr>
          <w:rFonts w:eastAsia="Arial Unicode MS"/>
          <w:b/>
          <w:noProof/>
        </w:rPr>
        <w:t>Set as StartUp Project</w:t>
      </w:r>
      <w:r w:rsidR="009C5FF6">
        <w:rPr>
          <w:rFonts w:eastAsia="Arial Unicode MS"/>
          <w:b/>
          <w:noProof/>
        </w:rPr>
        <w:t>.</w:t>
      </w:r>
    </w:p>
    <w:p w:rsidR="00BF68E3" w:rsidRDefault="005B171B" w:rsidP="00BF68E3">
      <w:pPr>
        <w:pStyle w:val="ppNumberList"/>
        <w:rPr>
          <w:rFonts w:eastAsia="Arial Unicode MS"/>
          <w:noProof/>
        </w:rPr>
      </w:pPr>
      <w:r>
        <w:rPr>
          <w:rFonts w:eastAsia="Arial Unicode MS"/>
          <w:noProof/>
        </w:rPr>
        <w:t>Make sure that the service is already launched in the ASP.NET Development server and p</w:t>
      </w:r>
      <w:r w:rsidR="00BF68E3">
        <w:rPr>
          <w:rFonts w:eastAsia="Arial Unicode MS"/>
          <w:noProof/>
        </w:rPr>
        <w:t xml:space="preserve">ress </w:t>
      </w:r>
      <w:r w:rsidR="00BF68E3" w:rsidRPr="00BF68E3">
        <w:rPr>
          <w:rFonts w:eastAsia="Arial Unicode MS"/>
          <w:b/>
          <w:noProof/>
        </w:rPr>
        <w:t>F5</w:t>
      </w:r>
      <w:r w:rsidR="00BF68E3">
        <w:rPr>
          <w:rFonts w:eastAsia="Arial Unicode MS"/>
          <w:noProof/>
        </w:rPr>
        <w:t xml:space="preserve"> to debug the </w:t>
      </w:r>
      <w:r>
        <w:rPr>
          <w:rFonts w:eastAsia="Arial Unicode MS"/>
          <w:noProof/>
        </w:rPr>
        <w:t xml:space="preserve">client </w:t>
      </w:r>
      <w:r w:rsidR="00BF68E3">
        <w:rPr>
          <w:rFonts w:eastAsia="Arial Unicode MS"/>
          <w:noProof/>
        </w:rPr>
        <w:t>application</w:t>
      </w:r>
      <w:r w:rsidR="009C5FF6">
        <w:rPr>
          <w:rFonts w:eastAsia="Arial Unicode MS"/>
          <w:noProof/>
        </w:rPr>
        <w:t>.</w:t>
      </w:r>
    </w:p>
    <w:p w:rsidR="00BF68E3" w:rsidRDefault="00BF68E3" w:rsidP="00BF68E3">
      <w:pPr>
        <w:pStyle w:val="ppNumberList"/>
        <w:rPr>
          <w:rFonts w:eastAsia="Arial Unicode MS"/>
          <w:noProof/>
        </w:rPr>
      </w:pPr>
      <w:r>
        <w:rPr>
          <w:rFonts w:eastAsia="Arial Unicode MS"/>
          <w:noProof/>
        </w:rPr>
        <w:t xml:space="preserve">When the Candidate Information form comes up, press the </w:t>
      </w:r>
      <w:r w:rsidRPr="00FB2D51">
        <w:rPr>
          <w:rFonts w:eastAsia="Arial Unicode MS"/>
          <w:b/>
          <w:noProof/>
        </w:rPr>
        <w:t>Submit</w:t>
      </w:r>
      <w:r>
        <w:rPr>
          <w:rFonts w:eastAsia="Arial Unicode MS"/>
          <w:noProof/>
        </w:rPr>
        <w:t xml:space="preserve"> button</w:t>
      </w:r>
      <w:r w:rsidR="00AE5655">
        <w:rPr>
          <w:rFonts w:eastAsia="Arial Unicode MS"/>
          <w:noProof/>
        </w:rPr>
        <w:t>.</w:t>
      </w:r>
    </w:p>
    <w:p w:rsidR="00BF68E3" w:rsidRDefault="000C10BB" w:rsidP="00BF68E3">
      <w:pPr>
        <w:pStyle w:val="ppFigureIndent"/>
        <w:rPr>
          <w:rFonts w:eastAsia="Arial Unicode MS"/>
          <w:noProof/>
        </w:rPr>
      </w:pPr>
      <w:r>
        <w:rPr>
          <w:rFonts w:eastAsia="Arial Unicode MS"/>
          <w:noProof/>
          <w:lang w:bidi="ar-SA"/>
        </w:rPr>
        <w:lastRenderedPageBreak/>
        <w:drawing>
          <wp:inline distT="0" distB="0" distL="0" distR="0">
            <wp:extent cx="3755390" cy="2597150"/>
            <wp:effectExtent l="19050" t="0" r="0" b="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a:stretch>
                      <a:fillRect/>
                    </a:stretch>
                  </pic:blipFill>
                  <pic:spPr bwMode="auto">
                    <a:xfrm>
                      <a:off x="0" y="0"/>
                      <a:ext cx="3755390" cy="2597150"/>
                    </a:xfrm>
                    <a:prstGeom prst="rect">
                      <a:avLst/>
                    </a:prstGeom>
                    <a:noFill/>
                  </pic:spPr>
                </pic:pic>
              </a:graphicData>
            </a:graphic>
          </wp:inline>
        </w:drawing>
      </w:r>
    </w:p>
    <w:p w:rsidR="00057809" w:rsidRPr="00057809" w:rsidRDefault="00BF68E3" w:rsidP="00BF68E3">
      <w:pPr>
        <w:pStyle w:val="ppFigureNumberIndent"/>
        <w:numPr>
          <w:ilvl w:val="2"/>
          <w:numId w:val="6"/>
        </w:numPr>
        <w:ind w:left="720"/>
        <w:rPr>
          <w:i/>
        </w:rPr>
      </w:pPr>
      <w:r w:rsidRPr="00057809">
        <w:t xml:space="preserve">Figure </w:t>
      </w:r>
      <w:r w:rsidR="00A17624">
        <w:fldChar w:fldCharType="begin"/>
      </w:r>
      <w:r w:rsidR="000B2C4C">
        <w:instrText xml:space="preserve"> SEQ Figure \* ARABIC </w:instrText>
      </w:r>
      <w:r w:rsidR="00A17624">
        <w:fldChar w:fldCharType="separate"/>
      </w:r>
      <w:r w:rsidR="00E15FDC">
        <w:rPr>
          <w:noProof/>
        </w:rPr>
        <w:t>26</w:t>
      </w:r>
      <w:r w:rsidR="00A17624">
        <w:rPr>
          <w:noProof/>
        </w:rPr>
        <w:fldChar w:fldCharType="end"/>
      </w:r>
    </w:p>
    <w:p w:rsidR="00BF68E3" w:rsidRDefault="00BF68E3" w:rsidP="00057809">
      <w:pPr>
        <w:pStyle w:val="ppFigureCaptionIndent"/>
      </w:pPr>
      <w:r w:rsidRPr="00057809">
        <w:t>The Candidate Information Form</w:t>
      </w:r>
    </w:p>
    <w:p w:rsidR="00312FAB" w:rsidRPr="00312FAB" w:rsidRDefault="00312FAB" w:rsidP="00312FAB">
      <w:pPr>
        <w:pStyle w:val="ppBodyTextIndent"/>
      </w:pPr>
    </w:p>
    <w:p w:rsidR="00BF68E3" w:rsidRDefault="00BF68E3" w:rsidP="00BF68E3">
      <w:pPr>
        <w:pStyle w:val="ppNumberList"/>
      </w:pPr>
      <w:r>
        <w:t>You should see the application being submitted</w:t>
      </w:r>
      <w:r w:rsidR="002A2A75">
        <w:t>.</w:t>
      </w:r>
    </w:p>
    <w:p w:rsidR="00BF68E3" w:rsidRDefault="000C10BB" w:rsidP="00BF68E3">
      <w:pPr>
        <w:pStyle w:val="ppFigureIndent"/>
      </w:pPr>
      <w:r>
        <w:rPr>
          <w:noProof/>
          <w:lang w:bidi="ar-SA"/>
        </w:rPr>
        <w:drawing>
          <wp:inline distT="0" distB="0" distL="0" distR="0">
            <wp:extent cx="3755390" cy="2597150"/>
            <wp:effectExtent l="1905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3755390" cy="2597150"/>
                    </a:xfrm>
                    <a:prstGeom prst="rect">
                      <a:avLst/>
                    </a:prstGeom>
                    <a:noFill/>
                  </pic:spPr>
                </pic:pic>
              </a:graphicData>
            </a:graphic>
          </wp:inline>
        </w:drawing>
      </w:r>
    </w:p>
    <w:p w:rsidR="00BF68E3" w:rsidRPr="00FB2D51" w:rsidRDefault="00BF68E3" w:rsidP="00CC69CF">
      <w:pPr>
        <w:pStyle w:val="ppFigureNumberIndent"/>
      </w:pPr>
      <w:r w:rsidRPr="00FB2D51">
        <w:t xml:space="preserve">Figure </w:t>
      </w:r>
      <w:r w:rsidR="00A17624">
        <w:fldChar w:fldCharType="begin"/>
      </w:r>
      <w:r w:rsidR="000B2C4C">
        <w:instrText xml:space="preserve"> SEQ Figure \* ARABIC </w:instrText>
      </w:r>
      <w:r w:rsidR="00A17624">
        <w:fldChar w:fldCharType="separate"/>
      </w:r>
      <w:r w:rsidR="00E15FDC">
        <w:rPr>
          <w:noProof/>
        </w:rPr>
        <w:t>27</w:t>
      </w:r>
      <w:r w:rsidR="00A17624">
        <w:rPr>
          <w:noProof/>
        </w:rPr>
        <w:fldChar w:fldCharType="end"/>
      </w:r>
    </w:p>
    <w:p w:rsidR="00BF68E3" w:rsidRDefault="00BF68E3" w:rsidP="00057809">
      <w:pPr>
        <w:pStyle w:val="ppFigureCaptionIndent"/>
      </w:pPr>
      <w:r w:rsidRPr="00057809">
        <w:t>The submit message text</w:t>
      </w:r>
    </w:p>
    <w:p w:rsidR="00312FAB" w:rsidRPr="00312FAB" w:rsidRDefault="00312FAB" w:rsidP="00312FAB">
      <w:pPr>
        <w:pStyle w:val="ppBodyTextIndent"/>
      </w:pPr>
    </w:p>
    <w:p w:rsidR="00BF68E3" w:rsidRDefault="00BF68E3" w:rsidP="00BF68E3">
      <w:pPr>
        <w:pStyle w:val="ppNumberList"/>
      </w:pPr>
      <w:r>
        <w:t>Then you should see the response message from the server</w:t>
      </w:r>
      <w:r w:rsidR="002A2A75">
        <w:t>.</w:t>
      </w:r>
    </w:p>
    <w:p w:rsidR="00BF68E3" w:rsidRDefault="000C10BB" w:rsidP="00BF68E3">
      <w:pPr>
        <w:pStyle w:val="ppFigureIndent"/>
      </w:pPr>
      <w:r>
        <w:rPr>
          <w:noProof/>
          <w:lang w:bidi="ar-SA"/>
        </w:rPr>
        <w:lastRenderedPageBreak/>
        <w:drawing>
          <wp:inline distT="0" distB="0" distL="0" distR="0">
            <wp:extent cx="3755390" cy="259715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3755390" cy="2597150"/>
                    </a:xfrm>
                    <a:prstGeom prst="rect">
                      <a:avLst/>
                    </a:prstGeom>
                    <a:noFill/>
                  </pic:spPr>
                </pic:pic>
              </a:graphicData>
            </a:graphic>
          </wp:inline>
        </w:drawing>
      </w:r>
    </w:p>
    <w:p w:rsidR="00BF68E3" w:rsidRPr="00FB2D51" w:rsidRDefault="00BF68E3" w:rsidP="00CC69CF">
      <w:pPr>
        <w:pStyle w:val="ppFigureNumberIndent"/>
      </w:pPr>
      <w:r w:rsidRPr="00FB2D51">
        <w:t xml:space="preserve">Figure </w:t>
      </w:r>
      <w:r w:rsidR="00A17624">
        <w:fldChar w:fldCharType="begin"/>
      </w:r>
      <w:r w:rsidR="000B2C4C">
        <w:instrText xml:space="preserve"> SEQ Figure \* ARABIC </w:instrText>
      </w:r>
      <w:r w:rsidR="00A17624">
        <w:fldChar w:fldCharType="separate"/>
      </w:r>
      <w:r w:rsidR="00E15FDC">
        <w:rPr>
          <w:noProof/>
        </w:rPr>
        <w:t>28</w:t>
      </w:r>
      <w:r w:rsidR="00A17624">
        <w:rPr>
          <w:noProof/>
        </w:rPr>
        <w:fldChar w:fldCharType="end"/>
      </w:r>
    </w:p>
    <w:p w:rsidR="00BF68E3" w:rsidRDefault="00BF68E3" w:rsidP="00057809">
      <w:pPr>
        <w:pStyle w:val="ppFigureCaptionIndent"/>
      </w:pPr>
      <w:r>
        <w:t>The response from the server – the applicant ID may vary</w:t>
      </w:r>
    </w:p>
    <w:p w:rsidR="00312FAB" w:rsidRDefault="00312FAB" w:rsidP="00312FAB">
      <w:pPr>
        <w:pStyle w:val="ppBodyTextIndent"/>
      </w:pPr>
    </w:p>
    <w:p w:rsidR="00042C91" w:rsidRPr="00312FAB" w:rsidRDefault="00042C91" w:rsidP="00042C91">
      <w:pPr>
        <w:pStyle w:val="ppListEnd"/>
      </w:pPr>
    </w:p>
    <w:p w:rsidR="00BF68E3" w:rsidRPr="006E7BDE" w:rsidRDefault="00BF68E3" w:rsidP="00BF68E3">
      <w:pPr>
        <w:pStyle w:val="Heading1"/>
      </w:pPr>
      <w:r w:rsidRPr="006E7BDE">
        <w:t>Next Step</w:t>
      </w:r>
    </w:p>
    <w:sdt>
      <w:sdtPr>
        <w:rPr>
          <w:rStyle w:val="Hyperlink"/>
        </w:rPr>
        <w:alias w:val="Topic Link"/>
        <w:tag w:val="0f6ad771-1055-4b0f-ad26-25c4634d78d6"/>
        <w:id w:val="1000386164"/>
        <w:placeholder>
          <w:docPart w:val="DefaultPlaceholder_1082065158"/>
        </w:placeholder>
        <w:text/>
      </w:sdtPr>
      <w:sdtEndPr>
        <w:rPr>
          <w:rStyle w:val="Hyperlink"/>
        </w:rPr>
      </w:sdtEndPr>
      <w:sdtContent>
        <w:p w:rsidR="00BF68E3" w:rsidRPr="003972F3" w:rsidRDefault="006F39C3" w:rsidP="00BF68E3">
          <w:pPr>
            <w:rPr>
              <w:rFonts w:eastAsia="Arial Unicode MS"/>
              <w:noProof/>
            </w:rPr>
          </w:pPr>
          <w:r>
            <w:rPr>
              <w:rStyle w:val="Hyperlink"/>
            </w:rPr>
            <w:t>Exercise 2: Email Notification</w:t>
          </w:r>
        </w:p>
      </w:sdtContent>
    </w:sdt>
    <w:p w:rsidR="001C7733" w:rsidRDefault="001C7733" w:rsidP="00822965">
      <w:pPr>
        <w:pStyle w:val="ppListEnd"/>
      </w:pPr>
    </w:p>
    <w:bookmarkStart w:id="44" w:name="_Toc282002938" w:displacedByCustomXml="next"/>
    <w:bookmarkStart w:id="45" w:name="_Toc244310983" w:displacedByCustomXml="next"/>
    <w:sdt>
      <w:sdtPr>
        <w:alias w:val="Topic"/>
        <w:tag w:val="0f6ad771-1055-4b0f-ad26-25c4634d78d6"/>
        <w:id w:val="-769009757"/>
        <w:placeholder>
          <w:docPart w:val="DefaultPlaceholder_1082065158"/>
        </w:placeholder>
        <w:text/>
      </w:sdtPr>
      <w:sdtEndPr/>
      <w:sdtContent>
        <w:p w:rsidR="00474460" w:rsidRDefault="006F39C3" w:rsidP="000F2375">
          <w:pPr>
            <w:pStyle w:val="ppTopic"/>
          </w:pPr>
          <w:r>
            <w:t>Exercise 2: Email Notification</w:t>
          </w:r>
        </w:p>
      </w:sdtContent>
    </w:sdt>
    <w:bookmarkEnd w:id="44" w:displacedByCustomXml="prev"/>
    <w:bookmarkEnd w:id="45" w:displacedByCustomXml="prev"/>
    <w:p w:rsidR="00474460" w:rsidRDefault="00474460" w:rsidP="00474460">
      <w:pPr>
        <w:pStyle w:val="ppBodyText"/>
      </w:pPr>
      <w:r>
        <w:t>One of the advantages of Workflow Services is that they can do work beyond the initial request/response.</w:t>
      </w:r>
      <w:r w:rsidR="00EB093B">
        <w:t xml:space="preserve"> </w:t>
      </w:r>
      <w:r>
        <w:t xml:space="preserve">In </w:t>
      </w:r>
      <w:r w:rsidR="00A467C4">
        <w:t>y</w:t>
      </w:r>
      <w:r>
        <w:t xml:space="preserve">our workflow service </w:t>
      </w:r>
      <w:r w:rsidR="00A467C4">
        <w:t>you</w:t>
      </w:r>
      <w:r>
        <w:t xml:space="preserve"> have completed o</w:t>
      </w:r>
      <w:r w:rsidR="00C70F8E">
        <w:t>nly the first of three phases. In this exer</w:t>
      </w:r>
      <w:r w:rsidR="00A467C4">
        <w:t>cise</w:t>
      </w:r>
      <w:r w:rsidR="009C5FF6">
        <w:t>,</w:t>
      </w:r>
      <w:r w:rsidR="00A467C4">
        <w:t xml:space="preserve"> you</w:t>
      </w:r>
      <w:r w:rsidR="00C70F8E">
        <w:t xml:space="preserve"> will implement the third phase of </w:t>
      </w:r>
      <w:r w:rsidR="00A467C4">
        <w:t>your workflow</w:t>
      </w:r>
      <w:r w:rsidR="00F13839">
        <w:t>,</w:t>
      </w:r>
      <w:r w:rsidR="00A467C4">
        <w:t xml:space="preserve"> where you</w:t>
      </w:r>
      <w:r w:rsidR="00C70F8E">
        <w:t xml:space="preserve"> </w:t>
      </w:r>
      <w:r>
        <w:t>will notify the client o</w:t>
      </w:r>
      <w:r w:rsidR="00A467C4">
        <w:t>f the result by email.</w:t>
      </w:r>
      <w:r w:rsidR="00EB093B">
        <w:t xml:space="preserve"> </w:t>
      </w:r>
      <w:r w:rsidR="00A467C4">
        <w:t>Later you</w:t>
      </w:r>
      <w:r>
        <w:t xml:space="preserve"> will implement the second phase to screen the application.</w:t>
      </w:r>
    </w:p>
    <w:p w:rsidR="008F67F2" w:rsidRDefault="008F67F2" w:rsidP="008F67F2">
      <w:pPr>
        <w:pStyle w:val="ppProcedureStart"/>
      </w:pPr>
      <w:bookmarkStart w:id="46" w:name="_Toc246389199"/>
      <w:bookmarkStart w:id="47" w:name="_Toc244310984"/>
      <w:bookmarkStart w:id="48" w:name="_Toc282002939"/>
      <w:r>
        <w:t>Task 0 – Open</w:t>
      </w:r>
      <w:r w:rsidR="00CC69CF">
        <w:t>ing</w:t>
      </w:r>
      <w:r>
        <w:t xml:space="preserve"> the Solution</w:t>
      </w:r>
      <w:bookmarkEnd w:id="46"/>
      <w:bookmarkEnd w:id="47"/>
      <w:bookmarkEnd w:id="48"/>
    </w:p>
    <w:p w:rsidR="008F67F2" w:rsidRPr="008F67F2" w:rsidRDefault="008F67F2" w:rsidP="001928F3">
      <w:pPr>
        <w:pStyle w:val="ppBodyText"/>
      </w:pPr>
      <w:r w:rsidRPr="00590780">
        <w:t xml:space="preserve">To begin this exercise you can use the solution you finished from </w:t>
      </w:r>
      <w:r>
        <w:t>E</w:t>
      </w:r>
      <w:r w:rsidRPr="00590780">
        <w:t xml:space="preserve">xercise </w:t>
      </w:r>
      <w:r>
        <w:t>1</w:t>
      </w:r>
      <w:r w:rsidRPr="00590780">
        <w:t xml:space="preserve">. </w:t>
      </w:r>
      <w:r>
        <w:t>Alternatively, you can follow the following steps to begin with Exercise 2.</w:t>
      </w:r>
    </w:p>
    <w:p w:rsidR="008F67F2" w:rsidRDefault="008F67F2" w:rsidP="008F67F2">
      <w:pPr>
        <w:pStyle w:val="ppNumberList"/>
      </w:pPr>
      <w:r>
        <w:t xml:space="preserve">Start </w:t>
      </w:r>
      <w:r w:rsidRPr="008F67F2">
        <w:rPr>
          <w:b/>
        </w:rPr>
        <w:t>Microsoft Visual Studio 2010</w:t>
      </w:r>
      <w:r>
        <w:t xml:space="preserve"> from </w:t>
      </w:r>
      <w:r w:rsidRPr="008F67F2">
        <w:rPr>
          <w:b/>
        </w:rPr>
        <w:t>Start | All Programs | Microsoft Visual Studio 2010</w:t>
      </w:r>
      <w:r>
        <w:t>.</w:t>
      </w:r>
    </w:p>
    <w:p w:rsidR="008F67F2" w:rsidRDefault="008F67F2" w:rsidP="00042C91">
      <w:pPr>
        <w:pStyle w:val="ppNumberList"/>
      </w:pPr>
      <w:r>
        <w:t>O</w:t>
      </w:r>
      <w:r w:rsidRPr="00590780">
        <w:t>pen the starting solu</w:t>
      </w:r>
      <w:r>
        <w:t xml:space="preserve">tion for Exercise 2 located under the </w:t>
      </w:r>
      <w:r w:rsidR="000F2375" w:rsidRPr="00F301F5">
        <w:rPr>
          <w:b/>
        </w:rPr>
        <w:t>\</w:t>
      </w:r>
      <w:r w:rsidR="00F301F5" w:rsidRPr="00F301F5">
        <w:rPr>
          <w:b/>
        </w:rPr>
        <w:t>Source</w:t>
      </w:r>
      <w:r w:rsidR="00F301F5">
        <w:rPr>
          <w:b/>
        </w:rPr>
        <w:t>\</w:t>
      </w:r>
      <w:r w:rsidRPr="00F301F5">
        <w:rPr>
          <w:b/>
        </w:rPr>
        <w:t>Ex2\Begin</w:t>
      </w:r>
      <w:r>
        <w:t xml:space="preserve"> </w:t>
      </w:r>
      <w:r w:rsidR="00013261">
        <w:t xml:space="preserve">folder </w:t>
      </w:r>
      <w:r w:rsidR="00013261" w:rsidRPr="000610F6">
        <w:t>(choosing the folder that matches the language of your preference</w:t>
      </w:r>
      <w:r w:rsidR="000F2375">
        <w:t>.</w:t>
      </w:r>
      <w:r w:rsidR="00013261" w:rsidRPr="000610F6">
        <w:t>)</w:t>
      </w:r>
      <w:r w:rsidR="00013261" w:rsidRPr="00590780">
        <w:t xml:space="preserve"> </w:t>
      </w:r>
      <w:r w:rsidR="000F2375">
        <w:t>U</w:t>
      </w:r>
      <w:r w:rsidRPr="00590780">
        <w:t>se it as the starting point for this exercise.</w:t>
      </w:r>
    </w:p>
    <w:p w:rsidR="008F67F2" w:rsidRDefault="008F67F2" w:rsidP="008F67F2">
      <w:pPr>
        <w:pStyle w:val="ppNumberList"/>
      </w:pPr>
      <w:r>
        <w:t xml:space="preserve">Press </w:t>
      </w:r>
      <w:r w:rsidRPr="008F67F2">
        <w:rPr>
          <w:b/>
        </w:rPr>
        <w:t>CTRL+SHIFT+B</w:t>
      </w:r>
      <w:r>
        <w:t xml:space="preserve"> to build the solution.</w:t>
      </w:r>
    </w:p>
    <w:p w:rsidR="008F67F2" w:rsidRDefault="008F67F2" w:rsidP="008F67F2">
      <w:pPr>
        <w:pStyle w:val="ppListEnd"/>
      </w:pPr>
    </w:p>
    <w:p w:rsidR="00955236" w:rsidRDefault="00955236" w:rsidP="00955236">
      <w:pPr>
        <w:pStyle w:val="ppProcedureStart"/>
      </w:pPr>
      <w:bookmarkStart w:id="49" w:name="_Toc246389200"/>
      <w:bookmarkStart w:id="50" w:name="_Toc244310985"/>
      <w:bookmarkStart w:id="51" w:name="_Toc282002940"/>
      <w:r>
        <w:lastRenderedPageBreak/>
        <w:t xml:space="preserve">Task </w:t>
      </w:r>
      <w:r w:rsidR="00C70F8E">
        <w:t>1</w:t>
      </w:r>
      <w:r w:rsidRPr="00E4485E">
        <w:t xml:space="preserve"> </w:t>
      </w:r>
      <w:r>
        <w:t>–</w:t>
      </w:r>
      <w:r w:rsidRPr="00E4485E">
        <w:t xml:space="preserve"> </w:t>
      </w:r>
      <w:r w:rsidR="00CC69CF">
        <w:t>Modifying</w:t>
      </w:r>
      <w:r>
        <w:t xml:space="preserve"> the Workflow Service</w:t>
      </w:r>
      <w:bookmarkEnd w:id="49"/>
      <w:bookmarkEnd w:id="50"/>
      <w:bookmarkEnd w:id="51"/>
    </w:p>
    <w:p w:rsidR="00955236" w:rsidRDefault="00A467C4" w:rsidP="001928F3">
      <w:pPr>
        <w:pStyle w:val="ppBodyText"/>
      </w:pPr>
      <w:r>
        <w:t>Yo</w:t>
      </w:r>
      <w:r w:rsidR="00955236">
        <w:t>ur service has work to do after sending the in</w:t>
      </w:r>
      <w:r>
        <w:t>itial response.</w:t>
      </w:r>
      <w:r w:rsidR="00EB093B">
        <w:t xml:space="preserve"> </w:t>
      </w:r>
      <w:r>
        <w:t>In this task</w:t>
      </w:r>
      <w:r w:rsidR="00E331A7">
        <w:t>,</w:t>
      </w:r>
      <w:r>
        <w:t xml:space="preserve"> you</w:t>
      </w:r>
      <w:r w:rsidR="00955236">
        <w:t xml:space="preserve"> </w:t>
      </w:r>
      <w:r w:rsidR="00E331A7">
        <w:t xml:space="preserve">will </w:t>
      </w:r>
      <w:r w:rsidR="00FB6ED1">
        <w:t>send</w:t>
      </w:r>
      <w:r w:rsidR="00955236">
        <w:t xml:space="preserve"> a hire notification </w:t>
      </w:r>
      <w:r w:rsidR="00FF37CB">
        <w:t>email</w:t>
      </w:r>
      <w:r w:rsidR="00FB6ED1">
        <w:t xml:space="preserve"> to the client</w:t>
      </w:r>
      <w:r w:rsidR="00CB7DED">
        <w:t>.</w:t>
      </w:r>
    </w:p>
    <w:p w:rsidR="00E320C6" w:rsidRPr="001A4A92" w:rsidRDefault="001E6CE5" w:rsidP="003F1BCD">
      <w:pPr>
        <w:pStyle w:val="ppNumberList"/>
      </w:pPr>
      <w:r>
        <w:t xml:space="preserve">In the </w:t>
      </w:r>
      <w:proofErr w:type="spellStart"/>
      <w:r>
        <w:t>HRApplicationService</w:t>
      </w:r>
      <w:proofErr w:type="spellEnd"/>
      <w:r>
        <w:t xml:space="preserve"> project, o</w:t>
      </w:r>
      <w:r w:rsidR="00955236" w:rsidRPr="00E320C6">
        <w:t xml:space="preserve">pen </w:t>
      </w:r>
      <w:r w:rsidR="009C5FF6">
        <w:t xml:space="preserve">the </w:t>
      </w:r>
      <w:proofErr w:type="spellStart"/>
      <w:r w:rsidR="00955236" w:rsidRPr="00E320C6">
        <w:rPr>
          <w:b/>
        </w:rPr>
        <w:t>SubmitApplication.xamlx</w:t>
      </w:r>
      <w:proofErr w:type="spellEnd"/>
      <w:r w:rsidR="009C5FF6" w:rsidRPr="001A4A92">
        <w:t xml:space="preserve"> file.</w:t>
      </w:r>
    </w:p>
    <w:p w:rsidR="00611E44" w:rsidRDefault="00611E44" w:rsidP="00611E44">
      <w:pPr>
        <w:pStyle w:val="ppNumberList"/>
      </w:pPr>
      <w:r>
        <w:t xml:space="preserve">Select the </w:t>
      </w:r>
      <w:r w:rsidRPr="00FB6ED1">
        <w:rPr>
          <w:b/>
        </w:rPr>
        <w:t>Application Service</w:t>
      </w:r>
      <w:r>
        <w:t xml:space="preserve"> sequence</w:t>
      </w:r>
      <w:r w:rsidR="009C5FF6">
        <w:t>.</w:t>
      </w:r>
    </w:p>
    <w:p w:rsidR="00611E44" w:rsidRDefault="00611E44" w:rsidP="00611E44">
      <w:pPr>
        <w:pStyle w:val="ppNumberList"/>
      </w:pPr>
      <w:r>
        <w:t xml:space="preserve">Add a Variable named </w:t>
      </w:r>
      <w:r w:rsidRPr="00736224">
        <w:rPr>
          <w:b/>
        </w:rPr>
        <w:t>Hire</w:t>
      </w:r>
      <w:r>
        <w:t xml:space="preserve"> of type </w:t>
      </w:r>
      <w:r w:rsidRPr="00736224">
        <w:rPr>
          <w:b/>
        </w:rPr>
        <w:t>Boolean</w:t>
      </w:r>
      <w:r>
        <w:t xml:space="preserve"> at the </w:t>
      </w:r>
      <w:r>
        <w:rPr>
          <w:b/>
        </w:rPr>
        <w:t>Application Service</w:t>
      </w:r>
      <w:r>
        <w:t xml:space="preserve"> scope with a Default value of </w:t>
      </w:r>
      <w:r w:rsidRPr="00A369E1">
        <w:rPr>
          <w:b/>
        </w:rPr>
        <w:t>False</w:t>
      </w:r>
      <w:r>
        <w:t>.</w:t>
      </w:r>
    </w:p>
    <w:p w:rsidR="00597922" w:rsidRDefault="00AB6459" w:rsidP="003F1BCD">
      <w:pPr>
        <w:pStyle w:val="ppNumberList"/>
      </w:pPr>
      <w:r>
        <w:t xml:space="preserve">To make it simple to send </w:t>
      </w:r>
      <w:r w:rsidR="00EA3E00">
        <w:t xml:space="preserve">an </w:t>
      </w:r>
      <w:r>
        <w:t xml:space="preserve">email, a </w:t>
      </w:r>
      <w:r w:rsidR="00434A67" w:rsidRPr="00434A67">
        <w:rPr>
          <w:b/>
          <w:i/>
        </w:rPr>
        <w:t>code activity</w:t>
      </w:r>
      <w:r>
        <w:t xml:space="preserve"> called </w:t>
      </w:r>
      <w:proofErr w:type="spellStart"/>
      <w:r w:rsidRPr="00434A67">
        <w:rPr>
          <w:b/>
        </w:rPr>
        <w:t>NotifyApplicant</w:t>
      </w:r>
      <w:proofErr w:type="spellEnd"/>
      <w:r>
        <w:t xml:space="preserve"> </w:t>
      </w:r>
      <w:r w:rsidR="00A467C4">
        <w:t xml:space="preserve">is provided </w:t>
      </w:r>
      <w:r w:rsidR="00434A67">
        <w:t xml:space="preserve">that will send </w:t>
      </w:r>
      <w:r w:rsidR="00A467C4">
        <w:t xml:space="preserve">an </w:t>
      </w:r>
      <w:r w:rsidR="00434A67">
        <w:t>email</w:t>
      </w:r>
      <w:r>
        <w:t>.</w:t>
      </w:r>
      <w:r w:rsidR="00EB093B">
        <w:t xml:space="preserve"> </w:t>
      </w:r>
      <w:r w:rsidR="00FF37CB">
        <w:t>D</w:t>
      </w:r>
      <w:r w:rsidR="00597922">
        <w:t xml:space="preserve">rag </w:t>
      </w:r>
      <w:r w:rsidR="00FF37CB">
        <w:t>a</w:t>
      </w:r>
      <w:r w:rsidR="00597922">
        <w:t xml:space="preserve"> </w:t>
      </w:r>
      <w:proofErr w:type="spellStart"/>
      <w:r w:rsidR="00597922" w:rsidRPr="00FF37CB">
        <w:rPr>
          <w:b/>
        </w:rPr>
        <w:t>NotifyApplicant</w:t>
      </w:r>
      <w:proofErr w:type="spellEnd"/>
      <w:r w:rsidR="00FF37CB">
        <w:t xml:space="preserve"> activity from the </w:t>
      </w:r>
      <w:proofErr w:type="spellStart"/>
      <w:r w:rsidR="00FF37CB" w:rsidRPr="00894511">
        <w:rPr>
          <w:b/>
        </w:rPr>
        <w:t>HRApplicationServices.Activities</w:t>
      </w:r>
      <w:proofErr w:type="spellEnd"/>
      <w:r w:rsidR="00FF37CB">
        <w:t xml:space="preserve"> group, drop it in the </w:t>
      </w:r>
      <w:r w:rsidR="00FF37CB" w:rsidRPr="008F67F2">
        <w:rPr>
          <w:b/>
        </w:rPr>
        <w:t>Notify Applicant</w:t>
      </w:r>
      <w:r w:rsidR="00FF37CB">
        <w:t xml:space="preserve"> sequence and set the </w:t>
      </w:r>
      <w:r w:rsidR="00EA3E00">
        <w:t xml:space="preserve">following </w:t>
      </w:r>
      <w:r w:rsidR="00FF37CB">
        <w:t>properties</w:t>
      </w:r>
      <w:r w:rsidR="00EA3E00">
        <w:t>:</w:t>
      </w:r>
    </w:p>
    <w:p w:rsidR="00FF37CB" w:rsidRPr="00FF37CB" w:rsidRDefault="00FF37CB" w:rsidP="00FF37CB">
      <w:pPr>
        <w:pStyle w:val="ppNumberListIndent"/>
        <w:ind w:left="1757" w:hanging="360"/>
        <w:rPr>
          <w:b/>
        </w:rPr>
      </w:pPr>
      <w:r>
        <w:t xml:space="preserve">Display Name: </w:t>
      </w:r>
      <w:r w:rsidRPr="00FF37CB">
        <w:rPr>
          <w:b/>
        </w:rPr>
        <w:t>Notify Applicant Email</w:t>
      </w:r>
    </w:p>
    <w:p w:rsidR="00FF37CB" w:rsidRPr="00FF37CB" w:rsidRDefault="00FF37CB" w:rsidP="00FF37CB">
      <w:pPr>
        <w:pStyle w:val="ppNumberListIndent"/>
        <w:ind w:left="1757" w:hanging="360"/>
      </w:pPr>
      <w:r>
        <w:t xml:space="preserve">Hire: </w:t>
      </w:r>
      <w:r w:rsidR="00611E44">
        <w:rPr>
          <w:b/>
        </w:rPr>
        <w:t>Hire</w:t>
      </w:r>
    </w:p>
    <w:p w:rsidR="00FF37CB" w:rsidRPr="003300C3" w:rsidRDefault="00FF37CB" w:rsidP="00FF37CB">
      <w:pPr>
        <w:pStyle w:val="ppNumberListIndent"/>
        <w:ind w:left="1757" w:hanging="360"/>
      </w:pPr>
      <w:r>
        <w:t xml:space="preserve">Resume: </w:t>
      </w:r>
      <w:proofErr w:type="spellStart"/>
      <w:r w:rsidRPr="00FF37CB">
        <w:rPr>
          <w:b/>
        </w:rPr>
        <w:t>ApplicationRequest.Resume</w:t>
      </w:r>
      <w:proofErr w:type="spellEnd"/>
    </w:p>
    <w:p w:rsidR="003300C3" w:rsidRPr="00672357" w:rsidRDefault="003300C3" w:rsidP="003300C3">
      <w:pPr>
        <w:pStyle w:val="ppNumberList"/>
      </w:pPr>
      <w:r>
        <w:t xml:space="preserve">Create the following folder if it does not exist already: </w:t>
      </w:r>
      <w:r w:rsidR="00DD5E7B">
        <w:rPr>
          <w:b/>
        </w:rPr>
        <w:t>C:\M</w:t>
      </w:r>
      <w:r>
        <w:rPr>
          <w:b/>
        </w:rPr>
        <w:t>ailbox</w:t>
      </w:r>
      <w:r w:rsidR="00672357" w:rsidRPr="00672357">
        <w:t>.</w:t>
      </w:r>
    </w:p>
    <w:p w:rsidR="00FF37CB" w:rsidRPr="003F1BCD" w:rsidRDefault="00C9756A" w:rsidP="001C0419">
      <w:pPr>
        <w:pStyle w:val="ppNoteIndent"/>
      </w:pPr>
      <w:r>
        <w:rPr>
          <w:noProof/>
          <w:lang w:bidi="ar-SA"/>
        </w:rPr>
        <w:drawing>
          <wp:inline distT="0" distB="0" distL="0" distR="0">
            <wp:extent cx="328930" cy="335280"/>
            <wp:effectExtent l="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srcRect/>
                    <a:stretch>
                      <a:fillRect/>
                    </a:stretch>
                  </pic:blipFill>
                  <pic:spPr bwMode="auto">
                    <a:xfrm>
                      <a:off x="0" y="0"/>
                      <a:ext cx="328930" cy="335280"/>
                    </a:xfrm>
                    <a:prstGeom prst="rect">
                      <a:avLst/>
                    </a:prstGeom>
                    <a:noFill/>
                  </pic:spPr>
                </pic:pic>
              </a:graphicData>
            </a:graphic>
          </wp:inline>
        </w:drawing>
      </w:r>
      <w:r w:rsidR="00FF37CB" w:rsidRPr="003F1BCD">
        <w:t xml:space="preserve"> </w:t>
      </w:r>
      <w:r w:rsidR="00FF37CB" w:rsidRPr="001C0419">
        <w:rPr>
          <w:b/>
        </w:rPr>
        <w:t>Where will the email go?</w:t>
      </w:r>
    </w:p>
    <w:p w:rsidR="00FF37CB" w:rsidRDefault="00672357" w:rsidP="001C0419">
      <w:pPr>
        <w:pStyle w:val="ppNoteIndent"/>
      </w:pPr>
      <w:r>
        <w:t xml:space="preserve">For testing purposes the </w:t>
      </w:r>
      <w:proofErr w:type="spellStart"/>
      <w:r>
        <w:t>W</w:t>
      </w:r>
      <w:r w:rsidR="00FF37CB">
        <w:t>eb.config</w:t>
      </w:r>
      <w:proofErr w:type="spellEnd"/>
      <w:r w:rsidR="00FF37CB">
        <w:t xml:space="preserve"> file is set to drop m</w:t>
      </w:r>
      <w:r w:rsidR="00DD5E7B">
        <w:t>ail messages into a folder (C:\M</w:t>
      </w:r>
      <w:r w:rsidR="00FF37CB">
        <w:t>ailbox).</w:t>
      </w:r>
      <w:r w:rsidR="00EB093B">
        <w:t xml:space="preserve"> </w:t>
      </w:r>
      <w:r w:rsidR="00FF37CB">
        <w:t xml:space="preserve">You can view these email messages with the </w:t>
      </w:r>
      <w:r w:rsidR="001F3C22">
        <w:t xml:space="preserve">Outlook or the </w:t>
      </w:r>
      <w:r w:rsidR="00FF37CB">
        <w:t>free Windows Live Mail client application.</w:t>
      </w:r>
    </w:p>
    <w:p w:rsidR="00D75DA5" w:rsidRDefault="00D75DA5" w:rsidP="007F06D3">
      <w:pPr>
        <w:pStyle w:val="ppBodyTextIndent"/>
      </w:pPr>
    </w:p>
    <w:p w:rsidR="007F06D3" w:rsidRPr="003F1BCD" w:rsidRDefault="007F06D3" w:rsidP="007F06D3">
      <w:pPr>
        <w:pStyle w:val="ppListEnd"/>
      </w:pPr>
    </w:p>
    <w:p w:rsidR="00D8079C" w:rsidRPr="006E7BDE" w:rsidRDefault="00D8079C" w:rsidP="00D8079C">
      <w:pPr>
        <w:pStyle w:val="Heading1"/>
      </w:pPr>
      <w:r w:rsidRPr="006E7BDE">
        <w:t>Next Step</w:t>
      </w:r>
    </w:p>
    <w:sdt>
      <w:sdtPr>
        <w:rPr>
          <w:rStyle w:val="Hyperlink"/>
        </w:rPr>
        <w:alias w:val="Topic Link"/>
        <w:tag w:val="c21048bb-4d75-42c9-91f8-d45a55dd22bd"/>
        <w:id w:val="691116661"/>
        <w:placeholder>
          <w:docPart w:val="DefaultPlaceholder_1082065158"/>
        </w:placeholder>
        <w:text/>
      </w:sdtPr>
      <w:sdtEndPr>
        <w:rPr>
          <w:rStyle w:val="Hyperlink"/>
        </w:rPr>
      </w:sdtEndPr>
      <w:sdtContent>
        <w:p w:rsidR="00D8079C" w:rsidRPr="00D8079C" w:rsidRDefault="006F39C3" w:rsidP="00D8079C">
          <w:r>
            <w:rPr>
              <w:rStyle w:val="Hyperlink"/>
            </w:rPr>
            <w:t>Exercise 2: Verification</w:t>
          </w:r>
        </w:p>
      </w:sdtContent>
    </w:sdt>
    <w:p w:rsidR="00E320C6" w:rsidRDefault="00E320C6" w:rsidP="001572DC">
      <w:pPr>
        <w:pStyle w:val="ppListEnd"/>
      </w:pPr>
    </w:p>
    <w:bookmarkStart w:id="52" w:name="_Toc282002941" w:displacedByCustomXml="next"/>
    <w:bookmarkStart w:id="53" w:name="_Toc244310986" w:displacedByCustomXml="next"/>
    <w:sdt>
      <w:sdtPr>
        <w:alias w:val="Topic"/>
        <w:tag w:val="c21048bb-4d75-42c9-91f8-d45a55dd22bd"/>
        <w:id w:val="1176612302"/>
        <w:placeholder>
          <w:docPart w:val="DefaultPlaceholder_1082065158"/>
        </w:placeholder>
        <w:text/>
      </w:sdtPr>
      <w:sdtEndPr/>
      <w:sdtContent>
        <w:p w:rsidR="00FC4D1F" w:rsidRDefault="006F39C3" w:rsidP="00DD0082">
          <w:pPr>
            <w:pStyle w:val="Heading2"/>
          </w:pPr>
          <w:r>
            <w:t>Exercise 2: Verification</w:t>
          </w:r>
        </w:p>
      </w:sdtContent>
    </w:sdt>
    <w:bookmarkEnd w:id="52" w:displacedByCustomXml="prev"/>
    <w:bookmarkEnd w:id="53" w:displacedByCustomXml="prev"/>
    <w:p w:rsidR="001572DC" w:rsidRDefault="001572DC" w:rsidP="00F701C0">
      <w:pPr>
        <w:pStyle w:val="ppBodyText"/>
      </w:pPr>
      <w:r>
        <w:t>In this verification</w:t>
      </w:r>
      <w:r w:rsidR="009C5FF6">
        <w:t>,</w:t>
      </w:r>
      <w:r>
        <w:t xml:space="preserve"> you will run the </w:t>
      </w:r>
      <w:proofErr w:type="spellStart"/>
      <w:r w:rsidRPr="001F3C22">
        <w:rPr>
          <w:b/>
        </w:rPr>
        <w:t>HRClient</w:t>
      </w:r>
      <w:proofErr w:type="spellEnd"/>
      <w:r>
        <w:t xml:space="preserve"> application to verify that it </w:t>
      </w:r>
      <w:r w:rsidR="001F3C22">
        <w:t>sends the hire notification email</w:t>
      </w:r>
      <w:r>
        <w:t>.</w:t>
      </w:r>
    </w:p>
    <w:p w:rsidR="001F3C22" w:rsidRDefault="001D6A31" w:rsidP="001572DC">
      <w:pPr>
        <w:pStyle w:val="ppNumberList"/>
        <w:rPr>
          <w:rFonts w:eastAsia="Arial Unicode MS"/>
          <w:noProof/>
        </w:rPr>
      </w:pPr>
      <w:r>
        <w:rPr>
          <w:rFonts w:eastAsia="Arial Unicode MS"/>
          <w:noProof/>
        </w:rPr>
        <w:t>Right-</w:t>
      </w:r>
      <w:r w:rsidR="001F3C22">
        <w:rPr>
          <w:rFonts w:eastAsia="Arial Unicode MS"/>
          <w:noProof/>
        </w:rPr>
        <w:t xml:space="preserve">click the HRClient </w:t>
      </w:r>
      <w:r w:rsidR="002A2A75">
        <w:rPr>
          <w:rFonts w:eastAsia="Arial Unicode MS"/>
          <w:noProof/>
        </w:rPr>
        <w:t>project</w:t>
      </w:r>
      <w:r w:rsidR="00791667">
        <w:rPr>
          <w:rFonts w:eastAsia="Arial Unicode MS"/>
          <w:noProof/>
        </w:rPr>
        <w:t>,</w:t>
      </w:r>
      <w:r w:rsidR="001F3C22">
        <w:rPr>
          <w:rFonts w:eastAsia="Arial Unicode MS"/>
          <w:noProof/>
        </w:rPr>
        <w:t xml:space="preserve"> and select </w:t>
      </w:r>
      <w:r w:rsidR="001F3C22" w:rsidRPr="001F3C22">
        <w:rPr>
          <w:rFonts w:eastAsia="Arial Unicode MS"/>
          <w:b/>
          <w:noProof/>
        </w:rPr>
        <w:t xml:space="preserve">Set as StartUp </w:t>
      </w:r>
      <w:r w:rsidR="001F3C22">
        <w:rPr>
          <w:rFonts w:eastAsia="Arial Unicode MS"/>
          <w:b/>
          <w:noProof/>
        </w:rPr>
        <w:t>P</w:t>
      </w:r>
      <w:r w:rsidR="001F3C22" w:rsidRPr="001F3C22">
        <w:rPr>
          <w:rFonts w:eastAsia="Arial Unicode MS"/>
          <w:b/>
          <w:noProof/>
        </w:rPr>
        <w:t>roject</w:t>
      </w:r>
      <w:r w:rsidR="0081132B" w:rsidRPr="0081132B">
        <w:rPr>
          <w:rFonts w:eastAsia="Arial Unicode MS"/>
          <w:noProof/>
        </w:rPr>
        <w:t>.</w:t>
      </w:r>
    </w:p>
    <w:p w:rsidR="001572DC" w:rsidRDefault="001E3AC3" w:rsidP="001572DC">
      <w:pPr>
        <w:pStyle w:val="ppNumberList"/>
        <w:rPr>
          <w:rFonts w:eastAsia="Arial Unicode MS"/>
          <w:noProof/>
        </w:rPr>
      </w:pPr>
      <w:r>
        <w:rPr>
          <w:rFonts w:eastAsia="Arial Unicode MS"/>
          <w:noProof/>
        </w:rPr>
        <w:t xml:space="preserve">Make sure that the service is already launched in the ASP.NET Development server and press </w:t>
      </w:r>
      <w:r w:rsidR="001572DC" w:rsidRPr="001572DC">
        <w:rPr>
          <w:rFonts w:eastAsia="Arial Unicode MS"/>
          <w:b/>
          <w:noProof/>
        </w:rPr>
        <w:t>F5</w:t>
      </w:r>
      <w:r w:rsidR="001F3C22">
        <w:rPr>
          <w:rFonts w:eastAsia="Arial Unicode MS"/>
          <w:noProof/>
        </w:rPr>
        <w:t xml:space="preserve"> to Debug the solution</w:t>
      </w:r>
      <w:r w:rsidR="009C5FF6">
        <w:rPr>
          <w:rFonts w:eastAsia="Arial Unicode MS"/>
          <w:noProof/>
        </w:rPr>
        <w:t>.</w:t>
      </w:r>
    </w:p>
    <w:p w:rsidR="001572DC" w:rsidRDefault="001572DC" w:rsidP="001572DC">
      <w:pPr>
        <w:pStyle w:val="ppNumberList"/>
        <w:rPr>
          <w:rFonts w:eastAsia="Arial Unicode MS"/>
          <w:noProof/>
        </w:rPr>
      </w:pPr>
      <w:r>
        <w:rPr>
          <w:rFonts w:eastAsia="Arial Unicode MS"/>
          <w:noProof/>
        </w:rPr>
        <w:t xml:space="preserve">Click </w:t>
      </w:r>
      <w:r w:rsidRPr="001F3C22">
        <w:rPr>
          <w:rFonts w:eastAsia="Arial Unicode MS"/>
          <w:b/>
          <w:noProof/>
        </w:rPr>
        <w:t>Submit</w:t>
      </w:r>
      <w:r>
        <w:rPr>
          <w:rFonts w:eastAsia="Arial Unicode MS"/>
          <w:noProof/>
        </w:rPr>
        <w:t xml:space="preserve"> to </w:t>
      </w:r>
      <w:r w:rsidR="007F2163">
        <w:rPr>
          <w:rFonts w:eastAsia="Arial Unicode MS"/>
          <w:noProof/>
        </w:rPr>
        <w:t xml:space="preserve">send </w:t>
      </w:r>
      <w:r>
        <w:rPr>
          <w:rFonts w:eastAsia="Arial Unicode MS"/>
          <w:noProof/>
        </w:rPr>
        <w:t>the job application</w:t>
      </w:r>
      <w:r w:rsidR="001F3C22">
        <w:rPr>
          <w:rFonts w:eastAsia="Arial Unicode MS"/>
          <w:noProof/>
        </w:rPr>
        <w:t>, you should see a thank you message as you did before.</w:t>
      </w:r>
    </w:p>
    <w:p w:rsidR="00CB7DED" w:rsidRDefault="00CB7DED" w:rsidP="00CB7DED">
      <w:pPr>
        <w:pStyle w:val="ppNumberList"/>
      </w:pPr>
      <w:r>
        <w:t>Look in the C:\Mailbox folder.</w:t>
      </w:r>
      <w:r w:rsidR="00EB093B">
        <w:t xml:space="preserve"> </w:t>
      </w:r>
      <w:r>
        <w:t>You should see an email message.</w:t>
      </w:r>
      <w:r w:rsidR="00EB093B">
        <w:t xml:space="preserve"> </w:t>
      </w:r>
      <w:r>
        <w:t xml:space="preserve">If you have </w:t>
      </w:r>
      <w:r w:rsidR="00C70F8E">
        <w:t xml:space="preserve">Outlook or </w:t>
      </w:r>
      <w:r>
        <w:t>Windows Live Mail client you can open it.</w:t>
      </w:r>
    </w:p>
    <w:p w:rsidR="00CB7DED" w:rsidRDefault="00C9756A" w:rsidP="00CB7DED">
      <w:pPr>
        <w:pStyle w:val="ppFigureIndent"/>
      </w:pPr>
      <w:r>
        <w:rPr>
          <w:noProof/>
          <w:lang w:bidi="ar-SA"/>
        </w:rPr>
        <w:lastRenderedPageBreak/>
        <w:drawing>
          <wp:inline distT="0" distB="0" distL="0" distR="0">
            <wp:extent cx="5090795" cy="1774190"/>
            <wp:effectExtent l="19050" t="0" r="0" b="0"/>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090795" cy="1774190"/>
                    </a:xfrm>
                    <a:prstGeom prst="rect">
                      <a:avLst/>
                    </a:prstGeom>
                    <a:noFill/>
                  </pic:spPr>
                </pic:pic>
              </a:graphicData>
            </a:graphic>
          </wp:inline>
        </w:drawing>
      </w:r>
    </w:p>
    <w:p w:rsidR="00CB7DED" w:rsidRDefault="00CB7DED" w:rsidP="00CB7DED">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29</w:t>
      </w:r>
      <w:r w:rsidR="00A17624">
        <w:rPr>
          <w:noProof/>
        </w:rPr>
        <w:fldChar w:fldCharType="end"/>
      </w:r>
    </w:p>
    <w:p w:rsidR="00CB7DED" w:rsidRDefault="00CB7DED" w:rsidP="00CB7DED">
      <w:pPr>
        <w:pStyle w:val="ppFigureCaptionIndent"/>
      </w:pPr>
      <w:r>
        <w:t xml:space="preserve">Open the message with </w:t>
      </w:r>
      <w:r w:rsidR="00C70F8E">
        <w:t xml:space="preserve">Outlook or </w:t>
      </w:r>
      <w:r>
        <w:t>Windows Live Mail</w:t>
      </w:r>
    </w:p>
    <w:p w:rsidR="001E0F02" w:rsidRPr="001E0F02" w:rsidRDefault="001E0F02" w:rsidP="00044FE1">
      <w:pPr>
        <w:pStyle w:val="ppBodyTextIndent"/>
      </w:pPr>
    </w:p>
    <w:p w:rsidR="00CA3C26" w:rsidRPr="00CA3C26" w:rsidRDefault="00C70F8E" w:rsidP="00CA3C26">
      <w:pPr>
        <w:pStyle w:val="ppNumberList"/>
      </w:pPr>
      <w:r>
        <w:t>Open the message</w:t>
      </w:r>
      <w:r w:rsidR="00611E44">
        <w:t>.</w:t>
      </w:r>
      <w:r w:rsidR="00EB093B">
        <w:t xml:space="preserve"> </w:t>
      </w:r>
      <w:r w:rsidR="00611E44">
        <w:t xml:space="preserve">The candidate will not be hired because the </w:t>
      </w:r>
      <w:r w:rsidR="00611E44" w:rsidRPr="00611E44">
        <w:rPr>
          <w:b/>
        </w:rPr>
        <w:t>Hire</w:t>
      </w:r>
      <w:r w:rsidR="00611E44">
        <w:t xml:space="preserve"> variable defaults to False</w:t>
      </w:r>
      <w:r w:rsidR="00791667">
        <w:t>.</w:t>
      </w:r>
    </w:p>
    <w:p w:rsidR="00CB7DED" w:rsidRDefault="00C9756A" w:rsidP="00CA3C26">
      <w:pPr>
        <w:pStyle w:val="ppFigureIndent"/>
      </w:pPr>
      <w:r>
        <w:rPr>
          <w:noProof/>
          <w:lang w:bidi="ar-SA"/>
        </w:rPr>
        <w:drawing>
          <wp:inline distT="0" distB="0" distL="0" distR="0">
            <wp:extent cx="4834255" cy="3517900"/>
            <wp:effectExtent l="19050" t="0" r="4445" b="0"/>
            <wp:docPr id="1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srcRect/>
                    <a:stretch>
                      <a:fillRect/>
                    </a:stretch>
                  </pic:blipFill>
                  <pic:spPr bwMode="auto">
                    <a:xfrm>
                      <a:off x="0" y="0"/>
                      <a:ext cx="4834255" cy="3517900"/>
                    </a:xfrm>
                    <a:prstGeom prst="rect">
                      <a:avLst/>
                    </a:prstGeom>
                    <a:noFill/>
                  </pic:spPr>
                </pic:pic>
              </a:graphicData>
            </a:graphic>
          </wp:inline>
        </w:drawing>
      </w:r>
    </w:p>
    <w:p w:rsidR="00CA3C26" w:rsidRDefault="00CA3C26" w:rsidP="00CA3C2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30</w:t>
      </w:r>
      <w:r w:rsidR="00A17624">
        <w:rPr>
          <w:noProof/>
        </w:rPr>
        <w:fldChar w:fldCharType="end"/>
      </w:r>
    </w:p>
    <w:p w:rsidR="00CA3C26" w:rsidRDefault="001C0419" w:rsidP="00CA3C26">
      <w:pPr>
        <w:pStyle w:val="ppFigureCaptionIndent"/>
      </w:pPr>
      <w:r>
        <w:t>The notification email</w:t>
      </w:r>
    </w:p>
    <w:p w:rsidR="00044FE1" w:rsidRPr="00044FE1" w:rsidRDefault="00044FE1" w:rsidP="00044FE1">
      <w:pPr>
        <w:pStyle w:val="ppBodyTextIndent"/>
      </w:pPr>
    </w:p>
    <w:p w:rsidR="00D75DA5" w:rsidRPr="00D75DA5" w:rsidRDefault="00D75DA5" w:rsidP="002A763D">
      <w:pPr>
        <w:pStyle w:val="ppListEnd"/>
      </w:pPr>
    </w:p>
    <w:p w:rsidR="00D8079C" w:rsidRPr="006E7BDE" w:rsidRDefault="00D8079C" w:rsidP="00D8079C">
      <w:pPr>
        <w:pStyle w:val="Heading1"/>
      </w:pPr>
      <w:r w:rsidRPr="006E7BDE">
        <w:t>Next Step</w:t>
      </w:r>
    </w:p>
    <w:sdt>
      <w:sdtPr>
        <w:rPr>
          <w:rStyle w:val="Hyperlink"/>
        </w:rPr>
        <w:alias w:val="Topic Link"/>
        <w:tag w:val="43ce547a-c8c8-443e-b89b-a64987d39494"/>
        <w:id w:val="1678072517"/>
        <w:placeholder>
          <w:docPart w:val="DefaultPlaceholder_1082065158"/>
        </w:placeholder>
        <w:text/>
      </w:sdtPr>
      <w:sdtEndPr>
        <w:rPr>
          <w:rStyle w:val="Hyperlink"/>
        </w:rPr>
      </w:sdtEndPr>
      <w:sdtContent>
        <w:p w:rsidR="001572DC" w:rsidRDefault="006F39C3" w:rsidP="00D8079C">
          <w:pPr>
            <w:rPr>
              <w:rStyle w:val="Hyperlink"/>
            </w:rPr>
          </w:pPr>
          <w:r>
            <w:rPr>
              <w:rStyle w:val="Hyperlink"/>
            </w:rPr>
            <w:t>Exercise 3: Applicant Screening</w:t>
          </w:r>
        </w:p>
      </w:sdtContent>
    </w:sdt>
    <w:p w:rsidR="00D8079C" w:rsidRPr="001572DC" w:rsidRDefault="00D8079C" w:rsidP="00D8079C">
      <w:pPr>
        <w:pStyle w:val="ppListEnd"/>
      </w:pPr>
    </w:p>
    <w:bookmarkStart w:id="54" w:name="_Toc282002942" w:displacedByCustomXml="next"/>
    <w:bookmarkStart w:id="55" w:name="_Toc244310987" w:displacedByCustomXml="next"/>
    <w:sdt>
      <w:sdtPr>
        <w:alias w:val="Topic"/>
        <w:tag w:val="43ce547a-c8c8-443e-b89b-a64987d39494"/>
        <w:id w:val="-998575932"/>
        <w:placeholder>
          <w:docPart w:val="DefaultPlaceholder_1082065158"/>
        </w:placeholder>
        <w:text/>
      </w:sdtPr>
      <w:sdtEndPr/>
      <w:sdtContent>
        <w:p w:rsidR="00FC4D1F" w:rsidRDefault="006F39C3" w:rsidP="002A763D">
          <w:pPr>
            <w:pStyle w:val="ppTopic"/>
          </w:pPr>
          <w:r>
            <w:t>Exercise 3: Applicant Screening</w:t>
          </w:r>
        </w:p>
      </w:sdtContent>
    </w:sdt>
    <w:bookmarkEnd w:id="54" w:displacedByCustomXml="prev"/>
    <w:bookmarkEnd w:id="55" w:displacedByCustomXml="prev"/>
    <w:p w:rsidR="0097083B" w:rsidRDefault="00DB610F" w:rsidP="0097083B">
      <w:pPr>
        <w:pStyle w:val="ppBodyText"/>
      </w:pPr>
      <w:r>
        <w:t>Due to the high volume of</w:t>
      </w:r>
      <w:r w:rsidRPr="00DB610F">
        <w:t xml:space="preserve"> </w:t>
      </w:r>
      <w:r w:rsidR="00EB3436">
        <w:t>résumés</w:t>
      </w:r>
      <w:r>
        <w:t xml:space="preserve"> that </w:t>
      </w:r>
      <w:proofErr w:type="spellStart"/>
      <w:r>
        <w:t>Contoso</w:t>
      </w:r>
      <w:proofErr w:type="spellEnd"/>
      <w:r>
        <w:t xml:space="preserve"> receives, they want to automate </w:t>
      </w:r>
      <w:r w:rsidR="001C0419">
        <w:t xml:space="preserve">a portion of </w:t>
      </w:r>
      <w:r w:rsidR="001F3C22">
        <w:t>the résumé</w:t>
      </w:r>
      <w:r>
        <w:t xml:space="preserve"> </w:t>
      </w:r>
      <w:r w:rsidR="001C0419">
        <w:t>screening process</w:t>
      </w:r>
      <w:r w:rsidR="0097083B">
        <w:t>.</w:t>
      </w:r>
      <w:r w:rsidR="00EB093B">
        <w:t xml:space="preserve"> </w:t>
      </w:r>
      <w:r w:rsidR="001C0419">
        <w:t>In this exercise</w:t>
      </w:r>
      <w:r w:rsidR="007F2163">
        <w:t>,</w:t>
      </w:r>
      <w:r w:rsidR="001C0419">
        <w:t xml:space="preserve"> you will send a message to a Flowchart Workflow Service that screens candidates based on education, </w:t>
      </w:r>
      <w:r w:rsidR="001F3C22">
        <w:t>and then</w:t>
      </w:r>
      <w:r w:rsidR="001C0419">
        <w:t xml:space="preserve"> you will notify the HR reviewer of applications that need review by a human.</w:t>
      </w:r>
    </w:p>
    <w:p w:rsidR="00611E44" w:rsidRDefault="00611E44" w:rsidP="00611E44">
      <w:pPr>
        <w:pStyle w:val="ppProcedureStart"/>
      </w:pPr>
      <w:bookmarkStart w:id="56" w:name="_Toc246389203"/>
      <w:bookmarkStart w:id="57" w:name="_Toc244310988"/>
      <w:bookmarkStart w:id="58" w:name="_Toc282002943"/>
      <w:r>
        <w:t>Task 0 – Open</w:t>
      </w:r>
      <w:r w:rsidR="00D75DA5">
        <w:t>ing</w:t>
      </w:r>
      <w:r>
        <w:t xml:space="preserve"> the Solution</w:t>
      </w:r>
      <w:bookmarkEnd w:id="56"/>
      <w:bookmarkEnd w:id="57"/>
      <w:bookmarkEnd w:id="58"/>
    </w:p>
    <w:p w:rsidR="00611E44" w:rsidRPr="008F67F2" w:rsidRDefault="00611E44" w:rsidP="002857B3">
      <w:pPr>
        <w:pStyle w:val="ppBodyText"/>
      </w:pPr>
      <w:r w:rsidRPr="00590780">
        <w:t>To begin this exercise</w:t>
      </w:r>
      <w:r w:rsidR="007F2163">
        <w:t>,</w:t>
      </w:r>
      <w:r w:rsidRPr="00590780">
        <w:t xml:space="preserve"> you can use the solution you finished from </w:t>
      </w:r>
      <w:r>
        <w:t>E</w:t>
      </w:r>
      <w:r w:rsidRPr="00590780">
        <w:t xml:space="preserve">xercise </w:t>
      </w:r>
      <w:r>
        <w:t>2</w:t>
      </w:r>
      <w:r w:rsidRPr="00590780">
        <w:t xml:space="preserve">. </w:t>
      </w:r>
      <w:r>
        <w:t>Alternatively, you can follow the following steps to begin with Exercise 3.</w:t>
      </w:r>
    </w:p>
    <w:p w:rsidR="00611E44" w:rsidRDefault="00611E44" w:rsidP="00611E44">
      <w:pPr>
        <w:pStyle w:val="ppNumberList"/>
      </w:pPr>
      <w:r>
        <w:t xml:space="preserve">Start </w:t>
      </w:r>
      <w:r w:rsidRPr="008F67F2">
        <w:rPr>
          <w:b/>
        </w:rPr>
        <w:t>Microsoft Visual Studio 2010</w:t>
      </w:r>
      <w:r>
        <w:t xml:space="preserve"> from </w:t>
      </w:r>
      <w:r w:rsidRPr="008F67F2">
        <w:rPr>
          <w:b/>
        </w:rPr>
        <w:t>Start | All Programs | Microsoft Visual Studio 2010</w:t>
      </w:r>
      <w:r>
        <w:t>.</w:t>
      </w:r>
    </w:p>
    <w:p w:rsidR="00611E44" w:rsidRDefault="00611E44" w:rsidP="00611E44">
      <w:pPr>
        <w:pStyle w:val="ppNumberList"/>
      </w:pPr>
      <w:r>
        <w:t>O</w:t>
      </w:r>
      <w:r w:rsidRPr="00590780">
        <w:t>pen the starting solu</w:t>
      </w:r>
      <w:r>
        <w:t xml:space="preserve">tion for </w:t>
      </w:r>
      <w:r w:rsidRPr="00611E44">
        <w:rPr>
          <w:b/>
        </w:rPr>
        <w:t>Exercise 3</w:t>
      </w:r>
      <w:r>
        <w:t xml:space="preserve"> located under the </w:t>
      </w:r>
      <w:r w:rsidRPr="008F67F2">
        <w:rPr>
          <w:b/>
        </w:rPr>
        <w:t>\</w:t>
      </w:r>
      <w:r w:rsidR="00195578">
        <w:rPr>
          <w:b/>
        </w:rPr>
        <w:t>Source\</w:t>
      </w:r>
      <w:r w:rsidRPr="008F67F2">
        <w:rPr>
          <w:b/>
        </w:rPr>
        <w:t>Ex</w:t>
      </w:r>
      <w:r>
        <w:rPr>
          <w:b/>
        </w:rPr>
        <w:t>3</w:t>
      </w:r>
      <w:r w:rsidRPr="008F67F2">
        <w:rPr>
          <w:b/>
        </w:rPr>
        <w:t>\Begin</w:t>
      </w:r>
      <w:r>
        <w:t xml:space="preserve"> </w:t>
      </w:r>
      <w:r w:rsidR="00EB7569">
        <w:t xml:space="preserve">folder </w:t>
      </w:r>
      <w:r w:rsidR="00EB7569" w:rsidRPr="000610F6">
        <w:t>(choosing the folder that matches the language of your preference</w:t>
      </w:r>
      <w:r w:rsidR="002857B3">
        <w:t>.</w:t>
      </w:r>
      <w:r w:rsidR="00EB7569" w:rsidRPr="000610F6">
        <w:t>)</w:t>
      </w:r>
      <w:r w:rsidR="00EB7569" w:rsidRPr="00590780">
        <w:t xml:space="preserve"> </w:t>
      </w:r>
      <w:r w:rsidR="002857B3">
        <w:t>U</w:t>
      </w:r>
      <w:r w:rsidRPr="00590780">
        <w:t>se it as the starting point for this exercise.</w:t>
      </w:r>
    </w:p>
    <w:p w:rsidR="00611E44" w:rsidRDefault="00611E44" w:rsidP="00611E44">
      <w:pPr>
        <w:pStyle w:val="ppNumberList"/>
      </w:pPr>
      <w:r>
        <w:t xml:space="preserve">Press </w:t>
      </w:r>
      <w:r w:rsidRPr="008F67F2">
        <w:rPr>
          <w:b/>
        </w:rPr>
        <w:t>CTRL+SHIFT+B</w:t>
      </w:r>
      <w:r>
        <w:t xml:space="preserve"> to build the solution.</w:t>
      </w:r>
    </w:p>
    <w:p w:rsidR="00611E44" w:rsidRDefault="00611E44" w:rsidP="00611E44">
      <w:pPr>
        <w:pStyle w:val="ppListEnd"/>
      </w:pPr>
    </w:p>
    <w:p w:rsidR="001C0419" w:rsidRDefault="001C0419" w:rsidP="001C0419">
      <w:pPr>
        <w:pStyle w:val="ppProcedureStart"/>
      </w:pPr>
      <w:bookmarkStart w:id="59" w:name="_Toc246389204"/>
      <w:bookmarkStart w:id="60" w:name="_Toc244310989"/>
      <w:bookmarkStart w:id="61" w:name="_Toc282002944"/>
      <w:r>
        <w:t>Task 1</w:t>
      </w:r>
      <w:r w:rsidR="00D75DA5">
        <w:t xml:space="preserve"> – Adding the Education Screening </w:t>
      </w:r>
      <w:bookmarkEnd w:id="59"/>
      <w:bookmarkEnd w:id="60"/>
      <w:r w:rsidR="0054111F">
        <w:t>Activity</w:t>
      </w:r>
      <w:bookmarkEnd w:id="61"/>
    </w:p>
    <w:p w:rsidR="001C0419" w:rsidRPr="001C0419" w:rsidRDefault="001C0419" w:rsidP="0076131E">
      <w:pPr>
        <w:pStyle w:val="ppBodyText"/>
      </w:pPr>
      <w:r>
        <w:t>In this task</w:t>
      </w:r>
      <w:r w:rsidR="007F2163">
        <w:t>,</w:t>
      </w:r>
      <w:r>
        <w:t xml:space="preserve"> you will add an existing </w:t>
      </w:r>
      <w:r w:rsidR="0054111F">
        <w:t xml:space="preserve">activity </w:t>
      </w:r>
      <w:r>
        <w:t xml:space="preserve">that screens </w:t>
      </w:r>
      <w:r w:rsidRPr="00DB610F">
        <w:t>résumé</w:t>
      </w:r>
      <w:r>
        <w:t>s based on the level of education.</w:t>
      </w:r>
    </w:p>
    <w:p w:rsidR="001C0419" w:rsidRDefault="001C0419" w:rsidP="001C0419">
      <w:pPr>
        <w:pStyle w:val="ppNumberList"/>
      </w:pPr>
      <w:r>
        <w:t xml:space="preserve">Open </w:t>
      </w:r>
      <w:proofErr w:type="spellStart"/>
      <w:r w:rsidR="00FC30C7">
        <w:rPr>
          <w:b/>
        </w:rPr>
        <w:t>ScreenEducation</w:t>
      </w:r>
      <w:r w:rsidR="0054111F">
        <w:rPr>
          <w:b/>
        </w:rPr>
        <w:t>.xaml</w:t>
      </w:r>
      <w:proofErr w:type="spellEnd"/>
      <w:r>
        <w:t xml:space="preserve"> </w:t>
      </w:r>
      <w:r w:rsidR="000324E3">
        <w:t xml:space="preserve">file of the </w:t>
      </w:r>
      <w:proofErr w:type="spellStart"/>
      <w:r w:rsidR="000324E3" w:rsidRPr="000324E3">
        <w:rPr>
          <w:b/>
        </w:rPr>
        <w:t>HRApplicationServices.Activities</w:t>
      </w:r>
      <w:proofErr w:type="spellEnd"/>
      <w:r w:rsidR="000324E3">
        <w:t xml:space="preserve"> project </w:t>
      </w:r>
      <w:r>
        <w:t xml:space="preserve">and explore it. </w:t>
      </w:r>
      <w:r w:rsidR="00FC30C7">
        <w:t>This activity is implemented as a Flowchart that will be used to automatically screen out applicants based on the level of education</w:t>
      </w:r>
      <w:r>
        <w:t>.</w:t>
      </w:r>
      <w:r w:rsidR="00FC30C7">
        <w:t xml:space="preserve"> While the other activities in our </w:t>
      </w:r>
      <w:proofErr w:type="spellStart"/>
      <w:r w:rsidR="00FC30C7">
        <w:t>HRApplicationServices.Activities</w:t>
      </w:r>
      <w:proofErr w:type="spellEnd"/>
      <w:r w:rsidR="00FC30C7">
        <w:t xml:space="preserve"> library were implemented in code, this activity is implemented in XAML. You can create and share activities implemented in code or XAML using the Workflow Designer.</w:t>
      </w:r>
    </w:p>
    <w:p w:rsidR="001C0419" w:rsidRDefault="00FC30C7" w:rsidP="001C0419">
      <w:pPr>
        <w:pStyle w:val="ppFigureIndent"/>
      </w:pPr>
      <w:r>
        <w:rPr>
          <w:noProof/>
          <w:lang w:bidi="ar-SA"/>
        </w:rPr>
        <w:lastRenderedPageBreak/>
        <w:drawing>
          <wp:inline distT="0" distB="0" distL="0" distR="0">
            <wp:extent cx="5820354" cy="4397071"/>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139" t="1809" b="26742"/>
                    <a:stretch/>
                  </pic:blipFill>
                  <pic:spPr bwMode="auto">
                    <a:xfrm>
                      <a:off x="0" y="0"/>
                      <a:ext cx="5816464" cy="4394132"/>
                    </a:xfrm>
                    <a:prstGeom prst="rect">
                      <a:avLst/>
                    </a:prstGeom>
                    <a:ln>
                      <a:noFill/>
                    </a:ln>
                    <a:extLst>
                      <a:ext uri="{53640926-AAD7-44D8-BBD7-CCE9431645EC}">
                        <a14:shadowObscured xmlns:a14="http://schemas.microsoft.com/office/drawing/2010/main"/>
                      </a:ext>
                    </a:extLst>
                  </pic:spPr>
                </pic:pic>
              </a:graphicData>
            </a:graphic>
          </wp:inline>
        </w:drawing>
      </w:r>
    </w:p>
    <w:p w:rsidR="001C0419" w:rsidRDefault="001C0419" w:rsidP="001C0419">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31</w:t>
      </w:r>
      <w:r w:rsidR="00A17624">
        <w:rPr>
          <w:noProof/>
        </w:rPr>
        <w:fldChar w:fldCharType="end"/>
      </w:r>
    </w:p>
    <w:p w:rsidR="001C0419" w:rsidRDefault="001C0419" w:rsidP="001C0419">
      <w:pPr>
        <w:pStyle w:val="ppFigureCaptionIndent"/>
      </w:pPr>
      <w:r>
        <w:t xml:space="preserve">The </w:t>
      </w:r>
      <w:proofErr w:type="spellStart"/>
      <w:r w:rsidR="00FC30C7">
        <w:t>ScreenEducation</w:t>
      </w:r>
      <w:proofErr w:type="spellEnd"/>
      <w:r w:rsidR="00FC30C7">
        <w:t xml:space="preserve"> </w:t>
      </w:r>
      <w:r>
        <w:t>Flowchart</w:t>
      </w:r>
    </w:p>
    <w:p w:rsidR="001C781B" w:rsidRPr="001C781B" w:rsidRDefault="001C781B" w:rsidP="001C781B">
      <w:pPr>
        <w:pStyle w:val="ppBodyTextIndent"/>
      </w:pPr>
    </w:p>
    <w:p w:rsidR="00632931" w:rsidRDefault="00632931" w:rsidP="00632931">
      <w:pPr>
        <w:pStyle w:val="ppListEnd"/>
      </w:pPr>
    </w:p>
    <w:p w:rsidR="00632931" w:rsidRPr="00632931" w:rsidRDefault="00632931" w:rsidP="00632931">
      <w:pPr>
        <w:pStyle w:val="ppProcedureStart"/>
      </w:pPr>
      <w:bookmarkStart w:id="62" w:name="_Toc246389207"/>
      <w:bookmarkStart w:id="63" w:name="_Toc244310992"/>
      <w:bookmarkStart w:id="64" w:name="_Toc282002945"/>
      <w:r>
        <w:t xml:space="preserve">Task </w:t>
      </w:r>
      <w:r w:rsidR="00097EA4">
        <w:t>2</w:t>
      </w:r>
      <w:r>
        <w:t xml:space="preserve"> </w:t>
      </w:r>
      <w:r w:rsidR="00C96533">
        <w:t xml:space="preserve">– </w:t>
      </w:r>
      <w:r>
        <w:t>Call</w:t>
      </w:r>
      <w:r w:rsidR="00D75DA5">
        <w:t>ing</w:t>
      </w:r>
      <w:r>
        <w:t xml:space="preserve"> the </w:t>
      </w:r>
      <w:proofErr w:type="spellStart"/>
      <w:r w:rsidR="00FC30C7">
        <w:t>ScreenEducation</w:t>
      </w:r>
      <w:proofErr w:type="spellEnd"/>
      <w:r w:rsidR="00FC30C7">
        <w:t xml:space="preserve"> Activity</w:t>
      </w:r>
      <w:bookmarkEnd w:id="62"/>
      <w:bookmarkEnd w:id="63"/>
      <w:bookmarkEnd w:id="64"/>
    </w:p>
    <w:p w:rsidR="002A50BA" w:rsidRPr="00C96533" w:rsidRDefault="002A50BA" w:rsidP="002A50BA">
      <w:pPr>
        <w:pStyle w:val="ppNumberList"/>
      </w:pPr>
      <w:r>
        <w:t xml:space="preserve">Open </w:t>
      </w:r>
      <w:proofErr w:type="spellStart"/>
      <w:r w:rsidRPr="002A50BA">
        <w:rPr>
          <w:b/>
        </w:rPr>
        <w:t>SubmitApplication.xamlx</w:t>
      </w:r>
      <w:proofErr w:type="spellEnd"/>
      <w:r w:rsidR="00C96533" w:rsidRPr="00C96533">
        <w:t>.</w:t>
      </w:r>
    </w:p>
    <w:p w:rsidR="00632931" w:rsidRDefault="00632931" w:rsidP="002A50BA">
      <w:pPr>
        <w:pStyle w:val="ppNumberList"/>
      </w:pPr>
      <w:r>
        <w:t xml:space="preserve">Expand the </w:t>
      </w:r>
      <w:r w:rsidRPr="00632931">
        <w:rPr>
          <w:b/>
        </w:rPr>
        <w:t>Screen Applicant</w:t>
      </w:r>
      <w:r>
        <w:t xml:space="preserve"> sequence</w:t>
      </w:r>
      <w:r w:rsidR="00C96533">
        <w:t>.</w:t>
      </w:r>
    </w:p>
    <w:p w:rsidR="002A50BA" w:rsidRDefault="002A50BA" w:rsidP="002A50BA">
      <w:pPr>
        <w:pStyle w:val="ppNumberList"/>
      </w:pPr>
      <w:r>
        <w:t xml:space="preserve">Add a new variable </w:t>
      </w:r>
      <w:proofErr w:type="spellStart"/>
      <w:r w:rsidRPr="002A50BA">
        <w:rPr>
          <w:b/>
        </w:rPr>
        <w:t>EducationPassed</w:t>
      </w:r>
      <w:proofErr w:type="spellEnd"/>
      <w:r>
        <w:t xml:space="preserve"> of type </w:t>
      </w:r>
      <w:r w:rsidR="00FC30C7">
        <w:rPr>
          <w:b/>
        </w:rPr>
        <w:t>Boolean</w:t>
      </w:r>
      <w:r w:rsidR="00632931">
        <w:rPr>
          <w:b/>
        </w:rPr>
        <w:t xml:space="preserve"> </w:t>
      </w:r>
      <w:r w:rsidR="00632931" w:rsidRPr="00632931">
        <w:t xml:space="preserve">to the </w:t>
      </w:r>
      <w:r w:rsidR="00632931" w:rsidRPr="00632931">
        <w:rPr>
          <w:b/>
        </w:rPr>
        <w:t>Screen Applicant</w:t>
      </w:r>
      <w:r w:rsidR="00632931" w:rsidRPr="00632931">
        <w:t xml:space="preserve"> scope</w:t>
      </w:r>
      <w:r>
        <w:rPr>
          <w:b/>
        </w:rPr>
        <w:t>.</w:t>
      </w:r>
      <w:r w:rsidR="00EB093B">
        <w:rPr>
          <w:b/>
        </w:rPr>
        <w:t xml:space="preserve"> </w:t>
      </w:r>
      <w:r>
        <w:t>To do this</w:t>
      </w:r>
      <w:r w:rsidR="00C96533">
        <w:t>:</w:t>
      </w:r>
    </w:p>
    <w:p w:rsidR="00632931" w:rsidRDefault="00632931" w:rsidP="002A50BA">
      <w:pPr>
        <w:pStyle w:val="ppNumberListIndent"/>
        <w:ind w:left="1757" w:hanging="360"/>
      </w:pPr>
      <w:r w:rsidRPr="00632931">
        <w:t>Cli</w:t>
      </w:r>
      <w:r>
        <w:t xml:space="preserve">ck the </w:t>
      </w:r>
      <w:r w:rsidRPr="00632931">
        <w:rPr>
          <w:b/>
        </w:rPr>
        <w:t>Variables</w:t>
      </w:r>
      <w:r>
        <w:t xml:space="preserve"> button</w:t>
      </w:r>
    </w:p>
    <w:p w:rsidR="00632931" w:rsidRPr="00632931" w:rsidRDefault="00632931" w:rsidP="002A50BA">
      <w:pPr>
        <w:pStyle w:val="ppNumberListIndent"/>
        <w:ind w:left="1757" w:hanging="360"/>
      </w:pPr>
      <w:r>
        <w:t xml:space="preserve">Click on </w:t>
      </w:r>
      <w:r w:rsidRPr="00632931">
        <w:rPr>
          <w:i/>
        </w:rPr>
        <w:t>Create Variable</w:t>
      </w:r>
    </w:p>
    <w:p w:rsidR="00632931" w:rsidRPr="00632931" w:rsidRDefault="00632931" w:rsidP="002A50BA">
      <w:pPr>
        <w:pStyle w:val="ppNumberListIndent"/>
        <w:ind w:left="1757" w:hanging="360"/>
      </w:pPr>
      <w:r>
        <w:t xml:space="preserve">Name the variable </w:t>
      </w:r>
      <w:proofErr w:type="spellStart"/>
      <w:r w:rsidRPr="00632931">
        <w:rPr>
          <w:b/>
        </w:rPr>
        <w:t>EducationPassed</w:t>
      </w:r>
      <w:proofErr w:type="spellEnd"/>
    </w:p>
    <w:p w:rsidR="002A50BA" w:rsidRDefault="002A50BA" w:rsidP="002A50BA">
      <w:pPr>
        <w:pStyle w:val="ppNumberListIndent"/>
        <w:ind w:left="1757" w:hanging="360"/>
        <w:rPr>
          <w:b/>
        </w:rPr>
      </w:pPr>
      <w:r>
        <w:t xml:space="preserve">In the type select </w:t>
      </w:r>
      <w:r w:rsidR="00FC30C7">
        <w:rPr>
          <w:b/>
        </w:rPr>
        <w:t>Boolean</w:t>
      </w:r>
    </w:p>
    <w:p w:rsidR="002A50BA" w:rsidRDefault="002A50BA" w:rsidP="002A50BA">
      <w:pPr>
        <w:pStyle w:val="ppNumberList"/>
      </w:pPr>
      <w:r>
        <w:t xml:space="preserve">From the </w:t>
      </w:r>
      <w:proofErr w:type="spellStart"/>
      <w:r w:rsidRPr="008D1012">
        <w:rPr>
          <w:b/>
        </w:rPr>
        <w:t>HRApplicationServices.</w:t>
      </w:r>
      <w:r w:rsidR="00FC30C7">
        <w:rPr>
          <w:b/>
        </w:rPr>
        <w:t>Activities</w:t>
      </w:r>
      <w:proofErr w:type="spellEnd"/>
      <w:r w:rsidR="00FC30C7" w:rsidRPr="000B1DCC">
        <w:t xml:space="preserve"> </w:t>
      </w:r>
      <w:r>
        <w:t xml:space="preserve">group drop a </w:t>
      </w:r>
      <w:proofErr w:type="spellStart"/>
      <w:r w:rsidRPr="002A50BA">
        <w:rPr>
          <w:b/>
        </w:rPr>
        <w:t>ScreenEducation</w:t>
      </w:r>
      <w:proofErr w:type="spellEnd"/>
      <w:r>
        <w:t xml:space="preserve"> activity </w:t>
      </w:r>
      <w:r w:rsidR="001E16B3">
        <w:t>onto the Screen Applicant sequence</w:t>
      </w:r>
      <w:r w:rsidR="001B12BB">
        <w:t xml:space="preserve"> </w:t>
      </w:r>
      <w:r>
        <w:t xml:space="preserve">and set the </w:t>
      </w:r>
      <w:r w:rsidR="00C96533">
        <w:t xml:space="preserve">following </w:t>
      </w:r>
      <w:r>
        <w:t>properties</w:t>
      </w:r>
      <w:r w:rsidR="00C96533">
        <w:t>:</w:t>
      </w:r>
    </w:p>
    <w:p w:rsidR="002A50BA" w:rsidRDefault="002A50BA" w:rsidP="002A50BA">
      <w:pPr>
        <w:pStyle w:val="ppNumberListIndent"/>
        <w:ind w:left="1757" w:hanging="360"/>
      </w:pPr>
      <w:r>
        <w:t xml:space="preserve">Display Name: </w:t>
      </w:r>
      <w:r w:rsidRPr="002A50BA">
        <w:rPr>
          <w:b/>
        </w:rPr>
        <w:t>Auto Screen Education</w:t>
      </w:r>
    </w:p>
    <w:p w:rsidR="00FC30C7" w:rsidRPr="001B12BB" w:rsidRDefault="00FC30C7" w:rsidP="00FC30C7">
      <w:pPr>
        <w:pStyle w:val="ppNumberListIndent"/>
        <w:ind w:left="1757" w:hanging="360"/>
      </w:pPr>
      <w:r>
        <w:lastRenderedPageBreak/>
        <w:t xml:space="preserve">Education: </w:t>
      </w:r>
      <w:proofErr w:type="spellStart"/>
      <w:r w:rsidRPr="002A50BA">
        <w:rPr>
          <w:b/>
        </w:rPr>
        <w:t>ApplicationRequest.Resume.Education</w:t>
      </w:r>
      <w:proofErr w:type="spellEnd"/>
    </w:p>
    <w:p w:rsidR="002A50BA" w:rsidRPr="002A50BA" w:rsidRDefault="00FC30C7" w:rsidP="002A50BA">
      <w:pPr>
        <w:pStyle w:val="ppNumberListIndent"/>
        <w:ind w:left="1757" w:hanging="360"/>
      </w:pPr>
      <w:proofErr w:type="spellStart"/>
      <w:r>
        <w:t>EducationPassed</w:t>
      </w:r>
      <w:proofErr w:type="spellEnd"/>
      <w:r w:rsidR="002A50BA">
        <w:t xml:space="preserve">: </w:t>
      </w:r>
      <w:proofErr w:type="spellStart"/>
      <w:r w:rsidR="002A50BA" w:rsidRPr="002A50BA">
        <w:rPr>
          <w:b/>
        </w:rPr>
        <w:t>EducationPassed</w:t>
      </w:r>
      <w:proofErr w:type="spellEnd"/>
    </w:p>
    <w:p w:rsidR="002A50BA" w:rsidRDefault="002A50BA" w:rsidP="002A50BA">
      <w:pPr>
        <w:pStyle w:val="ppListEnd"/>
      </w:pPr>
    </w:p>
    <w:p w:rsidR="008D1012" w:rsidRDefault="008D1012" w:rsidP="008D1012">
      <w:pPr>
        <w:pStyle w:val="ppProcedureStart"/>
      </w:pPr>
      <w:bookmarkStart w:id="65" w:name="_Toc246389208"/>
      <w:bookmarkStart w:id="66" w:name="_Toc244310993"/>
      <w:bookmarkStart w:id="67" w:name="_Toc282002946"/>
      <w:r>
        <w:t xml:space="preserve">Task </w:t>
      </w:r>
      <w:r w:rsidR="00097EA4">
        <w:t>3</w:t>
      </w:r>
      <w:r>
        <w:t xml:space="preserve"> – Conditionally Notify</w:t>
      </w:r>
      <w:r w:rsidR="00D75DA5">
        <w:t>ing</w:t>
      </w:r>
      <w:r>
        <w:t xml:space="preserve"> a Human Reviewer</w:t>
      </w:r>
      <w:bookmarkEnd w:id="65"/>
      <w:bookmarkEnd w:id="66"/>
      <w:bookmarkEnd w:id="67"/>
    </w:p>
    <w:p w:rsidR="008D1012" w:rsidRPr="008D1012" w:rsidRDefault="008D1012" w:rsidP="00BF6488">
      <w:pPr>
        <w:pStyle w:val="ppBodyText"/>
      </w:pPr>
      <w:r>
        <w:t>Not all applicants will pass the education screening. For those that do not</w:t>
      </w:r>
      <w:r w:rsidR="005C602C">
        <w:t>,</w:t>
      </w:r>
      <w:r>
        <w:t xml:space="preserve"> </w:t>
      </w:r>
      <w:r w:rsidR="006D428F">
        <w:t>you</w:t>
      </w:r>
      <w:r>
        <w:t xml:space="preserve"> need to update the database and notify them.</w:t>
      </w:r>
      <w:r w:rsidR="00EB093B">
        <w:t xml:space="preserve"> </w:t>
      </w:r>
      <w:r>
        <w:t xml:space="preserve">For those that do pass </w:t>
      </w:r>
      <w:r w:rsidR="006D428F">
        <w:t>you</w:t>
      </w:r>
      <w:r>
        <w:t xml:space="preserve"> need to notify a human reviewer to check the application and make a decision.</w:t>
      </w:r>
    </w:p>
    <w:p w:rsidR="008D1012" w:rsidRDefault="008D1012" w:rsidP="008D1012">
      <w:pPr>
        <w:pStyle w:val="ppNumberList"/>
      </w:pPr>
      <w:r>
        <w:t xml:space="preserve">Drop an </w:t>
      </w:r>
      <w:r w:rsidRPr="008D1012">
        <w:rPr>
          <w:b/>
        </w:rPr>
        <w:t>If</w:t>
      </w:r>
      <w:r>
        <w:t xml:space="preserve"> activity from the Control Flow group below the Auto Screen Education activity and set its properties</w:t>
      </w:r>
      <w:r w:rsidR="00C96533">
        <w:t>:</w:t>
      </w:r>
    </w:p>
    <w:p w:rsidR="008D1012" w:rsidRDefault="008D1012" w:rsidP="008D1012">
      <w:pPr>
        <w:pStyle w:val="ppNumberListIndent"/>
        <w:ind w:left="1757" w:hanging="360"/>
      </w:pPr>
      <w:r>
        <w:t xml:space="preserve">Display Name: </w:t>
      </w:r>
      <w:r w:rsidRPr="008D1012">
        <w:rPr>
          <w:b/>
        </w:rPr>
        <w:t>If Education Screen Passed</w:t>
      </w:r>
    </w:p>
    <w:p w:rsidR="008D1012" w:rsidRPr="008D1012" w:rsidRDefault="008D1012" w:rsidP="008D1012">
      <w:pPr>
        <w:pStyle w:val="ppNumberListIndent"/>
        <w:ind w:left="1757" w:hanging="360"/>
      </w:pPr>
      <w:r>
        <w:t xml:space="preserve">Condition: </w:t>
      </w:r>
      <w:proofErr w:type="spellStart"/>
      <w:r w:rsidRPr="008D1012">
        <w:rPr>
          <w:b/>
        </w:rPr>
        <w:t>EducationPassed</w:t>
      </w:r>
      <w:proofErr w:type="spellEnd"/>
    </w:p>
    <w:p w:rsidR="008D1012" w:rsidRDefault="008D1012" w:rsidP="008D1012">
      <w:pPr>
        <w:pStyle w:val="ppNumberList"/>
      </w:pPr>
      <w:r>
        <w:t>If the applicant failed the education screen</w:t>
      </w:r>
      <w:r w:rsidR="00E35817">
        <w:t>,</w:t>
      </w:r>
      <w:r>
        <w:t xml:space="preserve"> </w:t>
      </w:r>
      <w:r w:rsidR="006D428F">
        <w:t>you</w:t>
      </w:r>
      <w:r>
        <w:t xml:space="preserve"> will simply update the database. Drop an </w:t>
      </w:r>
      <w:proofErr w:type="spellStart"/>
      <w:r w:rsidRPr="008D1012">
        <w:rPr>
          <w:b/>
        </w:rPr>
        <w:t>UpdateHireApproved</w:t>
      </w:r>
      <w:proofErr w:type="spellEnd"/>
      <w:r>
        <w:t xml:space="preserve"> activity from the </w:t>
      </w:r>
      <w:proofErr w:type="spellStart"/>
      <w:r w:rsidRPr="00E35029">
        <w:rPr>
          <w:b/>
        </w:rPr>
        <w:t>HRApplicationServices.Activities</w:t>
      </w:r>
      <w:proofErr w:type="spellEnd"/>
      <w:r>
        <w:t xml:space="preserve"> group on the </w:t>
      </w:r>
      <w:r w:rsidRPr="008D1012">
        <w:rPr>
          <w:b/>
        </w:rPr>
        <w:t>Else</w:t>
      </w:r>
      <w:r>
        <w:t xml:space="preserve"> part of the If activity and set the properties.</w:t>
      </w:r>
      <w:r w:rsidR="00E35029">
        <w:t xml:space="preserve"> The </w:t>
      </w:r>
      <w:r w:rsidR="00E35029" w:rsidRPr="00E35029">
        <w:rPr>
          <w:b/>
        </w:rPr>
        <w:t>Hire</w:t>
      </w:r>
      <w:r w:rsidR="00E35029">
        <w:t xml:space="preserve"> variable defaulted to False so the applicant will not be hired in this branch.</w:t>
      </w:r>
    </w:p>
    <w:p w:rsidR="008D1012" w:rsidRPr="008D1012" w:rsidRDefault="008D1012" w:rsidP="008D1012">
      <w:pPr>
        <w:pStyle w:val="ppNumberListIndent"/>
        <w:ind w:left="1757" w:hanging="360"/>
      </w:pPr>
      <w:r>
        <w:t xml:space="preserve">Display Name: </w:t>
      </w:r>
      <w:r w:rsidRPr="008D1012">
        <w:rPr>
          <w:b/>
        </w:rPr>
        <w:t>Update No Hire</w:t>
      </w:r>
    </w:p>
    <w:p w:rsidR="008D1012" w:rsidRDefault="008D1012" w:rsidP="008D1012">
      <w:pPr>
        <w:pStyle w:val="ppNumberListIndent"/>
        <w:ind w:left="1757" w:hanging="360"/>
      </w:pPr>
      <w:proofErr w:type="spellStart"/>
      <w:r>
        <w:t>ApplicantID</w:t>
      </w:r>
      <w:proofErr w:type="spellEnd"/>
      <w:r>
        <w:t xml:space="preserve">: </w:t>
      </w:r>
      <w:proofErr w:type="spellStart"/>
      <w:r w:rsidRPr="008D1012">
        <w:rPr>
          <w:b/>
        </w:rPr>
        <w:t>ApplicationResponse.ApplicationID</w:t>
      </w:r>
      <w:proofErr w:type="spellEnd"/>
    </w:p>
    <w:p w:rsidR="008D1012" w:rsidRDefault="008D1012" w:rsidP="008D1012">
      <w:pPr>
        <w:pStyle w:val="ppNumberListIndent"/>
        <w:ind w:left="1757" w:hanging="360"/>
      </w:pPr>
      <w:proofErr w:type="spellStart"/>
      <w:r>
        <w:t>HireApproved</w:t>
      </w:r>
      <w:proofErr w:type="spellEnd"/>
      <w:r>
        <w:t xml:space="preserve">: </w:t>
      </w:r>
      <w:r w:rsidR="00C84ADF">
        <w:rPr>
          <w:b/>
        </w:rPr>
        <w:t>Hire</w:t>
      </w:r>
    </w:p>
    <w:p w:rsidR="008D1012" w:rsidRDefault="008D1012" w:rsidP="008D1012">
      <w:pPr>
        <w:pStyle w:val="ppNumberList"/>
      </w:pPr>
      <w:r>
        <w:t xml:space="preserve">If the applicant passed the education screen </w:t>
      </w:r>
      <w:r w:rsidR="006D428F">
        <w:t>you</w:t>
      </w:r>
      <w:r>
        <w:t xml:space="preserve"> need to notify a human reviewer and wait for a response.</w:t>
      </w:r>
      <w:r w:rsidR="00EB093B">
        <w:t xml:space="preserve"> </w:t>
      </w:r>
      <w:r>
        <w:t xml:space="preserve">Drop a </w:t>
      </w:r>
      <w:r w:rsidRPr="008D1012">
        <w:rPr>
          <w:b/>
        </w:rPr>
        <w:t>Sequence</w:t>
      </w:r>
      <w:r>
        <w:t xml:space="preserve"> activity from the Control Flow group on the </w:t>
      </w:r>
      <w:r w:rsidRPr="008D1012">
        <w:rPr>
          <w:b/>
        </w:rPr>
        <w:t>Then</w:t>
      </w:r>
      <w:r>
        <w:t xml:space="preserve"> part of the If activity and set the properties.</w:t>
      </w:r>
    </w:p>
    <w:p w:rsidR="008D1012" w:rsidRPr="008D1012" w:rsidRDefault="008D1012" w:rsidP="008D1012">
      <w:pPr>
        <w:pStyle w:val="ppNumberListIndent"/>
        <w:ind w:left="1757" w:hanging="360"/>
      </w:pPr>
      <w:r>
        <w:t xml:space="preserve">Display Name: </w:t>
      </w:r>
      <w:r w:rsidRPr="008D1012">
        <w:rPr>
          <w:b/>
        </w:rPr>
        <w:t>Human Screening</w:t>
      </w:r>
    </w:p>
    <w:p w:rsidR="008D1012" w:rsidRDefault="006D428F" w:rsidP="008D1012">
      <w:pPr>
        <w:pStyle w:val="ppNumberList"/>
      </w:pPr>
      <w:r>
        <w:t>You</w:t>
      </w:r>
      <w:r w:rsidR="008D1012">
        <w:t xml:space="preserve"> need to send an email to the HR Administrator to let them know there is an application to review.</w:t>
      </w:r>
      <w:r w:rsidR="00EB093B">
        <w:t xml:space="preserve"> </w:t>
      </w:r>
      <w:r w:rsidR="008D1012">
        <w:t>To do this</w:t>
      </w:r>
      <w:r w:rsidR="008A5DA2">
        <w:t>,</w:t>
      </w:r>
      <w:r w:rsidR="008D1012">
        <w:t xml:space="preserve"> drop the </w:t>
      </w:r>
      <w:proofErr w:type="spellStart"/>
      <w:r w:rsidR="008D1012" w:rsidRPr="008D1012">
        <w:rPr>
          <w:b/>
        </w:rPr>
        <w:t>RequestHumanScreening</w:t>
      </w:r>
      <w:proofErr w:type="spellEnd"/>
      <w:r w:rsidR="008D1012">
        <w:t xml:space="preserve"> activity from the </w:t>
      </w:r>
      <w:proofErr w:type="spellStart"/>
      <w:r w:rsidR="008D1012" w:rsidRPr="004D6025">
        <w:rPr>
          <w:b/>
        </w:rPr>
        <w:t>HRApplicationServices.Activities</w:t>
      </w:r>
      <w:proofErr w:type="spellEnd"/>
      <w:r w:rsidR="008D1012">
        <w:t xml:space="preserve"> group</w:t>
      </w:r>
      <w:r w:rsidR="008A5DA2">
        <w:t xml:space="preserve"> to the Human Screening sequence</w:t>
      </w:r>
      <w:r w:rsidR="008D1012">
        <w:t xml:space="preserve"> and set the properties.</w:t>
      </w:r>
    </w:p>
    <w:p w:rsidR="008D1012" w:rsidRDefault="008D1012" w:rsidP="008D1012">
      <w:pPr>
        <w:pStyle w:val="ppNumberListIndent"/>
        <w:ind w:left="1757" w:hanging="360"/>
      </w:pPr>
      <w:r>
        <w:t xml:space="preserve">Display Name: </w:t>
      </w:r>
      <w:r w:rsidRPr="004D6025">
        <w:rPr>
          <w:b/>
        </w:rPr>
        <w:t>Request Human Screening</w:t>
      </w:r>
    </w:p>
    <w:p w:rsidR="008D1012" w:rsidRPr="004E168E" w:rsidRDefault="004E168E" w:rsidP="008D1012">
      <w:pPr>
        <w:pStyle w:val="ppNumberListIndent"/>
        <w:ind w:left="1757" w:hanging="360"/>
      </w:pPr>
      <w:proofErr w:type="spellStart"/>
      <w:r>
        <w:t>ApplicationID</w:t>
      </w:r>
      <w:proofErr w:type="spellEnd"/>
      <w:r>
        <w:t xml:space="preserve">: </w:t>
      </w:r>
      <w:proofErr w:type="spellStart"/>
      <w:r w:rsidRPr="008D1012">
        <w:rPr>
          <w:b/>
        </w:rPr>
        <w:t>ApplicationResponse.ApplicationID</w:t>
      </w:r>
      <w:proofErr w:type="spellEnd"/>
    </w:p>
    <w:p w:rsidR="004E168E" w:rsidRPr="004E168E" w:rsidRDefault="004E168E" w:rsidP="008D1012">
      <w:pPr>
        <w:pStyle w:val="ppNumberListIndent"/>
        <w:ind w:left="1757" w:hanging="360"/>
      </w:pPr>
      <w:proofErr w:type="spellStart"/>
      <w:r w:rsidRPr="004E168E">
        <w:t>Application</w:t>
      </w:r>
      <w:r>
        <w:t>Request</w:t>
      </w:r>
      <w:proofErr w:type="spellEnd"/>
      <w:r>
        <w:t xml:space="preserve">: </w:t>
      </w:r>
      <w:proofErr w:type="spellStart"/>
      <w:r w:rsidRPr="004E168E">
        <w:rPr>
          <w:b/>
        </w:rPr>
        <w:t>ApplicationRequest</w:t>
      </w:r>
      <w:proofErr w:type="spellEnd"/>
    </w:p>
    <w:p w:rsidR="004E168E" w:rsidRDefault="004E168E" w:rsidP="004E168E">
      <w:pPr>
        <w:pStyle w:val="ppNumberList"/>
      </w:pPr>
      <w:r>
        <w:t xml:space="preserve">Now </w:t>
      </w:r>
      <w:r w:rsidR="006D428F">
        <w:t>you</w:t>
      </w:r>
      <w:r>
        <w:t xml:space="preserve"> need to wait for a response from the HR Administrator.</w:t>
      </w:r>
      <w:r w:rsidR="00EB093B">
        <w:t xml:space="preserve"> </w:t>
      </w:r>
      <w:r>
        <w:t xml:space="preserve">They will be using a web page to send a message to </w:t>
      </w:r>
      <w:r w:rsidR="00884690">
        <w:t>y</w:t>
      </w:r>
      <w:r>
        <w:t>our workflow with the result of the screening.</w:t>
      </w:r>
      <w:r w:rsidR="00EB093B">
        <w:t xml:space="preserve"> </w:t>
      </w:r>
      <w:r>
        <w:t xml:space="preserve">Drop a </w:t>
      </w:r>
      <w:proofErr w:type="spellStart"/>
      <w:r w:rsidRPr="004E168E">
        <w:rPr>
          <w:b/>
        </w:rPr>
        <w:t>TransactedReceiveScope</w:t>
      </w:r>
      <w:proofErr w:type="spellEnd"/>
      <w:r>
        <w:t xml:space="preserve"> activity </w:t>
      </w:r>
      <w:r w:rsidR="002F29E0">
        <w:t xml:space="preserve">from the </w:t>
      </w:r>
      <w:r w:rsidR="002F29E0" w:rsidRPr="002F29E0">
        <w:rPr>
          <w:b/>
        </w:rPr>
        <w:t>Messaging</w:t>
      </w:r>
      <w:r w:rsidR="002F29E0">
        <w:t xml:space="preserve"> group </w:t>
      </w:r>
      <w:r>
        <w:t>below the Request Human Screening activity and set the properties.</w:t>
      </w:r>
    </w:p>
    <w:p w:rsidR="004E168E" w:rsidRDefault="004E168E" w:rsidP="004E168E">
      <w:pPr>
        <w:pStyle w:val="ppNumberListIndent"/>
        <w:ind w:left="1757" w:hanging="360"/>
      </w:pPr>
      <w:r>
        <w:t xml:space="preserve">Display Name: </w:t>
      </w:r>
      <w:r w:rsidRPr="00854BC6">
        <w:rPr>
          <w:b/>
        </w:rPr>
        <w:t>When Human Screening Complete</w:t>
      </w:r>
    </w:p>
    <w:p w:rsidR="003509C0" w:rsidRDefault="003509C0" w:rsidP="004E168E">
      <w:pPr>
        <w:pStyle w:val="ppNumberList"/>
      </w:pPr>
      <w:r>
        <w:lastRenderedPageBreak/>
        <w:t xml:space="preserve">Add a variable </w:t>
      </w:r>
      <w:proofErr w:type="spellStart"/>
      <w:r w:rsidRPr="003509C0">
        <w:rPr>
          <w:b/>
        </w:rPr>
        <w:t>HumanScreening</w:t>
      </w:r>
      <w:proofErr w:type="spellEnd"/>
      <w:r>
        <w:t xml:space="preserve"> of type </w:t>
      </w:r>
      <w:proofErr w:type="spellStart"/>
      <w:r w:rsidRPr="003509C0">
        <w:rPr>
          <w:b/>
        </w:rPr>
        <w:t>HumanScreeningResult</w:t>
      </w:r>
      <w:proofErr w:type="spellEnd"/>
      <w:r>
        <w:t xml:space="preserve"> to the </w:t>
      </w:r>
      <w:r w:rsidR="002F29E0" w:rsidRPr="002F29E0">
        <w:rPr>
          <w:b/>
        </w:rPr>
        <w:t>When Human Screening Complete</w:t>
      </w:r>
      <w:r w:rsidR="002F29E0">
        <w:t xml:space="preserve"> scope</w:t>
      </w:r>
      <w:r w:rsidR="00DE6D30">
        <w:t>.</w:t>
      </w:r>
    </w:p>
    <w:p w:rsidR="004E168E" w:rsidRDefault="004E168E" w:rsidP="004E168E">
      <w:pPr>
        <w:pStyle w:val="ppNumberList"/>
      </w:pPr>
      <w:r>
        <w:t xml:space="preserve">Drop a </w:t>
      </w:r>
      <w:r w:rsidRPr="00EB093B">
        <w:rPr>
          <w:b/>
        </w:rPr>
        <w:t>Receive</w:t>
      </w:r>
      <w:r>
        <w:t xml:space="preserve"> activity </w:t>
      </w:r>
      <w:r w:rsidR="00356E9E">
        <w:t xml:space="preserve">from the </w:t>
      </w:r>
      <w:r w:rsidR="00356E9E" w:rsidRPr="00AF3F0B">
        <w:t>Messaging</w:t>
      </w:r>
      <w:r w:rsidR="00356E9E">
        <w:t xml:space="preserve"> group </w:t>
      </w:r>
      <w:r>
        <w:t xml:space="preserve">in the Request area and set the </w:t>
      </w:r>
      <w:r w:rsidR="00562918">
        <w:t xml:space="preserve">following </w:t>
      </w:r>
      <w:r>
        <w:t>properties</w:t>
      </w:r>
      <w:r w:rsidR="00562918">
        <w:t>:</w:t>
      </w:r>
    </w:p>
    <w:p w:rsidR="004E168E" w:rsidRPr="004E168E" w:rsidRDefault="004E168E" w:rsidP="004E168E">
      <w:pPr>
        <w:pStyle w:val="ppNumberListIndent"/>
        <w:ind w:left="1757" w:hanging="360"/>
      </w:pPr>
      <w:r>
        <w:t xml:space="preserve">Operation Name: </w:t>
      </w:r>
      <w:proofErr w:type="spellStart"/>
      <w:r w:rsidRPr="004E168E">
        <w:rPr>
          <w:b/>
        </w:rPr>
        <w:t>HumanScreeningCompleted</w:t>
      </w:r>
      <w:proofErr w:type="spellEnd"/>
    </w:p>
    <w:p w:rsidR="004E168E" w:rsidRDefault="004E168E" w:rsidP="004E168E">
      <w:pPr>
        <w:pStyle w:val="ppNumberListIndent"/>
        <w:ind w:left="1757" w:hanging="360"/>
        <w:rPr>
          <w:b/>
        </w:rPr>
      </w:pPr>
      <w:r w:rsidRPr="004E168E">
        <w:t>Service Contract Name:</w:t>
      </w:r>
      <w:r w:rsidRPr="004E168E">
        <w:rPr>
          <w:b/>
        </w:rPr>
        <w:t xml:space="preserve"> {http://contoso.com/hr/}IApplicationService</w:t>
      </w:r>
    </w:p>
    <w:p w:rsidR="003509C0" w:rsidRPr="004E168E" w:rsidRDefault="004E168E" w:rsidP="004E168E">
      <w:pPr>
        <w:pStyle w:val="ppNumberListIndent"/>
        <w:ind w:left="1757" w:hanging="360"/>
      </w:pPr>
      <w:r w:rsidRPr="004E168E">
        <w:t xml:space="preserve">Content: </w:t>
      </w:r>
      <w:r>
        <w:t xml:space="preserve">Click </w:t>
      </w:r>
      <w:r w:rsidR="00C9756A">
        <w:rPr>
          <w:noProof/>
          <w:lang w:bidi="ar-SA"/>
        </w:rPr>
        <w:drawing>
          <wp:inline distT="0" distB="0" distL="0" distR="0">
            <wp:extent cx="255905" cy="255905"/>
            <wp:effectExtent l="19050" t="0" r="0" b="0"/>
            <wp:docPr id="1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255905" cy="255905"/>
                    </a:xfrm>
                    <a:prstGeom prst="rect">
                      <a:avLst/>
                    </a:prstGeom>
                    <a:noFill/>
                  </pic:spPr>
                </pic:pic>
              </a:graphicData>
            </a:graphic>
          </wp:inline>
        </w:drawing>
      </w:r>
      <w:r>
        <w:t xml:space="preserve"> to display the Content Definition dialog </w:t>
      </w:r>
      <w:r w:rsidR="003509C0">
        <w:t xml:space="preserve">and set the Message </w:t>
      </w:r>
      <w:r w:rsidR="007D2ECB">
        <w:t>d</w:t>
      </w:r>
      <w:r w:rsidR="003509C0">
        <w:t>ata to</w:t>
      </w:r>
      <w:r w:rsidR="00EB093B">
        <w:t xml:space="preserve"> </w:t>
      </w:r>
      <w:proofErr w:type="spellStart"/>
      <w:r w:rsidR="003509C0" w:rsidRPr="003509C0">
        <w:rPr>
          <w:b/>
        </w:rPr>
        <w:t>HumanScreening</w:t>
      </w:r>
      <w:proofErr w:type="spellEnd"/>
    </w:p>
    <w:p w:rsidR="004E168E" w:rsidRPr="004E168E" w:rsidRDefault="004E168E" w:rsidP="004E168E">
      <w:pPr>
        <w:pStyle w:val="ppNumberList"/>
      </w:pPr>
      <w:r>
        <w:t>Because this message is sent to a</w:t>
      </w:r>
      <w:r w:rsidR="006D428F">
        <w:t xml:space="preserve"> workflow that already exists you</w:t>
      </w:r>
      <w:r>
        <w:t xml:space="preserve"> must use correlation to provide a way for the </w:t>
      </w:r>
      <w:proofErr w:type="spellStart"/>
      <w:r>
        <w:t>WorkflowServiceHost</w:t>
      </w:r>
      <w:proofErr w:type="spellEnd"/>
      <w:r>
        <w:t xml:space="preserve"> to locate the correct workflow instance.</w:t>
      </w:r>
      <w:r w:rsidR="00EB093B">
        <w:t xml:space="preserve"> </w:t>
      </w:r>
      <w:r>
        <w:t>To establish correlation for this Receive activity</w:t>
      </w:r>
      <w:r w:rsidR="00C477D4">
        <w:t>,</w:t>
      </w:r>
      <w:r>
        <w:t xml:space="preserve"> do the following</w:t>
      </w:r>
      <w:r w:rsidR="00575162">
        <w:t>.</w:t>
      </w:r>
    </w:p>
    <w:p w:rsidR="004E168E" w:rsidRPr="004E168E" w:rsidRDefault="004E168E" w:rsidP="004E168E">
      <w:pPr>
        <w:pStyle w:val="ppNumberListIndent"/>
        <w:ind w:left="1757" w:hanging="360"/>
        <w:rPr>
          <w:b/>
        </w:rPr>
      </w:pPr>
      <w:proofErr w:type="spellStart"/>
      <w:r w:rsidRPr="004E168E">
        <w:rPr>
          <w:b/>
        </w:rPr>
        <w:t>CorrelatesOn</w:t>
      </w:r>
      <w:proofErr w:type="spellEnd"/>
      <w:r>
        <w:t xml:space="preserve">: Click </w:t>
      </w:r>
      <w:r w:rsidR="00C9756A">
        <w:rPr>
          <w:noProof/>
          <w:lang w:bidi="ar-SA"/>
        </w:rPr>
        <w:drawing>
          <wp:inline distT="0" distB="0" distL="0" distR="0">
            <wp:extent cx="255905" cy="255905"/>
            <wp:effectExtent l="19050" t="0" r="0" b="0"/>
            <wp:docPr id="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255905" cy="255905"/>
                    </a:xfrm>
                    <a:prstGeom prst="rect">
                      <a:avLst/>
                    </a:prstGeom>
                    <a:noFill/>
                  </pic:spPr>
                </pic:pic>
              </a:graphicData>
            </a:graphic>
          </wp:inline>
        </w:drawing>
      </w:r>
      <w:r>
        <w:t xml:space="preserve"> to display the </w:t>
      </w:r>
      <w:proofErr w:type="spellStart"/>
      <w:r>
        <w:t>CorrelatesOn</w:t>
      </w:r>
      <w:proofErr w:type="spellEnd"/>
      <w:r>
        <w:t xml:space="preserve"> Definition dialog</w:t>
      </w:r>
    </w:p>
    <w:p w:rsidR="004E168E" w:rsidRPr="0092487E" w:rsidRDefault="003509C0" w:rsidP="003509C0">
      <w:pPr>
        <w:pStyle w:val="ppNumberListIndent"/>
        <w:ind w:left="1757" w:hanging="360"/>
      </w:pPr>
      <w:proofErr w:type="spellStart"/>
      <w:r w:rsidRPr="003509C0">
        <w:t>CorrelatesWith</w:t>
      </w:r>
      <w:proofErr w:type="spellEnd"/>
      <w:r w:rsidRPr="003509C0">
        <w:t xml:space="preserve">: </w:t>
      </w:r>
      <w:proofErr w:type="spellStart"/>
      <w:r w:rsidRPr="003509C0">
        <w:rPr>
          <w:b/>
        </w:rPr>
        <w:t>ApplicationIDHandle</w:t>
      </w:r>
      <w:proofErr w:type="spellEnd"/>
    </w:p>
    <w:p w:rsidR="003509C0" w:rsidRPr="0092487E" w:rsidRDefault="003509C0" w:rsidP="003509C0">
      <w:pPr>
        <w:pStyle w:val="ppNumberListIndent"/>
        <w:ind w:left="1757" w:hanging="360"/>
      </w:pPr>
      <w:r w:rsidRPr="003509C0">
        <w:t>Key</w:t>
      </w:r>
      <w:r>
        <w:t xml:space="preserve">: </w:t>
      </w:r>
      <w:r w:rsidR="00DA562E">
        <w:t>Double-click</w:t>
      </w:r>
      <w:r w:rsidRPr="0092487E">
        <w:t xml:space="preserve"> the </w:t>
      </w:r>
      <w:proofErr w:type="spellStart"/>
      <w:r w:rsidRPr="004D6025">
        <w:rPr>
          <w:b/>
        </w:rPr>
        <w:t>AppID</w:t>
      </w:r>
      <w:proofErr w:type="spellEnd"/>
      <w:r w:rsidR="00CA4B37">
        <w:rPr>
          <w:b/>
        </w:rPr>
        <w:t xml:space="preserve"> </w:t>
      </w:r>
      <w:r w:rsidRPr="004D6025">
        <w:rPr>
          <w:b/>
        </w:rPr>
        <w:t>:</w:t>
      </w:r>
      <w:r w:rsidR="00CA4B37">
        <w:rPr>
          <w:b/>
        </w:rPr>
        <w:t xml:space="preserve"> </w:t>
      </w:r>
      <w:r w:rsidRPr="004D6025">
        <w:rPr>
          <w:b/>
        </w:rPr>
        <w:t>Int32</w:t>
      </w:r>
      <w:r w:rsidRPr="0092487E">
        <w:t xml:space="preserve"> value</w:t>
      </w:r>
    </w:p>
    <w:p w:rsidR="002F29E0" w:rsidRPr="002F29E0" w:rsidRDefault="002F29E0" w:rsidP="003509C0">
      <w:pPr>
        <w:pStyle w:val="ppNumberListIndent"/>
        <w:ind w:left="1757" w:hanging="360"/>
      </w:pPr>
      <w:r w:rsidRPr="002F29E0">
        <w:t xml:space="preserve">Click </w:t>
      </w:r>
      <w:r w:rsidRPr="003F3472">
        <w:rPr>
          <w:b/>
        </w:rPr>
        <w:t>OK</w:t>
      </w:r>
      <w:r>
        <w:t xml:space="preserve"> to dismiss the dialog</w:t>
      </w:r>
    </w:p>
    <w:p w:rsidR="003509C0" w:rsidRDefault="00C9756A" w:rsidP="003509C0">
      <w:pPr>
        <w:pStyle w:val="ppFigureIndent"/>
      </w:pPr>
      <w:r>
        <w:rPr>
          <w:noProof/>
          <w:lang w:bidi="ar-SA"/>
        </w:rPr>
        <w:drawing>
          <wp:inline distT="0" distB="0" distL="0" distR="0">
            <wp:extent cx="4310380" cy="2407920"/>
            <wp:effectExtent l="19050" t="0" r="0" b="0"/>
            <wp:docPr id="1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srcRect/>
                    <a:stretch>
                      <a:fillRect/>
                    </a:stretch>
                  </pic:blipFill>
                  <pic:spPr bwMode="auto">
                    <a:xfrm>
                      <a:off x="0" y="0"/>
                      <a:ext cx="4310380" cy="2407920"/>
                    </a:xfrm>
                    <a:prstGeom prst="rect">
                      <a:avLst/>
                    </a:prstGeom>
                    <a:noFill/>
                  </pic:spPr>
                </pic:pic>
              </a:graphicData>
            </a:graphic>
          </wp:inline>
        </w:drawing>
      </w:r>
    </w:p>
    <w:p w:rsidR="003509C0" w:rsidRDefault="003509C0" w:rsidP="003509C0">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32</w:t>
      </w:r>
      <w:r w:rsidR="00A17624">
        <w:rPr>
          <w:noProof/>
        </w:rPr>
        <w:fldChar w:fldCharType="end"/>
      </w:r>
    </w:p>
    <w:p w:rsidR="003509C0" w:rsidRDefault="003509C0" w:rsidP="003509C0">
      <w:pPr>
        <w:pStyle w:val="ppFigureCaptionIndent"/>
      </w:pPr>
      <w:r>
        <w:t>The Correlation definition for the Human Screening Receive activity</w:t>
      </w:r>
    </w:p>
    <w:p w:rsidR="001E0F02" w:rsidRPr="001E0F02" w:rsidRDefault="001E0F02" w:rsidP="001C781B">
      <w:pPr>
        <w:pStyle w:val="ppBodyTextIndent"/>
      </w:pPr>
    </w:p>
    <w:p w:rsidR="003509C0" w:rsidRDefault="006D428F" w:rsidP="003509C0">
      <w:pPr>
        <w:pStyle w:val="ppNumberList"/>
      </w:pPr>
      <w:r>
        <w:t>Once the message is received you</w:t>
      </w:r>
      <w:r w:rsidR="003509C0">
        <w:t xml:space="preserve"> need to update the dat</w:t>
      </w:r>
      <w:r>
        <w:t>abase and send a reply. Since you</w:t>
      </w:r>
      <w:r w:rsidR="003509C0">
        <w:t xml:space="preserve"> have more than one activity in the </w:t>
      </w:r>
      <w:r w:rsidR="00D30E18">
        <w:rPr>
          <w:b/>
        </w:rPr>
        <w:t>B</w:t>
      </w:r>
      <w:r w:rsidR="003509C0" w:rsidRPr="00D30E18">
        <w:rPr>
          <w:b/>
        </w:rPr>
        <w:t>ody</w:t>
      </w:r>
      <w:r w:rsidR="003509C0">
        <w:t xml:space="preserve"> drop a </w:t>
      </w:r>
      <w:r w:rsidR="003509C0" w:rsidRPr="00D30E18">
        <w:rPr>
          <w:b/>
        </w:rPr>
        <w:t>Sequence</w:t>
      </w:r>
      <w:r w:rsidR="003509C0">
        <w:t xml:space="preserve"> and set the</w:t>
      </w:r>
      <w:r w:rsidR="007016FC">
        <w:t xml:space="preserve"> following</w:t>
      </w:r>
      <w:r w:rsidR="009C1426">
        <w:t xml:space="preserve"> property</w:t>
      </w:r>
      <w:r w:rsidR="007016FC">
        <w:t>:</w:t>
      </w:r>
    </w:p>
    <w:p w:rsidR="003509C0" w:rsidRDefault="003509C0" w:rsidP="003509C0">
      <w:pPr>
        <w:pStyle w:val="ppNumberListIndent"/>
        <w:ind w:left="1757" w:hanging="360"/>
      </w:pPr>
      <w:r>
        <w:t xml:space="preserve">Display Name: </w:t>
      </w:r>
      <w:r w:rsidRPr="003509C0">
        <w:rPr>
          <w:b/>
        </w:rPr>
        <w:t>Update Human Screening Result</w:t>
      </w:r>
    </w:p>
    <w:p w:rsidR="002F29E0" w:rsidRPr="002F29E0" w:rsidRDefault="006D428F" w:rsidP="002F29E0">
      <w:pPr>
        <w:pStyle w:val="ppNumberList"/>
      </w:pPr>
      <w:r>
        <w:lastRenderedPageBreak/>
        <w:t>Now you</w:t>
      </w:r>
      <w:r w:rsidR="002F29E0" w:rsidRPr="002F29E0">
        <w:t xml:space="preserve"> can set the actual Hire value from the human screening result. Because Hire was initialized to False, the only way Hire is actually set to true is if the applicant passes both automated and human screening. Drag </w:t>
      </w:r>
      <w:r w:rsidR="002F29E0">
        <w:t xml:space="preserve">an </w:t>
      </w:r>
      <w:r w:rsidR="002F29E0" w:rsidRPr="002F29E0">
        <w:rPr>
          <w:b/>
        </w:rPr>
        <w:t>Assign</w:t>
      </w:r>
      <w:r w:rsidR="002F29E0" w:rsidRPr="002F29E0">
        <w:t xml:space="preserve"> </w:t>
      </w:r>
      <w:r w:rsidR="002F29E0">
        <w:t xml:space="preserve">activity from the Primitives group and drop it </w:t>
      </w:r>
      <w:r w:rsidR="002F29E0" w:rsidRPr="002F29E0">
        <w:t xml:space="preserve">into the </w:t>
      </w:r>
      <w:r w:rsidR="002F29E0" w:rsidRPr="002F29E0">
        <w:rPr>
          <w:b/>
        </w:rPr>
        <w:t>Update Human Screening</w:t>
      </w:r>
      <w:r w:rsidR="00DA562E">
        <w:rPr>
          <w:b/>
        </w:rPr>
        <w:t xml:space="preserve"> Result</w:t>
      </w:r>
      <w:r w:rsidR="002F29E0">
        <w:t xml:space="preserve"> sequence </w:t>
      </w:r>
      <w:r w:rsidR="002F29E0" w:rsidRPr="002F29E0">
        <w:t>and set the properties</w:t>
      </w:r>
      <w:r w:rsidR="00DF4EBB">
        <w:t>.</w:t>
      </w:r>
    </w:p>
    <w:p w:rsidR="002F29E0" w:rsidRDefault="002F29E0" w:rsidP="002F29E0">
      <w:pPr>
        <w:pStyle w:val="ppNumberListIndent"/>
        <w:ind w:left="1757" w:hanging="360"/>
      </w:pPr>
      <w:r>
        <w:t xml:space="preserve">Display Name: </w:t>
      </w:r>
      <w:r w:rsidRPr="00A96D7B">
        <w:rPr>
          <w:b/>
        </w:rPr>
        <w:t>Assign Hire</w:t>
      </w:r>
    </w:p>
    <w:p w:rsidR="002F29E0" w:rsidRPr="002F29E0" w:rsidRDefault="002F29E0" w:rsidP="002F29E0">
      <w:pPr>
        <w:pStyle w:val="ppNumberListIndent"/>
        <w:ind w:left="1757" w:hanging="360"/>
      </w:pPr>
      <w:r w:rsidRPr="002F29E0">
        <w:t xml:space="preserve">To: </w:t>
      </w:r>
      <w:r w:rsidRPr="002F29E0">
        <w:rPr>
          <w:b/>
        </w:rPr>
        <w:t>Hire</w:t>
      </w:r>
    </w:p>
    <w:p w:rsidR="002F29E0" w:rsidRPr="002F29E0" w:rsidRDefault="002F29E0" w:rsidP="002F29E0">
      <w:pPr>
        <w:pStyle w:val="ppNumberListIndent"/>
        <w:ind w:left="1757" w:hanging="360"/>
      </w:pPr>
      <w:r w:rsidRPr="002F29E0">
        <w:t xml:space="preserve">Value: </w:t>
      </w:r>
      <w:proofErr w:type="spellStart"/>
      <w:r w:rsidRPr="002F29E0">
        <w:rPr>
          <w:b/>
        </w:rPr>
        <w:t>HumanScreening.HiringApproved</w:t>
      </w:r>
      <w:proofErr w:type="spellEnd"/>
    </w:p>
    <w:p w:rsidR="003509C0" w:rsidRDefault="003509C0" w:rsidP="003509C0">
      <w:pPr>
        <w:pStyle w:val="ppNumberList"/>
      </w:pPr>
      <w:r>
        <w:t xml:space="preserve"> Drop an </w:t>
      </w:r>
      <w:proofErr w:type="spellStart"/>
      <w:r w:rsidRPr="008D1012">
        <w:rPr>
          <w:b/>
        </w:rPr>
        <w:t>UpdateHireApproved</w:t>
      </w:r>
      <w:proofErr w:type="spellEnd"/>
      <w:r>
        <w:t xml:space="preserve"> activity from the </w:t>
      </w:r>
      <w:proofErr w:type="spellStart"/>
      <w:r w:rsidRPr="002F29E0">
        <w:rPr>
          <w:b/>
        </w:rPr>
        <w:t>HRApplicationServices.Activities</w:t>
      </w:r>
      <w:proofErr w:type="spellEnd"/>
      <w:r>
        <w:t xml:space="preserve"> group </w:t>
      </w:r>
      <w:r w:rsidR="002F29E0">
        <w:t xml:space="preserve">below the Assign </w:t>
      </w:r>
      <w:r w:rsidR="00A96D7B">
        <w:t xml:space="preserve">Hire </w:t>
      </w:r>
      <w:r>
        <w:t>activity and set the properties.</w:t>
      </w:r>
    </w:p>
    <w:p w:rsidR="003509C0" w:rsidRPr="008D1012" w:rsidRDefault="003509C0" w:rsidP="003509C0">
      <w:pPr>
        <w:pStyle w:val="ppNumberListIndent"/>
        <w:ind w:left="1757" w:hanging="360"/>
      </w:pPr>
      <w:r>
        <w:t xml:space="preserve">Display Name: </w:t>
      </w:r>
      <w:r w:rsidRPr="008D1012">
        <w:rPr>
          <w:b/>
        </w:rPr>
        <w:t>Update Hire</w:t>
      </w:r>
      <w:r>
        <w:rPr>
          <w:b/>
        </w:rPr>
        <w:t xml:space="preserve"> Result</w:t>
      </w:r>
    </w:p>
    <w:p w:rsidR="003509C0" w:rsidRDefault="003509C0" w:rsidP="003509C0">
      <w:pPr>
        <w:pStyle w:val="ppNumberListIndent"/>
        <w:ind w:left="1757" w:hanging="360"/>
      </w:pPr>
      <w:proofErr w:type="spellStart"/>
      <w:r>
        <w:t>ApplicantID</w:t>
      </w:r>
      <w:proofErr w:type="spellEnd"/>
      <w:r>
        <w:t xml:space="preserve">: </w:t>
      </w:r>
      <w:proofErr w:type="spellStart"/>
      <w:r w:rsidRPr="008D1012">
        <w:rPr>
          <w:b/>
        </w:rPr>
        <w:t>ApplicationResponse.ApplicationID</w:t>
      </w:r>
      <w:proofErr w:type="spellEnd"/>
    </w:p>
    <w:p w:rsidR="003509C0" w:rsidRDefault="003509C0" w:rsidP="003509C0">
      <w:pPr>
        <w:pStyle w:val="ppNumberListIndent"/>
        <w:ind w:left="1757" w:hanging="360"/>
      </w:pPr>
      <w:proofErr w:type="spellStart"/>
      <w:r>
        <w:t>HireApproved</w:t>
      </w:r>
      <w:proofErr w:type="spellEnd"/>
      <w:r>
        <w:t xml:space="preserve">: </w:t>
      </w:r>
      <w:r w:rsidR="002F29E0">
        <w:rPr>
          <w:b/>
        </w:rPr>
        <w:t>Hire</w:t>
      </w:r>
    </w:p>
    <w:p w:rsidR="003509C0" w:rsidRDefault="006D428F" w:rsidP="003509C0">
      <w:pPr>
        <w:pStyle w:val="ppNumberList"/>
      </w:pPr>
      <w:r>
        <w:t>Now you</w:t>
      </w:r>
      <w:r w:rsidR="003509C0">
        <w:t xml:space="preserve"> need to send a response to the web application.</w:t>
      </w:r>
      <w:r w:rsidR="00EB093B">
        <w:t xml:space="preserve"> </w:t>
      </w:r>
      <w:r w:rsidR="003509C0">
        <w:t xml:space="preserve">To create a </w:t>
      </w:r>
      <w:proofErr w:type="spellStart"/>
      <w:r w:rsidR="003509C0" w:rsidRPr="004D6025">
        <w:rPr>
          <w:b/>
        </w:rPr>
        <w:t>SendReply</w:t>
      </w:r>
      <w:proofErr w:type="spellEnd"/>
      <w:r w:rsidR="004974EF">
        <w:t xml:space="preserve"> activity, right-</w:t>
      </w:r>
      <w:r w:rsidR="003509C0">
        <w:t>click the Receive activity</w:t>
      </w:r>
      <w:r w:rsidR="00AB7290">
        <w:t>,</w:t>
      </w:r>
      <w:r w:rsidR="003509C0">
        <w:t xml:space="preserve"> and select </w:t>
      </w:r>
      <w:r w:rsidR="003509C0" w:rsidRPr="004D6025">
        <w:rPr>
          <w:b/>
        </w:rPr>
        <w:t xml:space="preserve">Create </w:t>
      </w:r>
      <w:proofErr w:type="spellStart"/>
      <w:r w:rsidR="003509C0" w:rsidRPr="004D6025">
        <w:rPr>
          <w:b/>
        </w:rPr>
        <w:t>SendReply</w:t>
      </w:r>
      <w:proofErr w:type="spellEnd"/>
      <w:r w:rsidR="00D37EAB">
        <w:t>.</w:t>
      </w:r>
      <w:r w:rsidR="00EB093B">
        <w:t xml:space="preserve"> </w:t>
      </w:r>
      <w:r w:rsidR="00D37EAB">
        <w:t xml:space="preserve">Because the Receive activity is inside the Request area and the reply cannot be placed there the </w:t>
      </w:r>
      <w:proofErr w:type="spellStart"/>
      <w:r w:rsidR="00D37EAB" w:rsidRPr="000F6E8F">
        <w:rPr>
          <w:b/>
        </w:rPr>
        <w:t>SendReply</w:t>
      </w:r>
      <w:proofErr w:type="spellEnd"/>
      <w:r w:rsidR="00D37EAB">
        <w:t xml:space="preserve"> activity will be placed on the clipboard.</w:t>
      </w:r>
    </w:p>
    <w:p w:rsidR="003509C0" w:rsidRDefault="00C9756A" w:rsidP="003509C0">
      <w:pPr>
        <w:pStyle w:val="ppFigureIndent"/>
      </w:pPr>
      <w:r>
        <w:rPr>
          <w:noProof/>
          <w:lang w:bidi="ar-SA"/>
        </w:rPr>
        <w:drawing>
          <wp:inline distT="0" distB="0" distL="0" distR="0">
            <wp:extent cx="2950845" cy="3145790"/>
            <wp:effectExtent l="19050" t="0" r="1905" b="0"/>
            <wp:docPr id="1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srcRect/>
                    <a:stretch>
                      <a:fillRect/>
                    </a:stretch>
                  </pic:blipFill>
                  <pic:spPr bwMode="auto">
                    <a:xfrm>
                      <a:off x="0" y="0"/>
                      <a:ext cx="2950845" cy="3145790"/>
                    </a:xfrm>
                    <a:prstGeom prst="rect">
                      <a:avLst/>
                    </a:prstGeom>
                    <a:noFill/>
                  </pic:spPr>
                </pic:pic>
              </a:graphicData>
            </a:graphic>
          </wp:inline>
        </w:drawing>
      </w:r>
    </w:p>
    <w:p w:rsidR="003509C0" w:rsidRDefault="003509C0" w:rsidP="003509C0">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33</w:t>
      </w:r>
      <w:r w:rsidR="00A17624">
        <w:rPr>
          <w:noProof/>
        </w:rPr>
        <w:fldChar w:fldCharType="end"/>
      </w:r>
    </w:p>
    <w:p w:rsidR="003509C0" w:rsidRDefault="003509C0" w:rsidP="003509C0">
      <w:pPr>
        <w:pStyle w:val="ppFigureCaptionIndent"/>
      </w:pPr>
      <w:r>
        <w:t xml:space="preserve">Create a </w:t>
      </w:r>
      <w:proofErr w:type="spellStart"/>
      <w:r>
        <w:t>SendReply</w:t>
      </w:r>
      <w:proofErr w:type="spellEnd"/>
      <w:r>
        <w:t xml:space="preserve"> for the receive</w:t>
      </w:r>
    </w:p>
    <w:p w:rsidR="001E0F02" w:rsidRDefault="001E0F02" w:rsidP="001E0F02">
      <w:pPr>
        <w:pStyle w:val="ppBodyTextIndent"/>
      </w:pPr>
    </w:p>
    <w:p w:rsidR="00DA562E" w:rsidRDefault="00DA562E" w:rsidP="001E0F02">
      <w:pPr>
        <w:pStyle w:val="ppBodyTextIndent"/>
      </w:pPr>
      <w:r w:rsidRPr="00DA562E">
        <w:rPr>
          <w:noProof/>
          <w:lang w:bidi="ar-SA"/>
        </w:rPr>
        <w:lastRenderedPageBreak/>
        <w:drawing>
          <wp:inline distT="0" distB="0" distL="0" distR="0">
            <wp:extent cx="3619500" cy="1209675"/>
            <wp:effectExtent l="0" t="0" r="0" b="952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619500" cy="1209675"/>
                    </a:xfrm>
                    <a:prstGeom prst="rect">
                      <a:avLst/>
                    </a:prstGeom>
                  </pic:spPr>
                </pic:pic>
              </a:graphicData>
            </a:graphic>
          </wp:inline>
        </w:drawing>
      </w:r>
    </w:p>
    <w:p w:rsidR="00DA562E" w:rsidRDefault="00DA562E" w:rsidP="00DA562E">
      <w:pPr>
        <w:pStyle w:val="ppFigureNumberIndent"/>
      </w:pPr>
      <w:r>
        <w:t xml:space="preserve">Figure </w:t>
      </w:r>
      <w:r w:rsidR="00C84048">
        <w:fldChar w:fldCharType="begin"/>
      </w:r>
      <w:r w:rsidR="00C84048">
        <w:instrText xml:space="preserve"> SEQ Figure \* ARABIC </w:instrText>
      </w:r>
      <w:r w:rsidR="00C84048">
        <w:fldChar w:fldCharType="separate"/>
      </w:r>
      <w:r w:rsidR="00E15FDC">
        <w:rPr>
          <w:noProof/>
        </w:rPr>
        <w:t>34</w:t>
      </w:r>
      <w:r w:rsidR="00C84048">
        <w:rPr>
          <w:noProof/>
        </w:rPr>
        <w:fldChar w:fldCharType="end"/>
      </w:r>
    </w:p>
    <w:p w:rsidR="00DA562E" w:rsidRDefault="00DA562E" w:rsidP="00DA562E">
      <w:pPr>
        <w:pStyle w:val="ppFigureCaptionIndent"/>
      </w:pPr>
      <w:proofErr w:type="spellStart"/>
      <w:r>
        <w:t>Worflow</w:t>
      </w:r>
      <w:proofErr w:type="spellEnd"/>
      <w:r>
        <w:t xml:space="preserve"> Designer message saying that the </w:t>
      </w:r>
      <w:proofErr w:type="spellStart"/>
      <w:r w:rsidRPr="00DA562E">
        <w:t>SendReply</w:t>
      </w:r>
      <w:proofErr w:type="spellEnd"/>
      <w:r w:rsidRPr="00DA562E">
        <w:t xml:space="preserve"> activity </w:t>
      </w:r>
      <w:r>
        <w:t>was</w:t>
      </w:r>
      <w:r w:rsidRPr="00DA562E">
        <w:t xml:space="preserve"> </w:t>
      </w:r>
      <w:r>
        <w:t>copied to the clipboard</w:t>
      </w:r>
    </w:p>
    <w:p w:rsidR="00DA562E" w:rsidRPr="00DA562E" w:rsidRDefault="00DA562E" w:rsidP="00DA562E">
      <w:pPr>
        <w:pStyle w:val="ppBodyTextIndent"/>
      </w:pPr>
    </w:p>
    <w:p w:rsidR="003509C0" w:rsidRDefault="00D37EAB" w:rsidP="00D37EAB">
      <w:pPr>
        <w:pStyle w:val="ppNumberList"/>
      </w:pPr>
      <w:r>
        <w:t>Past</w:t>
      </w:r>
      <w:r w:rsidR="005C602C">
        <w:t>e</w:t>
      </w:r>
      <w:r>
        <w:t xml:space="preserve"> the </w:t>
      </w:r>
      <w:proofErr w:type="spellStart"/>
      <w:r w:rsidRPr="00D37EAB">
        <w:rPr>
          <w:b/>
        </w:rPr>
        <w:t>SendReply</w:t>
      </w:r>
      <w:proofErr w:type="spellEnd"/>
      <w:r>
        <w:t xml:space="preserve"> below the Update Hire Result activity and set its properties</w:t>
      </w:r>
      <w:r w:rsidR="004974EF">
        <w:t>.</w:t>
      </w:r>
    </w:p>
    <w:p w:rsidR="00D37EAB" w:rsidRPr="00D37EAB" w:rsidRDefault="00D37EAB" w:rsidP="00D37EAB">
      <w:pPr>
        <w:pStyle w:val="ppNumberListIndent"/>
        <w:ind w:left="1757" w:hanging="360"/>
      </w:pPr>
      <w:r>
        <w:t xml:space="preserve">Display Name: </w:t>
      </w:r>
      <w:r w:rsidRPr="00D37EAB">
        <w:rPr>
          <w:b/>
        </w:rPr>
        <w:t>Send Human Screening Reply</w:t>
      </w:r>
    </w:p>
    <w:p w:rsidR="00D37EAB" w:rsidRDefault="00D37EAB" w:rsidP="00D37EAB">
      <w:pPr>
        <w:pStyle w:val="ppNumberListIndent"/>
        <w:ind w:left="1757" w:hanging="360"/>
      </w:pPr>
      <w:r w:rsidRPr="00D37EAB">
        <w:t>Co</w:t>
      </w:r>
      <w:r w:rsidR="004974EF">
        <w:t>ntent - Message d</w:t>
      </w:r>
      <w:r>
        <w:t xml:space="preserve">ata: </w:t>
      </w:r>
      <w:r w:rsidRPr="00F67F09">
        <w:rPr>
          <w:b/>
        </w:rPr>
        <w:t>True</w:t>
      </w:r>
    </w:p>
    <w:p w:rsidR="003647EB" w:rsidRDefault="00C9756A" w:rsidP="003647EB">
      <w:pPr>
        <w:pStyle w:val="ppFigureIndent"/>
      </w:pPr>
      <w:r>
        <w:rPr>
          <w:noProof/>
          <w:lang w:bidi="ar-SA"/>
        </w:rPr>
        <w:lastRenderedPageBreak/>
        <w:drawing>
          <wp:inline distT="0" distB="0" distL="0" distR="0">
            <wp:extent cx="2987040" cy="5736590"/>
            <wp:effectExtent l="19050" t="0" r="3810" b="0"/>
            <wp:docPr id="1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2987040" cy="5736590"/>
                    </a:xfrm>
                    <a:prstGeom prst="rect">
                      <a:avLst/>
                    </a:prstGeom>
                    <a:noFill/>
                  </pic:spPr>
                </pic:pic>
              </a:graphicData>
            </a:graphic>
          </wp:inline>
        </w:drawing>
      </w:r>
    </w:p>
    <w:p w:rsidR="003647EB" w:rsidRDefault="003647EB" w:rsidP="003647EB">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35</w:t>
      </w:r>
      <w:r w:rsidR="00A17624">
        <w:rPr>
          <w:noProof/>
        </w:rPr>
        <w:fldChar w:fldCharType="end"/>
      </w:r>
    </w:p>
    <w:p w:rsidR="003647EB" w:rsidRDefault="003647EB" w:rsidP="003647EB">
      <w:pPr>
        <w:pStyle w:val="ppFigureCaptionIndent"/>
      </w:pPr>
      <w:r>
        <w:t>Human Screening Completed</w:t>
      </w:r>
    </w:p>
    <w:p w:rsidR="001E0F02" w:rsidRPr="001E0F02" w:rsidRDefault="001E0F02" w:rsidP="001E0F02">
      <w:pPr>
        <w:pStyle w:val="ppBodyTextIndent"/>
      </w:pPr>
    </w:p>
    <w:p w:rsidR="005C602C" w:rsidRPr="005C602C" w:rsidRDefault="005C602C" w:rsidP="005C602C">
      <w:pPr>
        <w:pStyle w:val="ppNumberList"/>
      </w:pPr>
      <w:r>
        <w:t xml:space="preserve">From the menu select </w:t>
      </w:r>
      <w:r w:rsidRPr="005C602C">
        <w:rPr>
          <w:b/>
        </w:rPr>
        <w:t>Build / Build Solution</w:t>
      </w:r>
      <w:r>
        <w:t xml:space="preserve"> (C</w:t>
      </w:r>
      <w:r w:rsidR="001C781B">
        <w:t>TRL</w:t>
      </w:r>
      <w:r>
        <w:t>+</w:t>
      </w:r>
      <w:r w:rsidR="001C781B">
        <w:t>SHIFT</w:t>
      </w:r>
      <w:r>
        <w:t>+B)</w:t>
      </w:r>
      <w:r w:rsidR="001C781B">
        <w:t>.</w:t>
      </w:r>
    </w:p>
    <w:p w:rsidR="00854BC6" w:rsidRPr="00854BC6" w:rsidRDefault="00854BC6" w:rsidP="00854BC6">
      <w:pPr>
        <w:pStyle w:val="ppListEnd"/>
      </w:pPr>
    </w:p>
    <w:p w:rsidR="00854BC6" w:rsidRDefault="00097EA4" w:rsidP="00854BC6">
      <w:pPr>
        <w:pStyle w:val="ppProcedureStart"/>
      </w:pPr>
      <w:bookmarkStart w:id="68" w:name="_Toc246389209"/>
      <w:bookmarkStart w:id="69" w:name="_Toc244310994"/>
      <w:bookmarkStart w:id="70" w:name="_Toc282002947"/>
      <w:r>
        <w:t>Task 4</w:t>
      </w:r>
      <w:r w:rsidR="00854BC6">
        <w:t xml:space="preserve"> – Send</w:t>
      </w:r>
      <w:r w:rsidR="00D75DA5">
        <w:t>ing</w:t>
      </w:r>
      <w:r w:rsidR="00854BC6">
        <w:t xml:space="preserve"> Human Screening Results</w:t>
      </w:r>
      <w:bookmarkEnd w:id="68"/>
      <w:bookmarkEnd w:id="69"/>
      <w:bookmarkEnd w:id="70"/>
    </w:p>
    <w:p w:rsidR="00854BC6" w:rsidRDefault="00854BC6" w:rsidP="0092736B">
      <w:pPr>
        <w:pStyle w:val="ppBodyText"/>
      </w:pPr>
      <w:r>
        <w:t xml:space="preserve">The HireApproval.aspx page will need to call the </w:t>
      </w:r>
      <w:proofErr w:type="spellStart"/>
      <w:r>
        <w:t>SubmitApplication.xamlx</w:t>
      </w:r>
      <w:proofErr w:type="spellEnd"/>
      <w:r>
        <w:t xml:space="preserve"> workflow.</w:t>
      </w:r>
      <w:r w:rsidR="00EB093B">
        <w:t xml:space="preserve"> </w:t>
      </w:r>
      <w:r>
        <w:t>Even though they are in the same website the way you call into the workflow is by sending it a message.</w:t>
      </w:r>
      <w:r w:rsidR="00EB093B">
        <w:t xml:space="preserve"> </w:t>
      </w:r>
      <w:r>
        <w:t>In this task</w:t>
      </w:r>
      <w:r w:rsidR="00CE543F">
        <w:t>,</w:t>
      </w:r>
      <w:r>
        <w:t xml:space="preserve"> you will modify the page to send the hire message.</w:t>
      </w:r>
    </w:p>
    <w:p w:rsidR="008A7F54" w:rsidRPr="005605F0" w:rsidRDefault="008A7F54" w:rsidP="00854BC6">
      <w:pPr>
        <w:pStyle w:val="ppNumberList"/>
      </w:pPr>
      <w:r>
        <w:lastRenderedPageBreak/>
        <w:t xml:space="preserve">Next we need to </w:t>
      </w:r>
      <w:r w:rsidR="005605F0">
        <w:t xml:space="preserve">Add a Service Reference </w:t>
      </w:r>
      <w:r>
        <w:t xml:space="preserve">to send a message to the receive activity of the </w:t>
      </w:r>
      <w:proofErr w:type="spellStart"/>
      <w:r w:rsidRPr="00151081">
        <w:rPr>
          <w:b/>
        </w:rPr>
        <w:t>SubmitApplication.xamlx</w:t>
      </w:r>
      <w:proofErr w:type="spellEnd"/>
      <w:r>
        <w:t xml:space="preserve"> workflow</w:t>
      </w:r>
      <w:r w:rsidR="00151081">
        <w:t xml:space="preserve"> that is waiting for the human screening result</w:t>
      </w:r>
      <w:r>
        <w:t>.</w:t>
      </w:r>
      <w:r w:rsidR="00EB093B">
        <w:t xml:space="preserve"> </w:t>
      </w:r>
      <w:r>
        <w:t xml:space="preserve">To do this </w:t>
      </w:r>
      <w:r w:rsidR="005605F0">
        <w:t>right</w:t>
      </w:r>
      <w:r w:rsidR="00262127">
        <w:t>-</w:t>
      </w:r>
      <w:r w:rsidR="005605F0">
        <w:t xml:space="preserve">click the </w:t>
      </w:r>
      <w:proofErr w:type="spellStart"/>
      <w:r w:rsidR="005605F0" w:rsidRPr="005605F0">
        <w:rPr>
          <w:b/>
        </w:rPr>
        <w:t>HRApplicationServices</w:t>
      </w:r>
      <w:proofErr w:type="spellEnd"/>
      <w:r w:rsidR="005605F0">
        <w:t xml:space="preserve"> project and select </w:t>
      </w:r>
      <w:r w:rsidR="005605F0" w:rsidRPr="005605F0">
        <w:rPr>
          <w:b/>
        </w:rPr>
        <w:t>Add Service Reference</w:t>
      </w:r>
      <w:r w:rsidR="00151081">
        <w:rPr>
          <w:b/>
        </w:rPr>
        <w:t>.</w:t>
      </w:r>
    </w:p>
    <w:p w:rsidR="005605F0" w:rsidRPr="00B2648E" w:rsidRDefault="005605F0" w:rsidP="00854BC6">
      <w:pPr>
        <w:pStyle w:val="ppNumberList"/>
      </w:pPr>
      <w:r>
        <w:t xml:space="preserve">In the Add Service Reference dialog click </w:t>
      </w:r>
      <w:r w:rsidRPr="00A14C97">
        <w:rPr>
          <w:b/>
        </w:rPr>
        <w:t>Discover</w:t>
      </w:r>
      <w:r>
        <w:t xml:space="preserve"> to find the service </w:t>
      </w:r>
      <w:proofErr w:type="spellStart"/>
      <w:r w:rsidRPr="005605F0">
        <w:rPr>
          <w:b/>
        </w:rPr>
        <w:t>SubmitApplication.xamlx</w:t>
      </w:r>
      <w:proofErr w:type="spellEnd"/>
      <w:r w:rsidR="00AB7290" w:rsidRPr="00B2648E">
        <w:t>.</w:t>
      </w:r>
    </w:p>
    <w:p w:rsidR="009C2562" w:rsidRDefault="005605F0" w:rsidP="00940685">
      <w:pPr>
        <w:pStyle w:val="ppNumberList"/>
      </w:pPr>
      <w:r>
        <w:t xml:space="preserve">Name the service reference </w:t>
      </w:r>
      <w:r w:rsidRPr="005605F0">
        <w:rPr>
          <w:b/>
        </w:rPr>
        <w:t>Application</w:t>
      </w:r>
      <w:r w:rsidR="0081132B" w:rsidRPr="0081132B">
        <w:t>,</w:t>
      </w:r>
      <w:r w:rsidR="00C04F0A">
        <w:rPr>
          <w:b/>
        </w:rPr>
        <w:t xml:space="preserve"> </w:t>
      </w:r>
      <w:r w:rsidR="00C04F0A">
        <w:t xml:space="preserve">and click </w:t>
      </w:r>
      <w:r w:rsidR="00C04F0A" w:rsidRPr="004A3DA1">
        <w:rPr>
          <w:b/>
        </w:rPr>
        <w:t>O</w:t>
      </w:r>
      <w:r w:rsidR="00572F24" w:rsidRPr="004A3DA1">
        <w:rPr>
          <w:b/>
        </w:rPr>
        <w:t>K</w:t>
      </w:r>
      <w:r w:rsidR="00C04F0A">
        <w:t xml:space="preserve"> to generate the reference.</w:t>
      </w:r>
      <w:r w:rsidR="00940685">
        <w:t xml:space="preserve"> After the proxy was generated by Visual Studio, make sure that the </w:t>
      </w:r>
      <w:proofErr w:type="spellStart"/>
      <w:r w:rsidR="00940685">
        <w:t>Web.</w:t>
      </w:r>
      <w:r w:rsidR="00CB74EF">
        <w:t>c</w:t>
      </w:r>
      <w:r w:rsidR="00940685">
        <w:t>onfig</w:t>
      </w:r>
      <w:proofErr w:type="spellEnd"/>
      <w:r w:rsidR="00940685">
        <w:t xml:space="preserve"> </w:t>
      </w:r>
      <w:r w:rsidR="00097545">
        <w:t xml:space="preserve">file </w:t>
      </w:r>
      <w:r w:rsidR="00940685">
        <w:t>has the following endpoint configuration.</w:t>
      </w:r>
    </w:p>
    <w:p w:rsidR="00940685" w:rsidRDefault="00940685" w:rsidP="00940685">
      <w:pPr>
        <w:pStyle w:val="ppCodeLanguageIndent"/>
      </w:pPr>
      <w:r>
        <w:t>XML</w:t>
      </w:r>
    </w:p>
    <w:p w:rsidR="00940685" w:rsidRPr="009F6407" w:rsidRDefault="00940685" w:rsidP="00940685">
      <w:pPr>
        <w:pStyle w:val="ppCodeIndent"/>
        <w:rPr>
          <w:b/>
        </w:rPr>
      </w:pPr>
      <w:r w:rsidRPr="009F6407">
        <w:rPr>
          <w:b/>
        </w:rPr>
        <w:t>&lt;endpoint address="http://localhost:62305/</w:t>
      </w:r>
      <w:proofErr w:type="spellStart"/>
      <w:r w:rsidRPr="009F6407">
        <w:rPr>
          <w:b/>
        </w:rPr>
        <w:t>SubmitApplication.xamlx</w:t>
      </w:r>
      <w:proofErr w:type="spellEnd"/>
      <w:r w:rsidRPr="009F6407">
        <w:rPr>
          <w:b/>
        </w:rPr>
        <w:t xml:space="preserve">" </w:t>
      </w:r>
    </w:p>
    <w:p w:rsidR="00940685" w:rsidRPr="009F6407" w:rsidRDefault="00940685" w:rsidP="00940685">
      <w:pPr>
        <w:pStyle w:val="ppCodeIndent"/>
        <w:rPr>
          <w:b/>
        </w:rPr>
      </w:pPr>
      <w:r w:rsidRPr="009F6407">
        <w:rPr>
          <w:b/>
        </w:rPr>
        <w:t xml:space="preserve">    binding="</w:t>
      </w:r>
      <w:proofErr w:type="spellStart"/>
      <w:r w:rsidRPr="009F6407">
        <w:rPr>
          <w:b/>
        </w:rPr>
        <w:t>basicHttpBinding</w:t>
      </w:r>
      <w:proofErr w:type="spellEnd"/>
      <w:r w:rsidRPr="009F6407">
        <w:rPr>
          <w:b/>
        </w:rPr>
        <w:t>"</w:t>
      </w:r>
    </w:p>
    <w:p w:rsidR="00940685" w:rsidRPr="009F6407" w:rsidRDefault="00940685" w:rsidP="00940685">
      <w:pPr>
        <w:pStyle w:val="ppCodeIndent"/>
        <w:rPr>
          <w:b/>
        </w:rPr>
      </w:pPr>
      <w:r w:rsidRPr="009F6407">
        <w:rPr>
          <w:b/>
        </w:rPr>
        <w:t xml:space="preserve">    </w:t>
      </w:r>
      <w:proofErr w:type="spellStart"/>
      <w:r w:rsidRPr="009F6407">
        <w:rPr>
          <w:b/>
        </w:rPr>
        <w:t>bindingConfiguration</w:t>
      </w:r>
      <w:proofErr w:type="spellEnd"/>
      <w:r w:rsidRPr="009F6407">
        <w:rPr>
          <w:b/>
        </w:rPr>
        <w:t>="</w:t>
      </w:r>
      <w:proofErr w:type="spellStart"/>
      <w:r w:rsidRPr="009F6407">
        <w:rPr>
          <w:b/>
        </w:rPr>
        <w:t>BasicHttpBinding_IApplicationService</w:t>
      </w:r>
      <w:proofErr w:type="spellEnd"/>
      <w:r w:rsidRPr="009F6407">
        <w:rPr>
          <w:b/>
        </w:rPr>
        <w:t>"</w:t>
      </w:r>
    </w:p>
    <w:p w:rsidR="00940685" w:rsidRPr="009F6407" w:rsidRDefault="00940685" w:rsidP="00940685">
      <w:pPr>
        <w:pStyle w:val="ppCodeIndent"/>
        <w:numPr>
          <w:ilvl w:val="0"/>
          <w:numId w:val="0"/>
        </w:numPr>
        <w:ind w:left="720"/>
        <w:rPr>
          <w:b/>
        </w:rPr>
      </w:pPr>
      <w:r w:rsidRPr="009F6407">
        <w:rPr>
          <w:b/>
        </w:rPr>
        <w:t xml:space="preserve">    </w:t>
      </w:r>
      <w:proofErr w:type="gramStart"/>
      <w:r w:rsidRPr="009F6407">
        <w:rPr>
          <w:b/>
          <w:highlight w:val="yellow"/>
        </w:rPr>
        <w:t>contract</w:t>
      </w:r>
      <w:proofErr w:type="gramEnd"/>
      <w:r w:rsidRPr="009F6407">
        <w:rPr>
          <w:b/>
          <w:highlight w:val="yellow"/>
        </w:rPr>
        <w:t>="</w:t>
      </w:r>
      <w:proofErr w:type="spellStart"/>
      <w:r w:rsidRPr="009F6407">
        <w:rPr>
          <w:b/>
          <w:highlight w:val="yellow"/>
        </w:rPr>
        <w:t>Application.IApplicationService</w:t>
      </w:r>
      <w:proofErr w:type="spellEnd"/>
      <w:r w:rsidRPr="009F6407">
        <w:rPr>
          <w:b/>
          <w:highlight w:val="yellow"/>
        </w:rPr>
        <w:t>"</w:t>
      </w:r>
    </w:p>
    <w:p w:rsidR="00940685" w:rsidRPr="009F6407" w:rsidRDefault="00940685" w:rsidP="00940685">
      <w:pPr>
        <w:pStyle w:val="ppCodeIndent"/>
        <w:numPr>
          <w:ilvl w:val="0"/>
          <w:numId w:val="0"/>
        </w:numPr>
        <w:ind w:left="720"/>
        <w:rPr>
          <w:b/>
        </w:rPr>
      </w:pPr>
      <w:r w:rsidRPr="009F6407">
        <w:rPr>
          <w:b/>
        </w:rPr>
        <w:t xml:space="preserve">    </w:t>
      </w:r>
      <w:proofErr w:type="gramStart"/>
      <w:r w:rsidRPr="009F6407">
        <w:rPr>
          <w:b/>
        </w:rPr>
        <w:t>name</w:t>
      </w:r>
      <w:proofErr w:type="gramEnd"/>
      <w:r w:rsidRPr="009F6407">
        <w:rPr>
          <w:b/>
        </w:rPr>
        <w:t>="</w:t>
      </w:r>
      <w:proofErr w:type="spellStart"/>
      <w:r w:rsidRPr="009F6407">
        <w:rPr>
          <w:b/>
        </w:rPr>
        <w:t>BasicHttpBinding_IApplicationService</w:t>
      </w:r>
      <w:proofErr w:type="spellEnd"/>
      <w:r w:rsidRPr="009F6407">
        <w:rPr>
          <w:b/>
        </w:rPr>
        <w:t>" /&gt;</w:t>
      </w:r>
    </w:p>
    <w:p w:rsidR="00940685" w:rsidRPr="00940685" w:rsidRDefault="00940685" w:rsidP="001C781B">
      <w:pPr>
        <w:pStyle w:val="ppBodyTextIndent"/>
      </w:pPr>
    </w:p>
    <w:p w:rsidR="00854BC6" w:rsidRDefault="00854BC6" w:rsidP="00854BC6">
      <w:pPr>
        <w:pStyle w:val="ppNumberList"/>
      </w:pPr>
      <w:r>
        <w:t xml:space="preserve">In the </w:t>
      </w:r>
      <w:proofErr w:type="spellStart"/>
      <w:r w:rsidRPr="00854BC6">
        <w:rPr>
          <w:b/>
        </w:rPr>
        <w:t>HRApplicationServices</w:t>
      </w:r>
      <w:proofErr w:type="spellEnd"/>
      <w:r>
        <w:t xml:space="preserve"> project</w:t>
      </w:r>
      <w:r w:rsidR="00CE1507">
        <w:t>, right-</w:t>
      </w:r>
      <w:r>
        <w:t xml:space="preserve">click </w:t>
      </w:r>
      <w:r w:rsidRPr="00854BC6">
        <w:rPr>
          <w:b/>
        </w:rPr>
        <w:t>HireApproval.aspx</w:t>
      </w:r>
      <w:r w:rsidR="0081132B" w:rsidRPr="0081132B">
        <w:t>,</w:t>
      </w:r>
      <w:r>
        <w:t xml:space="preserve"> and select</w:t>
      </w:r>
      <w:r w:rsidR="00240362">
        <w:t xml:space="preserve"> </w:t>
      </w:r>
      <w:r w:rsidR="00240362" w:rsidRPr="00240362">
        <w:rPr>
          <w:b/>
        </w:rPr>
        <w:t>V</w:t>
      </w:r>
      <w:r w:rsidRPr="00240362">
        <w:rPr>
          <w:b/>
        </w:rPr>
        <w:t xml:space="preserve">iew </w:t>
      </w:r>
      <w:r w:rsidR="00240362" w:rsidRPr="00240362">
        <w:rPr>
          <w:b/>
        </w:rPr>
        <w:t>C</w:t>
      </w:r>
      <w:r w:rsidRPr="00240362">
        <w:rPr>
          <w:b/>
        </w:rPr>
        <w:t>ode</w:t>
      </w:r>
      <w:r w:rsidR="007042A6">
        <w:t xml:space="preserve"> (F7)</w:t>
      </w:r>
      <w:r>
        <w:t>.</w:t>
      </w:r>
    </w:p>
    <w:p w:rsidR="00B25096" w:rsidRDefault="00B25096" w:rsidP="00854BC6">
      <w:pPr>
        <w:pStyle w:val="ppNumberList"/>
      </w:pPr>
      <w:r>
        <w:t>Add the following namespace directives</w:t>
      </w:r>
      <w:r w:rsidR="005E5326">
        <w:t>.</w:t>
      </w:r>
    </w:p>
    <w:p w:rsidR="00FD3FF9" w:rsidRPr="00D77C1D" w:rsidRDefault="00FD3FF9" w:rsidP="00FD3FF9">
      <w:pPr>
        <w:pStyle w:val="ppBodyTextIndent"/>
        <w:rPr>
          <w:i/>
        </w:rPr>
      </w:pPr>
      <w:r w:rsidRPr="00D77C1D">
        <w:rPr>
          <w:i/>
        </w:rPr>
        <w:t xml:space="preserve">(Code Snippet </w:t>
      </w:r>
      <w:r w:rsidR="006325E2">
        <w:rPr>
          <w:i/>
        </w:rPr>
        <w:t>–</w:t>
      </w:r>
      <w:r w:rsidRPr="00D77C1D">
        <w:rPr>
          <w:i/>
        </w:rPr>
        <w:t xml:space="preserve"> Introduction to WF Services Lab – </w:t>
      </w:r>
      <w:proofErr w:type="spellStart"/>
      <w:r w:rsidRPr="00D77C1D">
        <w:rPr>
          <w:i/>
        </w:rPr>
        <w:t>HireApprovalNamespace</w:t>
      </w:r>
      <w:proofErr w:type="spellEnd"/>
      <w:r w:rsidRPr="00D77C1D">
        <w:rPr>
          <w:i/>
        </w:rPr>
        <w:t xml:space="preserve"> </w:t>
      </w:r>
      <w:proofErr w:type="spellStart"/>
      <w:r w:rsidRPr="00D77C1D">
        <w:rPr>
          <w:i/>
        </w:rPr>
        <w:t>CSharp</w:t>
      </w:r>
      <w:proofErr w:type="spellEnd"/>
      <w:r w:rsidRPr="00D77C1D">
        <w:rPr>
          <w:i/>
        </w:rPr>
        <w:t>)</w:t>
      </w:r>
    </w:p>
    <w:p w:rsidR="00B25096" w:rsidRDefault="00B25096" w:rsidP="00B25096">
      <w:pPr>
        <w:pStyle w:val="ppCodeLanguageIndent"/>
      </w:pPr>
      <w:r>
        <w:t>C#</w:t>
      </w:r>
    </w:p>
    <w:p w:rsidR="00B25096" w:rsidRDefault="00B25096" w:rsidP="00B25096">
      <w:pPr>
        <w:pStyle w:val="ppCodeIndent"/>
        <w:rPr>
          <w:rFonts w:eastAsiaTheme="minorHAnsi"/>
          <w:b/>
          <w:lang w:bidi="ar-SA"/>
        </w:rPr>
      </w:pPr>
      <w:r w:rsidRPr="00B25096">
        <w:rPr>
          <w:rFonts w:eastAsiaTheme="minorHAnsi"/>
          <w:b/>
          <w:color w:val="0000FF"/>
          <w:lang w:bidi="ar-SA"/>
        </w:rPr>
        <w:t>using</w:t>
      </w:r>
      <w:r w:rsidRPr="00B25096">
        <w:rPr>
          <w:rFonts w:eastAsiaTheme="minorHAnsi"/>
          <w:b/>
          <w:lang w:bidi="ar-SA"/>
        </w:rPr>
        <w:t xml:space="preserve"> </w:t>
      </w:r>
      <w:proofErr w:type="spellStart"/>
      <w:r w:rsidRPr="00B25096">
        <w:rPr>
          <w:rFonts w:eastAsiaTheme="minorHAnsi"/>
          <w:b/>
          <w:lang w:bidi="ar-SA"/>
        </w:rPr>
        <w:t>HRApplicationServices.Contracts</w:t>
      </w:r>
      <w:proofErr w:type="spellEnd"/>
      <w:r w:rsidRPr="00B25096">
        <w:rPr>
          <w:rFonts w:eastAsiaTheme="minorHAnsi"/>
          <w:b/>
          <w:lang w:bidi="ar-SA"/>
        </w:rPr>
        <w:t>;</w:t>
      </w:r>
    </w:p>
    <w:p w:rsidR="00FD3FF9" w:rsidRPr="00B25096" w:rsidRDefault="00FD3FF9" w:rsidP="00B25096">
      <w:pPr>
        <w:pStyle w:val="ppCodeIndent"/>
        <w:rPr>
          <w:rFonts w:eastAsiaTheme="minorHAnsi"/>
          <w:b/>
          <w:lang w:bidi="ar-SA"/>
        </w:rPr>
      </w:pPr>
      <w:r>
        <w:rPr>
          <w:rFonts w:eastAsiaTheme="minorHAnsi"/>
          <w:b/>
          <w:color w:val="0000FF"/>
          <w:lang w:bidi="ar-SA"/>
        </w:rPr>
        <w:t xml:space="preserve">using </w:t>
      </w:r>
      <w:proofErr w:type="spellStart"/>
      <w:r w:rsidRPr="00FD3FF9">
        <w:rPr>
          <w:rFonts w:eastAsiaTheme="minorHAnsi"/>
          <w:b/>
          <w:lang w:bidi="ar-SA"/>
        </w:rPr>
        <w:t>HRApplicationServices.Application</w:t>
      </w:r>
      <w:proofErr w:type="spellEnd"/>
      <w:r>
        <w:rPr>
          <w:rFonts w:eastAsiaTheme="minorHAnsi"/>
          <w:b/>
          <w:lang w:bidi="ar-SA"/>
        </w:rPr>
        <w:t>;</w:t>
      </w:r>
    </w:p>
    <w:p w:rsidR="00FD3FF9" w:rsidRDefault="00FD3FF9" w:rsidP="00FD3FF9">
      <w:pPr>
        <w:pStyle w:val="ppBodyTextIndent"/>
        <w:rPr>
          <w:i/>
        </w:rPr>
      </w:pPr>
    </w:p>
    <w:p w:rsidR="00FD3FF9" w:rsidRPr="00D77C1D" w:rsidRDefault="00FD3FF9" w:rsidP="00FD3FF9">
      <w:pPr>
        <w:pStyle w:val="ppBodyTextIndent"/>
        <w:rPr>
          <w:i/>
        </w:rPr>
      </w:pPr>
      <w:r w:rsidRPr="00D77C1D">
        <w:rPr>
          <w:i/>
        </w:rPr>
        <w:t xml:space="preserve">(Code Snippet </w:t>
      </w:r>
      <w:r w:rsidR="006325E2">
        <w:rPr>
          <w:i/>
        </w:rPr>
        <w:t>–</w:t>
      </w:r>
      <w:r w:rsidRPr="00D77C1D">
        <w:rPr>
          <w:i/>
        </w:rPr>
        <w:t xml:space="preserve"> Introduction to WF Services Lab – </w:t>
      </w:r>
      <w:proofErr w:type="spellStart"/>
      <w:r w:rsidRPr="00D77C1D">
        <w:rPr>
          <w:i/>
        </w:rPr>
        <w:t>HireApprovalNamespace</w:t>
      </w:r>
      <w:proofErr w:type="spellEnd"/>
      <w:r w:rsidRPr="00D77C1D">
        <w:rPr>
          <w:i/>
        </w:rPr>
        <w:t xml:space="preserve"> VB)</w:t>
      </w:r>
    </w:p>
    <w:p w:rsidR="00B25096" w:rsidRDefault="00B25096" w:rsidP="00B25096">
      <w:pPr>
        <w:pStyle w:val="ppCodeLanguageIndent"/>
      </w:pPr>
      <w:r>
        <w:t>Visual Basic</w:t>
      </w:r>
    </w:p>
    <w:p w:rsidR="00FD3FF9" w:rsidRPr="00FD3FF9" w:rsidRDefault="00FD3FF9" w:rsidP="00FD3FF9">
      <w:pPr>
        <w:pStyle w:val="ppCodeIndent"/>
        <w:rPr>
          <w:rFonts w:eastAsiaTheme="minorHAnsi"/>
          <w:b/>
          <w:lang w:bidi="ar-SA"/>
        </w:rPr>
      </w:pPr>
      <w:r w:rsidRPr="00FD3FF9">
        <w:rPr>
          <w:rFonts w:eastAsiaTheme="minorHAnsi"/>
          <w:b/>
          <w:color w:val="0000FF"/>
          <w:lang w:bidi="ar-SA"/>
        </w:rPr>
        <w:t>Imports</w:t>
      </w:r>
      <w:r w:rsidRPr="00FD3FF9">
        <w:rPr>
          <w:rFonts w:eastAsiaTheme="minorHAnsi"/>
          <w:b/>
          <w:lang w:bidi="ar-SA"/>
        </w:rPr>
        <w:t xml:space="preserve"> </w:t>
      </w:r>
      <w:proofErr w:type="spellStart"/>
      <w:r w:rsidRPr="00FD3FF9">
        <w:rPr>
          <w:rFonts w:eastAsiaTheme="minorHAnsi"/>
          <w:b/>
          <w:lang w:bidi="ar-SA"/>
        </w:rPr>
        <w:t>HRApplicationServices.Contracts</w:t>
      </w:r>
      <w:proofErr w:type="spellEnd"/>
    </w:p>
    <w:p w:rsidR="00FD3FF9" w:rsidRPr="00FD3FF9" w:rsidRDefault="00FD3FF9" w:rsidP="00FD3FF9">
      <w:pPr>
        <w:pStyle w:val="ppCodeIndent"/>
        <w:rPr>
          <w:rFonts w:eastAsiaTheme="minorHAnsi"/>
          <w:b/>
          <w:lang w:bidi="ar-SA"/>
        </w:rPr>
      </w:pPr>
      <w:r w:rsidRPr="00FD3FF9">
        <w:rPr>
          <w:rFonts w:eastAsiaTheme="minorHAnsi"/>
          <w:b/>
          <w:color w:val="0000FF"/>
          <w:lang w:bidi="ar-SA"/>
        </w:rPr>
        <w:t>Imports</w:t>
      </w:r>
      <w:r w:rsidRPr="00FD3FF9">
        <w:rPr>
          <w:rFonts w:eastAsiaTheme="minorHAnsi"/>
          <w:b/>
          <w:lang w:bidi="ar-SA"/>
        </w:rPr>
        <w:t xml:space="preserve"> </w:t>
      </w:r>
      <w:proofErr w:type="spellStart"/>
      <w:r w:rsidRPr="00FD3FF9">
        <w:rPr>
          <w:rFonts w:eastAsiaTheme="minorHAnsi"/>
          <w:b/>
          <w:lang w:bidi="ar-SA"/>
        </w:rPr>
        <w:t>HRApplicationServices.Application</w:t>
      </w:r>
      <w:proofErr w:type="spellEnd"/>
    </w:p>
    <w:p w:rsidR="00BC03AC" w:rsidRDefault="00BC03AC" w:rsidP="00BC03AC">
      <w:pPr>
        <w:pStyle w:val="ppBodyTextIndent"/>
      </w:pPr>
    </w:p>
    <w:p w:rsidR="00854BC6" w:rsidRDefault="00854BC6" w:rsidP="00854BC6">
      <w:pPr>
        <w:pStyle w:val="ppNumberList"/>
      </w:pPr>
      <w:r>
        <w:t xml:space="preserve">Locate the </w:t>
      </w:r>
      <w:proofErr w:type="spellStart"/>
      <w:r w:rsidRPr="00FE31A4">
        <w:rPr>
          <w:b/>
        </w:rPr>
        <w:t>SendHumanScreenComplete</w:t>
      </w:r>
      <w:proofErr w:type="spellEnd"/>
      <w:r>
        <w:t xml:space="preserve"> method</w:t>
      </w:r>
      <w:r w:rsidR="005E5326">
        <w:t>,</w:t>
      </w:r>
      <w:r>
        <w:t xml:space="preserve"> and modify the code as shown</w:t>
      </w:r>
      <w:r w:rsidR="005E5326">
        <w:t>.</w:t>
      </w:r>
    </w:p>
    <w:p w:rsidR="004B6673" w:rsidRPr="00DE44DE" w:rsidRDefault="004B6673" w:rsidP="004B6673">
      <w:pPr>
        <w:pStyle w:val="ppBodyTextIndent"/>
        <w:rPr>
          <w:i/>
        </w:rPr>
      </w:pPr>
      <w:r w:rsidRPr="00DE44DE">
        <w:rPr>
          <w:i/>
        </w:rPr>
        <w:t xml:space="preserve">(Code Snippet </w:t>
      </w:r>
      <w:r w:rsidR="006325E2">
        <w:rPr>
          <w:i/>
        </w:rPr>
        <w:t>–</w:t>
      </w:r>
      <w:r w:rsidRPr="00DE44DE">
        <w:rPr>
          <w:i/>
        </w:rPr>
        <w:t xml:space="preserve"> Introduction to WF Services Lab – </w:t>
      </w:r>
      <w:proofErr w:type="spellStart"/>
      <w:r w:rsidRPr="00DE44DE">
        <w:rPr>
          <w:rFonts w:eastAsiaTheme="minorHAnsi"/>
          <w:i/>
          <w:lang w:bidi="ar-SA"/>
        </w:rPr>
        <w:t>SendHumanScreenComplete</w:t>
      </w:r>
      <w:proofErr w:type="spellEnd"/>
      <w:r w:rsidRPr="00DE44DE">
        <w:rPr>
          <w:i/>
        </w:rPr>
        <w:t xml:space="preserve"> </w:t>
      </w:r>
      <w:proofErr w:type="spellStart"/>
      <w:r w:rsidRPr="00DE44DE">
        <w:rPr>
          <w:i/>
        </w:rPr>
        <w:t>CSharp</w:t>
      </w:r>
      <w:proofErr w:type="spellEnd"/>
      <w:r w:rsidRPr="00DE44DE">
        <w:rPr>
          <w:i/>
        </w:rPr>
        <w:t>)</w:t>
      </w:r>
    </w:p>
    <w:p w:rsidR="00854BC6" w:rsidRDefault="00854BC6" w:rsidP="00854BC6">
      <w:pPr>
        <w:pStyle w:val="ppCodeLanguageIndent"/>
      </w:pPr>
      <w:r>
        <w:t>C#</w:t>
      </w:r>
    </w:p>
    <w:p w:rsidR="008D0D8D" w:rsidRPr="008D0D8D" w:rsidRDefault="008D0D8D" w:rsidP="008D0D8D">
      <w:pPr>
        <w:pStyle w:val="ppCodeIndent"/>
        <w:rPr>
          <w:rFonts w:eastAsiaTheme="minorHAnsi" w:cs="Consolas"/>
          <w:sz w:val="19"/>
          <w:szCs w:val="19"/>
          <w:lang w:bidi="ar-SA"/>
        </w:rPr>
      </w:pPr>
      <w:r w:rsidRPr="008D0D8D">
        <w:rPr>
          <w:rFonts w:eastAsiaTheme="minorHAnsi" w:cs="Consolas"/>
          <w:color w:val="0000FF"/>
          <w:sz w:val="19"/>
          <w:szCs w:val="19"/>
          <w:lang w:bidi="ar-SA"/>
        </w:rPr>
        <w:t>private</w:t>
      </w:r>
      <w:r w:rsidRPr="008D0D8D">
        <w:rPr>
          <w:rFonts w:eastAsiaTheme="minorHAnsi" w:cs="Consolas"/>
          <w:sz w:val="19"/>
          <w:szCs w:val="19"/>
          <w:lang w:bidi="ar-SA"/>
        </w:rPr>
        <w:t xml:space="preserve"> </w:t>
      </w:r>
      <w:r w:rsidRPr="008D0D8D">
        <w:rPr>
          <w:rFonts w:eastAsiaTheme="minorHAnsi" w:cs="Consolas"/>
          <w:color w:val="0000FF"/>
          <w:sz w:val="19"/>
          <w:szCs w:val="19"/>
          <w:lang w:bidi="ar-SA"/>
        </w:rPr>
        <w:t>void</w:t>
      </w:r>
      <w:r w:rsidRPr="008D0D8D">
        <w:rPr>
          <w:rFonts w:eastAsiaTheme="minorHAnsi" w:cs="Consolas"/>
          <w:sz w:val="19"/>
          <w:szCs w:val="19"/>
          <w:lang w:bidi="ar-SA"/>
        </w:rPr>
        <w:t xml:space="preserve"> </w:t>
      </w:r>
      <w:proofErr w:type="spellStart"/>
      <w:r w:rsidRPr="008D0D8D">
        <w:rPr>
          <w:rFonts w:eastAsiaTheme="minorHAnsi" w:cs="Consolas"/>
          <w:sz w:val="19"/>
          <w:szCs w:val="19"/>
          <w:lang w:bidi="ar-SA"/>
        </w:rPr>
        <w:t>SendHumanScreenComplete</w:t>
      </w:r>
      <w:proofErr w:type="spellEnd"/>
      <w:r w:rsidRPr="008D0D8D">
        <w:rPr>
          <w:rFonts w:eastAsiaTheme="minorHAnsi" w:cs="Consolas"/>
          <w:sz w:val="19"/>
          <w:szCs w:val="19"/>
          <w:lang w:bidi="ar-SA"/>
        </w:rPr>
        <w:t>(</w:t>
      </w:r>
      <w:proofErr w:type="spellStart"/>
      <w:r w:rsidRPr="008D0D8D">
        <w:rPr>
          <w:rFonts w:eastAsiaTheme="minorHAnsi" w:cs="Consolas"/>
          <w:color w:val="0000FF"/>
          <w:sz w:val="19"/>
          <w:szCs w:val="19"/>
          <w:lang w:bidi="ar-SA"/>
        </w:rPr>
        <w:t>bool</w:t>
      </w:r>
      <w:proofErr w:type="spellEnd"/>
      <w:r w:rsidRPr="008D0D8D">
        <w:rPr>
          <w:rFonts w:eastAsiaTheme="minorHAnsi" w:cs="Consolas"/>
          <w:sz w:val="19"/>
          <w:szCs w:val="19"/>
          <w:lang w:bidi="ar-SA"/>
        </w:rPr>
        <w:t xml:space="preserve"> hire)</w:t>
      </w:r>
    </w:p>
    <w:p w:rsidR="008D0D8D" w:rsidRPr="008D0D8D" w:rsidRDefault="008D0D8D" w:rsidP="00C04F0A">
      <w:pPr>
        <w:pStyle w:val="ppCodeIndent"/>
        <w:rPr>
          <w:rFonts w:eastAsiaTheme="minorHAnsi"/>
          <w:lang w:bidi="ar-SA"/>
        </w:rPr>
      </w:pPr>
      <w:r w:rsidRPr="008D0D8D">
        <w:rPr>
          <w:rFonts w:eastAsiaTheme="minorHAnsi"/>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color w:val="2B91AF"/>
          <w:lang w:bidi="ar-SA"/>
        </w:rPr>
        <w:t>ApplicationServiceClient</w:t>
      </w:r>
      <w:proofErr w:type="spellEnd"/>
      <w:r w:rsidR="00C04F0A" w:rsidRPr="00C04F0A">
        <w:rPr>
          <w:rFonts w:eastAsiaTheme="minorHAnsi"/>
          <w:b/>
          <w:lang w:bidi="ar-SA"/>
        </w:rPr>
        <w:t xml:space="preserve"> proxy = </w:t>
      </w:r>
      <w:r w:rsidR="00C04F0A" w:rsidRPr="00C04F0A">
        <w:rPr>
          <w:rFonts w:eastAsiaTheme="minorHAnsi"/>
          <w:b/>
          <w:color w:val="0000FF"/>
          <w:lang w:bidi="ar-SA"/>
        </w:rPr>
        <w:t>new</w:t>
      </w:r>
      <w:r w:rsidR="00C04F0A" w:rsidRPr="00C04F0A">
        <w:rPr>
          <w:rFonts w:eastAsiaTheme="minorHAnsi"/>
          <w:b/>
          <w:lang w:bidi="ar-SA"/>
        </w:rPr>
        <w:t xml:space="preserve"> </w:t>
      </w:r>
      <w:proofErr w:type="spellStart"/>
      <w:r w:rsidR="00C04F0A" w:rsidRPr="00C04F0A">
        <w:rPr>
          <w:rFonts w:eastAsiaTheme="minorHAnsi"/>
          <w:b/>
          <w:color w:val="2B91AF"/>
          <w:lang w:bidi="ar-SA"/>
        </w:rPr>
        <w:t>ApplicationServiceClient</w:t>
      </w:r>
      <w:proofErr w:type="spellEnd"/>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00FF"/>
          <w:lang w:bidi="ar-SA"/>
        </w:rPr>
        <w:t>try</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8000"/>
          <w:lang w:bidi="ar-SA"/>
        </w:rPr>
        <w:t>// Create the result</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color w:val="2B91AF"/>
          <w:lang w:bidi="ar-SA"/>
        </w:rPr>
        <w:t>HumanScreeningResult</w:t>
      </w:r>
      <w:proofErr w:type="spellEnd"/>
      <w:r w:rsidR="00C04F0A" w:rsidRPr="00C04F0A">
        <w:rPr>
          <w:rFonts w:eastAsiaTheme="minorHAnsi"/>
          <w:b/>
          <w:lang w:bidi="ar-SA"/>
        </w:rPr>
        <w:t xml:space="preserve"> result = </w:t>
      </w:r>
      <w:r w:rsidR="00C04F0A" w:rsidRPr="00C04F0A">
        <w:rPr>
          <w:rFonts w:eastAsiaTheme="minorHAnsi"/>
          <w:b/>
          <w:color w:val="0000FF"/>
          <w:lang w:bidi="ar-SA"/>
        </w:rPr>
        <w:t>new</w:t>
      </w:r>
      <w:r w:rsidR="00C04F0A" w:rsidRPr="00C04F0A">
        <w:rPr>
          <w:rFonts w:eastAsiaTheme="minorHAnsi"/>
          <w:b/>
          <w:lang w:bidi="ar-SA"/>
        </w:rPr>
        <w:t xml:space="preserve"> </w:t>
      </w:r>
      <w:proofErr w:type="spellStart"/>
      <w:r w:rsidR="00C04F0A" w:rsidRPr="00C04F0A">
        <w:rPr>
          <w:rFonts w:eastAsiaTheme="minorHAnsi"/>
          <w:b/>
          <w:color w:val="2B91AF"/>
          <w:lang w:bidi="ar-SA"/>
        </w:rPr>
        <w:t>HumanScreeningResult</w:t>
      </w:r>
      <w:proofErr w:type="spellEnd"/>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lang w:bidi="ar-SA"/>
        </w:rPr>
        <w:t>AppID</w:t>
      </w:r>
      <w:proofErr w:type="spellEnd"/>
      <w:r w:rsidR="00C04F0A" w:rsidRPr="00C04F0A">
        <w:rPr>
          <w:rFonts w:eastAsiaTheme="minorHAnsi"/>
          <w:b/>
          <w:lang w:bidi="ar-SA"/>
        </w:rPr>
        <w:t xml:space="preserve"> = </w:t>
      </w:r>
      <w:r w:rsidR="00C04F0A" w:rsidRPr="00C04F0A">
        <w:rPr>
          <w:rFonts w:eastAsiaTheme="minorHAnsi"/>
          <w:b/>
          <w:color w:val="2B91AF"/>
          <w:lang w:bidi="ar-SA"/>
        </w:rPr>
        <w:t>Convert</w:t>
      </w:r>
      <w:r w:rsidR="00C04F0A" w:rsidRPr="00C04F0A">
        <w:rPr>
          <w:rFonts w:eastAsiaTheme="minorHAnsi"/>
          <w:b/>
          <w:lang w:bidi="ar-SA"/>
        </w:rPr>
        <w:t>.ToInt32(</w:t>
      </w:r>
      <w:proofErr w:type="spellStart"/>
      <w:r w:rsidR="00C04F0A" w:rsidRPr="00C04F0A">
        <w:rPr>
          <w:rFonts w:eastAsiaTheme="minorHAnsi"/>
          <w:b/>
          <w:lang w:bidi="ar-SA"/>
        </w:rPr>
        <w:t>LabelAppID.Text</w:t>
      </w:r>
      <w:proofErr w:type="spellEnd"/>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lastRenderedPageBreak/>
        <w:t xml:space="preserve"> </w:t>
      </w:r>
      <w:proofErr w:type="spellStart"/>
      <w:r w:rsidR="00C04F0A" w:rsidRPr="00C04F0A">
        <w:rPr>
          <w:rFonts w:eastAsiaTheme="minorHAnsi"/>
          <w:b/>
          <w:lang w:bidi="ar-SA"/>
        </w:rPr>
        <w:t>HiringApproved</w:t>
      </w:r>
      <w:proofErr w:type="spellEnd"/>
      <w:r w:rsidR="00C04F0A" w:rsidRPr="00C04F0A">
        <w:rPr>
          <w:rFonts w:eastAsiaTheme="minorHAnsi"/>
          <w:b/>
          <w:lang w:bidi="ar-SA"/>
        </w:rPr>
        <w:t xml:space="preserve"> = hire,</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p>
    <w:p w:rsidR="00C04F0A" w:rsidRPr="00C04F0A" w:rsidRDefault="00C04F0A" w:rsidP="00C04F0A">
      <w:pPr>
        <w:pStyle w:val="ppCodeIndent"/>
        <w:rPr>
          <w:rFonts w:eastAsiaTheme="minorHAnsi"/>
          <w:b/>
          <w:lang w:bidi="ar-SA"/>
        </w:rPr>
      </w:pP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8000"/>
          <w:lang w:bidi="ar-SA"/>
        </w:rPr>
        <w:t>// Wrap it in a request</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color w:val="2B91AF"/>
          <w:lang w:bidi="ar-SA"/>
        </w:rPr>
        <w:t>HumanScreeningCompletedRequest</w:t>
      </w:r>
      <w:proofErr w:type="spellEnd"/>
      <w:r w:rsidR="00C04F0A" w:rsidRPr="00C04F0A">
        <w:rPr>
          <w:rFonts w:eastAsiaTheme="minorHAnsi"/>
          <w:b/>
          <w:lang w:bidi="ar-SA"/>
        </w:rPr>
        <w:t xml:space="preserve"> request = </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00FF"/>
          <w:lang w:bidi="ar-SA"/>
        </w:rPr>
        <w:t>new</w:t>
      </w:r>
      <w:r w:rsidR="00C04F0A" w:rsidRPr="00C04F0A">
        <w:rPr>
          <w:rFonts w:eastAsiaTheme="minorHAnsi"/>
          <w:b/>
          <w:lang w:bidi="ar-SA"/>
        </w:rPr>
        <w:t xml:space="preserve"> </w:t>
      </w:r>
      <w:proofErr w:type="spellStart"/>
      <w:r w:rsidR="00C04F0A" w:rsidRPr="00C04F0A">
        <w:rPr>
          <w:rFonts w:eastAsiaTheme="minorHAnsi"/>
          <w:b/>
          <w:color w:val="2B91AF"/>
          <w:lang w:bidi="ar-SA"/>
        </w:rPr>
        <w:t>HumanScreeningCompletedRequest</w:t>
      </w:r>
      <w:proofErr w:type="spellEnd"/>
      <w:r w:rsidR="00C04F0A" w:rsidRPr="00C04F0A">
        <w:rPr>
          <w:rFonts w:eastAsiaTheme="minorHAnsi"/>
          <w:b/>
          <w:lang w:bidi="ar-SA"/>
        </w:rPr>
        <w:t>(result);</w:t>
      </w:r>
    </w:p>
    <w:p w:rsidR="00C04F0A" w:rsidRPr="00C04F0A" w:rsidRDefault="00C04F0A" w:rsidP="00C04F0A">
      <w:pPr>
        <w:pStyle w:val="ppCodeIndent"/>
        <w:rPr>
          <w:rFonts w:eastAsiaTheme="minorHAnsi"/>
          <w:b/>
          <w:lang w:bidi="ar-SA"/>
        </w:rPr>
      </w:pP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8000"/>
          <w:lang w:bidi="ar-SA"/>
        </w:rPr>
        <w:t>// Call the workflow service</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lang w:bidi="ar-SA"/>
        </w:rPr>
        <w:t>proxy.HumanScreeningCompleted</w:t>
      </w:r>
      <w:proofErr w:type="spellEnd"/>
      <w:r w:rsidR="00C04F0A" w:rsidRPr="00C04F0A">
        <w:rPr>
          <w:rFonts w:eastAsiaTheme="minorHAnsi"/>
          <w:b/>
          <w:lang w:bidi="ar-SA"/>
        </w:rPr>
        <w:t>(result);</w:t>
      </w:r>
    </w:p>
    <w:p w:rsidR="00C04F0A" w:rsidRPr="00C04F0A" w:rsidRDefault="00C04F0A" w:rsidP="00C04F0A">
      <w:pPr>
        <w:pStyle w:val="ppCodeIndent"/>
        <w:rPr>
          <w:rFonts w:eastAsiaTheme="minorHAnsi"/>
          <w:b/>
          <w:lang w:bidi="ar-SA"/>
        </w:rPr>
      </w:pP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lang w:bidi="ar-SA"/>
        </w:rPr>
        <w:t>proxy.Close</w:t>
      </w:r>
      <w:proofErr w:type="spellEnd"/>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00FF"/>
          <w:lang w:bidi="ar-SA"/>
        </w:rPr>
        <w:t>catch</w:t>
      </w:r>
      <w:r w:rsidR="00C04F0A" w:rsidRPr="00C04F0A">
        <w:rPr>
          <w:rFonts w:eastAsiaTheme="minorHAnsi"/>
          <w:b/>
          <w:lang w:bidi="ar-SA"/>
        </w:rPr>
        <w:t xml:space="preserve"> (</w:t>
      </w:r>
      <w:r w:rsidR="00C04F0A" w:rsidRPr="00C04F0A">
        <w:rPr>
          <w:rFonts w:eastAsiaTheme="minorHAnsi"/>
          <w:b/>
          <w:color w:val="2B91AF"/>
          <w:lang w:bidi="ar-SA"/>
        </w:rPr>
        <w:t>Exception</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proofErr w:type="spellStart"/>
      <w:r w:rsidR="00C04F0A" w:rsidRPr="00C04F0A">
        <w:rPr>
          <w:rFonts w:eastAsiaTheme="minorHAnsi"/>
          <w:b/>
          <w:lang w:bidi="ar-SA"/>
        </w:rPr>
        <w:t>proxy.Abort</w:t>
      </w:r>
      <w:proofErr w:type="spellEnd"/>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color w:val="0000FF"/>
          <w:lang w:bidi="ar-SA"/>
        </w:rPr>
        <w:t>throw</w:t>
      </w:r>
      <w:r w:rsidR="00C04F0A" w:rsidRPr="00C04F0A">
        <w:rPr>
          <w:rFonts w:eastAsiaTheme="minorHAnsi"/>
          <w:b/>
          <w:lang w:bidi="ar-SA"/>
        </w:rPr>
        <w:t>;</w:t>
      </w:r>
    </w:p>
    <w:p w:rsidR="00C04F0A" w:rsidRPr="00C04F0A" w:rsidRDefault="00EB093B" w:rsidP="00C04F0A">
      <w:pPr>
        <w:pStyle w:val="ppCodeIndent"/>
        <w:rPr>
          <w:rFonts w:eastAsiaTheme="minorHAnsi"/>
          <w:b/>
          <w:lang w:bidi="ar-SA"/>
        </w:rPr>
      </w:pPr>
      <w:r>
        <w:rPr>
          <w:rFonts w:eastAsiaTheme="minorHAnsi"/>
          <w:b/>
          <w:lang w:bidi="ar-SA"/>
        </w:rPr>
        <w:t xml:space="preserve"> </w:t>
      </w:r>
      <w:r w:rsidR="00C04F0A" w:rsidRPr="00C04F0A">
        <w:rPr>
          <w:rFonts w:eastAsiaTheme="minorHAnsi"/>
          <w:b/>
          <w:lang w:bidi="ar-SA"/>
        </w:rPr>
        <w:t>}</w:t>
      </w:r>
      <w:r>
        <w:rPr>
          <w:rFonts w:eastAsiaTheme="minorHAnsi"/>
          <w:b/>
          <w:lang w:bidi="ar-SA"/>
        </w:rPr>
        <w:t xml:space="preserve"> </w:t>
      </w:r>
    </w:p>
    <w:p w:rsidR="008D0D8D" w:rsidRPr="008D0D8D" w:rsidRDefault="008D0D8D" w:rsidP="008D0D8D">
      <w:pPr>
        <w:pStyle w:val="ppCodeIndent"/>
        <w:rPr>
          <w:rFonts w:eastAsiaTheme="minorHAnsi" w:cs="Consolas"/>
          <w:sz w:val="19"/>
          <w:szCs w:val="19"/>
          <w:lang w:bidi="ar-SA"/>
        </w:rPr>
      </w:pPr>
      <w:r w:rsidRPr="008D0D8D">
        <w:rPr>
          <w:rFonts w:eastAsiaTheme="minorHAnsi" w:cs="Consolas"/>
          <w:sz w:val="19"/>
          <w:szCs w:val="19"/>
          <w:lang w:bidi="ar-SA"/>
        </w:rPr>
        <w:t>}</w:t>
      </w:r>
    </w:p>
    <w:p w:rsidR="008D0D8D" w:rsidRPr="008D0D8D" w:rsidRDefault="008D0D8D" w:rsidP="008D0D8D">
      <w:pPr>
        <w:pStyle w:val="ppBodyTextIndent"/>
        <w:rPr>
          <w:rFonts w:eastAsiaTheme="minorHAnsi"/>
          <w:lang w:bidi="ar-SA"/>
        </w:rPr>
      </w:pPr>
    </w:p>
    <w:p w:rsidR="00E73F7A" w:rsidRPr="00DE44DE" w:rsidRDefault="00E73F7A" w:rsidP="00E73F7A">
      <w:pPr>
        <w:pStyle w:val="ppBodyTextIndent"/>
        <w:rPr>
          <w:i/>
        </w:rPr>
      </w:pPr>
      <w:r w:rsidRPr="00DE44DE">
        <w:rPr>
          <w:i/>
        </w:rPr>
        <w:t xml:space="preserve">(Code Snippet </w:t>
      </w:r>
      <w:r w:rsidR="006325E2">
        <w:rPr>
          <w:i/>
        </w:rPr>
        <w:t>–</w:t>
      </w:r>
      <w:r w:rsidRPr="00DE44DE">
        <w:rPr>
          <w:i/>
        </w:rPr>
        <w:t xml:space="preserve"> Introduction to WF Services Lab – </w:t>
      </w:r>
      <w:proofErr w:type="spellStart"/>
      <w:r w:rsidRPr="00DE44DE">
        <w:rPr>
          <w:rFonts w:eastAsiaTheme="minorHAnsi"/>
          <w:i/>
          <w:lang w:bidi="ar-SA"/>
        </w:rPr>
        <w:t>SendHumanScreenComplete</w:t>
      </w:r>
      <w:proofErr w:type="spellEnd"/>
      <w:r w:rsidRPr="00DE44DE">
        <w:rPr>
          <w:i/>
        </w:rPr>
        <w:t xml:space="preserve"> </w:t>
      </w:r>
      <w:r w:rsidR="00DE0D75" w:rsidRPr="00DE44DE">
        <w:rPr>
          <w:i/>
        </w:rPr>
        <w:t>VB</w:t>
      </w:r>
      <w:r w:rsidRPr="00DE44DE">
        <w:rPr>
          <w:i/>
        </w:rPr>
        <w:t>)</w:t>
      </w:r>
    </w:p>
    <w:p w:rsidR="00E73F7A" w:rsidRDefault="00DE0D75" w:rsidP="00E73F7A">
      <w:pPr>
        <w:pStyle w:val="ppCodeLanguageIndent"/>
      </w:pPr>
      <w:r>
        <w:t>VB</w:t>
      </w:r>
    </w:p>
    <w:p w:rsidR="00211CBF" w:rsidRPr="00211CBF" w:rsidRDefault="00211CBF" w:rsidP="00211CBF">
      <w:pPr>
        <w:pStyle w:val="ppCodeIndent"/>
        <w:rPr>
          <w:rFonts w:eastAsiaTheme="minorHAnsi"/>
          <w:lang w:bidi="ar-SA"/>
        </w:rPr>
      </w:pPr>
      <w:r w:rsidRPr="00211CBF">
        <w:rPr>
          <w:rFonts w:eastAsiaTheme="minorHAnsi"/>
          <w:color w:val="0000FF"/>
          <w:lang w:bidi="ar-SA"/>
        </w:rPr>
        <w:t>Private</w:t>
      </w:r>
      <w:r w:rsidRPr="00211CBF">
        <w:rPr>
          <w:rFonts w:eastAsiaTheme="minorHAnsi"/>
          <w:lang w:bidi="ar-SA"/>
        </w:rPr>
        <w:t xml:space="preserve"> </w:t>
      </w:r>
      <w:r w:rsidRPr="00211CBF">
        <w:rPr>
          <w:rFonts w:eastAsiaTheme="minorHAnsi"/>
          <w:color w:val="0000FF"/>
          <w:lang w:bidi="ar-SA"/>
        </w:rPr>
        <w:t>Sub</w:t>
      </w:r>
      <w:r w:rsidRPr="00211CBF">
        <w:rPr>
          <w:rFonts w:eastAsiaTheme="minorHAnsi"/>
          <w:lang w:bidi="ar-SA"/>
        </w:rPr>
        <w:t xml:space="preserve"> </w:t>
      </w:r>
      <w:proofErr w:type="spellStart"/>
      <w:r w:rsidRPr="00211CBF">
        <w:rPr>
          <w:rFonts w:eastAsiaTheme="minorHAnsi"/>
          <w:lang w:bidi="ar-SA"/>
        </w:rPr>
        <w:t>SendHumanScreenComplete</w:t>
      </w:r>
      <w:proofErr w:type="spellEnd"/>
      <w:r w:rsidRPr="00211CBF">
        <w:rPr>
          <w:rFonts w:eastAsiaTheme="minorHAnsi"/>
          <w:lang w:bidi="ar-SA"/>
        </w:rPr>
        <w:t>(</w:t>
      </w:r>
      <w:proofErr w:type="spellStart"/>
      <w:r w:rsidRPr="00211CBF">
        <w:rPr>
          <w:rFonts w:eastAsiaTheme="minorHAnsi"/>
          <w:color w:val="0000FF"/>
          <w:lang w:bidi="ar-SA"/>
        </w:rPr>
        <w:t>ByVal</w:t>
      </w:r>
      <w:proofErr w:type="spellEnd"/>
      <w:r w:rsidRPr="00211CBF">
        <w:rPr>
          <w:rFonts w:eastAsiaTheme="minorHAnsi"/>
          <w:lang w:bidi="ar-SA"/>
        </w:rPr>
        <w:t xml:space="preserve"> hire </w:t>
      </w:r>
      <w:r w:rsidRPr="00211CBF">
        <w:rPr>
          <w:rFonts w:eastAsiaTheme="minorHAnsi"/>
          <w:color w:val="0000FF"/>
          <w:lang w:bidi="ar-SA"/>
        </w:rPr>
        <w:t>As</w:t>
      </w:r>
      <w:r w:rsidRPr="00211CBF">
        <w:rPr>
          <w:rFonts w:eastAsiaTheme="minorHAnsi"/>
          <w:lang w:bidi="ar-SA"/>
        </w:rPr>
        <w:t xml:space="preserve"> </w:t>
      </w:r>
      <w:r w:rsidRPr="00211CBF">
        <w:rPr>
          <w:rFonts w:eastAsiaTheme="minorHAnsi"/>
          <w:color w:val="0000FF"/>
          <w:lang w:bidi="ar-SA"/>
        </w:rPr>
        <w:t>Boolean</w:t>
      </w:r>
      <w:r w:rsidRPr="00211CBF">
        <w:rPr>
          <w:rFonts w:eastAsiaTheme="minorHAnsi"/>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Dim</w:t>
      </w:r>
      <w:r w:rsidR="00211CBF" w:rsidRPr="00211CBF">
        <w:rPr>
          <w:rFonts w:eastAsiaTheme="minorHAnsi"/>
          <w:b/>
          <w:lang w:bidi="ar-SA"/>
        </w:rPr>
        <w:t xml:space="preserve"> proxy </w:t>
      </w:r>
      <w:r w:rsidR="00211CBF" w:rsidRPr="00211CBF">
        <w:rPr>
          <w:rFonts w:eastAsiaTheme="minorHAnsi"/>
          <w:b/>
          <w:color w:val="0000FF"/>
          <w:lang w:bidi="ar-SA"/>
        </w:rPr>
        <w:t>As</w:t>
      </w:r>
      <w:r w:rsidR="00211CBF" w:rsidRPr="00211CBF">
        <w:rPr>
          <w:rFonts w:eastAsiaTheme="minorHAnsi"/>
          <w:b/>
          <w:lang w:bidi="ar-SA"/>
        </w:rPr>
        <w:t xml:space="preserve"> </w:t>
      </w:r>
      <w:proofErr w:type="spellStart"/>
      <w:r w:rsidR="00211CBF" w:rsidRPr="00211CBF">
        <w:rPr>
          <w:rFonts w:eastAsiaTheme="minorHAnsi"/>
          <w:b/>
          <w:color w:val="2B91AF"/>
          <w:lang w:bidi="ar-SA"/>
        </w:rPr>
        <w:t>ApplicationServiceClient</w:t>
      </w:r>
      <w:proofErr w:type="spellEnd"/>
      <w:r w:rsidR="00211CBF" w:rsidRPr="00211CBF">
        <w:rPr>
          <w:rFonts w:eastAsiaTheme="minorHAnsi"/>
          <w:b/>
          <w:lang w:bidi="ar-SA"/>
        </w:rPr>
        <w:t xml:space="preserve"> = </w:t>
      </w:r>
      <w:r w:rsidR="00211CBF" w:rsidRPr="00211CBF">
        <w:rPr>
          <w:rFonts w:eastAsiaTheme="minorHAnsi"/>
          <w:b/>
          <w:color w:val="0000FF"/>
          <w:lang w:bidi="ar-SA"/>
        </w:rPr>
        <w:t>New</w:t>
      </w:r>
      <w:r w:rsidR="00211CBF" w:rsidRPr="00211CBF">
        <w:rPr>
          <w:rFonts w:eastAsiaTheme="minorHAnsi"/>
          <w:b/>
          <w:lang w:bidi="ar-SA"/>
        </w:rPr>
        <w:t xml:space="preserve"> </w:t>
      </w:r>
      <w:proofErr w:type="spellStart"/>
      <w:r w:rsidR="00211CBF" w:rsidRPr="00211CBF">
        <w:rPr>
          <w:rFonts w:eastAsiaTheme="minorHAnsi"/>
          <w:b/>
          <w:color w:val="2B91AF"/>
          <w:lang w:bidi="ar-SA"/>
        </w:rPr>
        <w:t>ApplicationServiceClient</w:t>
      </w:r>
      <w:proofErr w:type="spellEnd"/>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Try</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Dim</w:t>
      </w:r>
      <w:r w:rsidR="00211CBF" w:rsidRPr="00211CBF">
        <w:rPr>
          <w:rFonts w:eastAsiaTheme="minorHAnsi"/>
          <w:b/>
          <w:lang w:bidi="ar-SA"/>
        </w:rPr>
        <w:t xml:space="preserve"> result </w:t>
      </w:r>
      <w:r w:rsidR="00211CBF" w:rsidRPr="00211CBF">
        <w:rPr>
          <w:rFonts w:eastAsiaTheme="minorHAnsi"/>
          <w:b/>
          <w:color w:val="0000FF"/>
          <w:lang w:bidi="ar-SA"/>
        </w:rPr>
        <w:t>As</w:t>
      </w:r>
      <w:r w:rsidR="00211CBF" w:rsidRPr="00211CBF">
        <w:rPr>
          <w:rFonts w:eastAsiaTheme="minorHAnsi"/>
          <w:b/>
          <w:lang w:bidi="ar-SA"/>
        </w:rPr>
        <w:t xml:space="preserve"> </w:t>
      </w:r>
      <w:r w:rsidR="00211CBF" w:rsidRPr="00211CBF">
        <w:rPr>
          <w:rFonts w:eastAsiaTheme="minorHAnsi"/>
          <w:b/>
          <w:color w:val="0000FF"/>
          <w:lang w:bidi="ar-SA"/>
        </w:rPr>
        <w:t>New</w:t>
      </w:r>
      <w:r w:rsidR="00211CBF" w:rsidRPr="00211CBF">
        <w:rPr>
          <w:rFonts w:eastAsiaTheme="minorHAnsi"/>
          <w:b/>
          <w:lang w:bidi="ar-SA"/>
        </w:rPr>
        <w:t xml:space="preserve"> </w:t>
      </w:r>
      <w:proofErr w:type="spellStart"/>
      <w:r w:rsidR="00211CBF" w:rsidRPr="00211CBF">
        <w:rPr>
          <w:rFonts w:eastAsiaTheme="minorHAnsi"/>
          <w:b/>
          <w:color w:val="2B91AF"/>
          <w:lang w:bidi="ar-SA"/>
        </w:rPr>
        <w:t>HumanScreeningResult</w:t>
      </w:r>
      <w:proofErr w:type="spellEnd"/>
      <w:r w:rsidR="00211CBF" w:rsidRPr="00211CBF">
        <w:rPr>
          <w:rFonts w:eastAsiaTheme="minorHAnsi"/>
          <w:b/>
          <w:lang w:bidi="ar-SA"/>
        </w:rPr>
        <w:t xml:space="preserve"> </w:t>
      </w:r>
      <w:r w:rsidR="00211CBF" w:rsidRPr="00211CBF">
        <w:rPr>
          <w:rFonts w:eastAsiaTheme="minorHAnsi"/>
          <w:b/>
          <w:color w:val="0000FF"/>
          <w:lang w:bidi="ar-SA"/>
        </w:rPr>
        <w:t>With</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lang w:bidi="ar-SA"/>
        </w:rPr>
        <w:t>.</w:t>
      </w:r>
      <w:proofErr w:type="spellStart"/>
      <w:r w:rsidR="00211CBF" w:rsidRPr="00211CBF">
        <w:rPr>
          <w:rFonts w:eastAsiaTheme="minorHAnsi"/>
          <w:b/>
          <w:lang w:bidi="ar-SA"/>
        </w:rPr>
        <w:t>AppID</w:t>
      </w:r>
      <w:proofErr w:type="spellEnd"/>
      <w:r w:rsidR="00211CBF" w:rsidRPr="00211CBF">
        <w:rPr>
          <w:rFonts w:eastAsiaTheme="minorHAnsi"/>
          <w:b/>
          <w:lang w:bidi="ar-SA"/>
        </w:rPr>
        <w:t xml:space="preserve"> = </w:t>
      </w:r>
      <w:r w:rsidR="00211CBF" w:rsidRPr="00211CBF">
        <w:rPr>
          <w:rFonts w:eastAsiaTheme="minorHAnsi"/>
          <w:b/>
          <w:color w:val="2B91AF"/>
          <w:lang w:bidi="ar-SA"/>
        </w:rPr>
        <w:t>Convert</w:t>
      </w:r>
      <w:r w:rsidR="00211CBF" w:rsidRPr="00211CBF">
        <w:rPr>
          <w:rFonts w:eastAsiaTheme="minorHAnsi"/>
          <w:b/>
          <w:lang w:bidi="ar-SA"/>
        </w:rPr>
        <w:t>.ToInt32(</w:t>
      </w:r>
      <w:proofErr w:type="spellStart"/>
      <w:r w:rsidR="00211CBF" w:rsidRPr="00211CBF">
        <w:rPr>
          <w:rFonts w:eastAsiaTheme="minorHAnsi"/>
          <w:b/>
          <w:lang w:bidi="ar-SA"/>
        </w:rPr>
        <w:t>LabelAppID.Text</w:t>
      </w:r>
      <w:proofErr w:type="spellEnd"/>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lang w:bidi="ar-SA"/>
        </w:rPr>
        <w:t>.</w:t>
      </w:r>
      <w:proofErr w:type="spellStart"/>
      <w:r w:rsidR="00211CBF" w:rsidRPr="00211CBF">
        <w:rPr>
          <w:rFonts w:eastAsiaTheme="minorHAnsi"/>
          <w:b/>
          <w:lang w:bidi="ar-SA"/>
        </w:rPr>
        <w:t>HiringApproved</w:t>
      </w:r>
      <w:proofErr w:type="spellEnd"/>
      <w:r w:rsidR="00211CBF" w:rsidRPr="00211CBF">
        <w:rPr>
          <w:rFonts w:eastAsiaTheme="minorHAnsi"/>
          <w:b/>
          <w:lang w:bidi="ar-SA"/>
        </w:rPr>
        <w:t xml:space="preserve"> = hire</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proofErr w:type="spellStart"/>
      <w:r w:rsidR="00211CBF" w:rsidRPr="00211CBF">
        <w:rPr>
          <w:rFonts w:eastAsiaTheme="minorHAnsi"/>
          <w:b/>
          <w:lang w:bidi="ar-SA"/>
        </w:rPr>
        <w:t>proxy.HumanScreeningCompleted</w:t>
      </w:r>
      <w:proofErr w:type="spellEnd"/>
      <w:r w:rsidR="00211CBF" w:rsidRPr="00211CBF">
        <w:rPr>
          <w:rFonts w:eastAsiaTheme="minorHAnsi"/>
          <w:b/>
          <w:lang w:bidi="ar-SA"/>
        </w:rPr>
        <w:t>(result)</w:t>
      </w:r>
    </w:p>
    <w:p w:rsidR="00211CBF" w:rsidRPr="00211CBF" w:rsidRDefault="00EB093B" w:rsidP="00211CBF">
      <w:pPr>
        <w:pStyle w:val="ppCodeIndent"/>
        <w:rPr>
          <w:rFonts w:eastAsiaTheme="minorHAnsi"/>
          <w:b/>
          <w:lang w:bidi="ar-SA"/>
        </w:rPr>
      </w:pPr>
      <w:r>
        <w:rPr>
          <w:rFonts w:eastAsiaTheme="minorHAnsi"/>
          <w:b/>
          <w:lang w:bidi="ar-SA"/>
        </w:rPr>
        <w:t xml:space="preserve"> </w:t>
      </w:r>
      <w:proofErr w:type="spellStart"/>
      <w:r w:rsidR="00211CBF" w:rsidRPr="00211CBF">
        <w:rPr>
          <w:rFonts w:eastAsiaTheme="minorHAnsi"/>
          <w:b/>
          <w:lang w:bidi="ar-SA"/>
        </w:rPr>
        <w:t>proxy.Close</w:t>
      </w:r>
      <w:proofErr w:type="spellEnd"/>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Catch</w:t>
      </w:r>
      <w:r w:rsidR="00211CBF" w:rsidRPr="00211CBF">
        <w:rPr>
          <w:rFonts w:eastAsiaTheme="minorHAnsi"/>
          <w:b/>
          <w:lang w:bidi="ar-SA"/>
        </w:rPr>
        <w:t xml:space="preserve"> ex </w:t>
      </w:r>
      <w:r w:rsidR="00211CBF" w:rsidRPr="00211CBF">
        <w:rPr>
          <w:rFonts w:eastAsiaTheme="minorHAnsi"/>
          <w:b/>
          <w:color w:val="0000FF"/>
          <w:lang w:bidi="ar-SA"/>
        </w:rPr>
        <w:t>As</w:t>
      </w:r>
      <w:r w:rsidR="00211CBF" w:rsidRPr="00211CBF">
        <w:rPr>
          <w:rFonts w:eastAsiaTheme="minorHAnsi"/>
          <w:b/>
          <w:lang w:bidi="ar-SA"/>
        </w:rPr>
        <w:t xml:space="preserve"> </w:t>
      </w:r>
      <w:r w:rsidR="00211CBF" w:rsidRPr="00211CBF">
        <w:rPr>
          <w:rFonts w:eastAsiaTheme="minorHAnsi"/>
          <w:b/>
          <w:color w:val="2B91AF"/>
          <w:lang w:bidi="ar-SA"/>
        </w:rPr>
        <w:t>Exception</w:t>
      </w:r>
    </w:p>
    <w:p w:rsidR="00211CBF" w:rsidRPr="00211CBF" w:rsidRDefault="00EB093B" w:rsidP="00211CBF">
      <w:pPr>
        <w:pStyle w:val="ppCodeIndent"/>
        <w:rPr>
          <w:rFonts w:eastAsiaTheme="minorHAnsi"/>
          <w:b/>
          <w:lang w:bidi="ar-SA"/>
        </w:rPr>
      </w:pPr>
      <w:r>
        <w:rPr>
          <w:rFonts w:eastAsiaTheme="minorHAnsi"/>
          <w:b/>
          <w:lang w:bidi="ar-SA"/>
        </w:rPr>
        <w:t xml:space="preserve"> </w:t>
      </w:r>
      <w:proofErr w:type="spellStart"/>
      <w:r w:rsidR="00211CBF" w:rsidRPr="00211CBF">
        <w:rPr>
          <w:rFonts w:eastAsiaTheme="minorHAnsi"/>
          <w:b/>
          <w:lang w:bidi="ar-SA"/>
        </w:rPr>
        <w:t>proxy.Abort</w:t>
      </w:r>
      <w:proofErr w:type="spellEnd"/>
      <w:r w:rsidR="00211CBF" w:rsidRPr="00211CBF">
        <w:rPr>
          <w:rFonts w:eastAsiaTheme="minorHAnsi"/>
          <w:b/>
          <w:lang w:bidi="ar-SA"/>
        </w:rPr>
        <w:t>()</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Throw</w:t>
      </w:r>
    </w:p>
    <w:p w:rsidR="00211CBF" w:rsidRPr="00211CBF" w:rsidRDefault="00EB093B" w:rsidP="00211CBF">
      <w:pPr>
        <w:pStyle w:val="ppCodeIndent"/>
        <w:rPr>
          <w:rFonts w:eastAsiaTheme="minorHAnsi"/>
          <w:b/>
          <w:lang w:bidi="ar-SA"/>
        </w:rPr>
      </w:pPr>
      <w:r>
        <w:rPr>
          <w:rFonts w:eastAsiaTheme="minorHAnsi"/>
          <w:b/>
          <w:lang w:bidi="ar-SA"/>
        </w:rPr>
        <w:t xml:space="preserve"> </w:t>
      </w:r>
      <w:r w:rsidR="00211CBF" w:rsidRPr="00211CBF">
        <w:rPr>
          <w:rFonts w:eastAsiaTheme="minorHAnsi"/>
          <w:b/>
          <w:color w:val="0000FF"/>
          <w:lang w:bidi="ar-SA"/>
        </w:rPr>
        <w:t>End</w:t>
      </w:r>
      <w:r w:rsidR="00211CBF" w:rsidRPr="00211CBF">
        <w:rPr>
          <w:rFonts w:eastAsiaTheme="minorHAnsi"/>
          <w:b/>
          <w:lang w:bidi="ar-SA"/>
        </w:rPr>
        <w:t xml:space="preserve"> </w:t>
      </w:r>
      <w:r w:rsidR="00211CBF" w:rsidRPr="00211CBF">
        <w:rPr>
          <w:rFonts w:eastAsiaTheme="minorHAnsi"/>
          <w:b/>
          <w:color w:val="0000FF"/>
          <w:lang w:bidi="ar-SA"/>
        </w:rPr>
        <w:t>Try</w:t>
      </w:r>
    </w:p>
    <w:p w:rsidR="00211CBF" w:rsidRPr="00211CBF" w:rsidRDefault="00211CBF" w:rsidP="00211CBF">
      <w:pPr>
        <w:pStyle w:val="ppCodeIndent"/>
        <w:rPr>
          <w:rFonts w:eastAsiaTheme="minorHAnsi"/>
          <w:lang w:bidi="ar-SA"/>
        </w:rPr>
      </w:pPr>
      <w:r w:rsidRPr="00211CBF">
        <w:rPr>
          <w:rFonts w:eastAsiaTheme="minorHAnsi"/>
          <w:color w:val="0000FF"/>
          <w:lang w:bidi="ar-SA"/>
        </w:rPr>
        <w:t>End</w:t>
      </w:r>
      <w:r w:rsidRPr="00211CBF">
        <w:rPr>
          <w:rFonts w:eastAsiaTheme="minorHAnsi"/>
          <w:lang w:bidi="ar-SA"/>
        </w:rPr>
        <w:t xml:space="preserve"> </w:t>
      </w:r>
      <w:r w:rsidRPr="00211CBF">
        <w:rPr>
          <w:rFonts w:eastAsiaTheme="minorHAnsi"/>
          <w:color w:val="0000FF"/>
          <w:lang w:bidi="ar-SA"/>
        </w:rPr>
        <w:t>Sub</w:t>
      </w:r>
    </w:p>
    <w:p w:rsidR="00211CBF" w:rsidRDefault="00211CBF" w:rsidP="0017089A">
      <w:pPr>
        <w:pStyle w:val="ppBodyTextIndent"/>
        <w:rPr>
          <w:rFonts w:eastAsiaTheme="minorHAnsi"/>
          <w:lang w:bidi="ar-SA"/>
        </w:rPr>
      </w:pPr>
    </w:p>
    <w:p w:rsidR="0017089A" w:rsidRDefault="0017089A" w:rsidP="0017089A">
      <w:pPr>
        <w:pStyle w:val="ppNumberList"/>
        <w:rPr>
          <w:rFonts w:eastAsiaTheme="minorHAnsi"/>
          <w:lang w:bidi="ar-SA"/>
        </w:rPr>
      </w:pPr>
      <w:r>
        <w:rPr>
          <w:rFonts w:eastAsiaTheme="minorHAnsi"/>
          <w:lang w:bidi="ar-SA"/>
        </w:rPr>
        <w:t xml:space="preserve">Press </w:t>
      </w:r>
      <w:r w:rsidRPr="0017089A">
        <w:rPr>
          <w:rFonts w:eastAsiaTheme="minorHAnsi"/>
          <w:b/>
          <w:lang w:bidi="ar-SA"/>
        </w:rPr>
        <w:t>CTRL+SHIFT+B</w:t>
      </w:r>
      <w:r>
        <w:rPr>
          <w:rFonts w:eastAsiaTheme="minorHAnsi"/>
          <w:lang w:bidi="ar-SA"/>
        </w:rPr>
        <w:t xml:space="preserve"> to build the solution.</w:t>
      </w:r>
    </w:p>
    <w:p w:rsidR="0017089A" w:rsidRPr="0017089A" w:rsidRDefault="0017089A" w:rsidP="0017089A">
      <w:pPr>
        <w:pStyle w:val="ppNoteIndent"/>
        <w:rPr>
          <w:rFonts w:eastAsiaTheme="minorHAnsi"/>
          <w:b/>
          <w:lang w:bidi="ar-SA"/>
        </w:rPr>
      </w:pPr>
      <w:r w:rsidRPr="0017089A">
        <w:rPr>
          <w:rFonts w:eastAsiaTheme="minorHAnsi"/>
          <w:b/>
          <w:lang w:bidi="ar-SA"/>
        </w:rPr>
        <w:t>Note:</w:t>
      </w:r>
      <w:r w:rsidRPr="00187C9C">
        <w:rPr>
          <w:rFonts w:eastAsiaTheme="minorHAnsi"/>
          <w:lang w:bidi="ar-SA"/>
        </w:rPr>
        <w:t xml:space="preserve"> </w:t>
      </w:r>
      <w:r>
        <w:rPr>
          <w:rFonts w:eastAsiaTheme="minorHAnsi"/>
          <w:lang w:bidi="ar-SA"/>
        </w:rPr>
        <w:t xml:space="preserve">If you are using Visual Basic and </w:t>
      </w:r>
      <w:proofErr w:type="gramStart"/>
      <w:r>
        <w:rPr>
          <w:rFonts w:eastAsiaTheme="minorHAnsi"/>
          <w:lang w:bidi="ar-SA"/>
        </w:rPr>
        <w:t>get a compilation error</w:t>
      </w:r>
      <w:proofErr w:type="gramEnd"/>
      <w:r>
        <w:rPr>
          <w:rFonts w:eastAsiaTheme="minorHAnsi"/>
          <w:lang w:bidi="ar-SA"/>
        </w:rPr>
        <w:t xml:space="preserve"> stating that the </w:t>
      </w:r>
      <w:proofErr w:type="spellStart"/>
      <w:r w:rsidRPr="0017089A">
        <w:rPr>
          <w:rFonts w:eastAsiaTheme="minorHAnsi"/>
          <w:b/>
          <w:lang w:bidi="ar-SA"/>
        </w:rPr>
        <w:t>ApplicationServiceClient</w:t>
      </w:r>
      <w:proofErr w:type="spellEnd"/>
      <w:r>
        <w:rPr>
          <w:rFonts w:eastAsiaTheme="minorHAnsi"/>
          <w:lang w:bidi="ar-SA"/>
        </w:rPr>
        <w:t xml:space="preserve"> </w:t>
      </w:r>
      <w:r w:rsidR="00187C9C">
        <w:rPr>
          <w:rFonts w:eastAsiaTheme="minorHAnsi"/>
          <w:lang w:bidi="ar-SA"/>
        </w:rPr>
        <w:t xml:space="preserve">type </w:t>
      </w:r>
      <w:r>
        <w:rPr>
          <w:rFonts w:eastAsiaTheme="minorHAnsi"/>
          <w:lang w:bidi="ar-SA"/>
        </w:rPr>
        <w:t xml:space="preserve">is not defined, add the </w:t>
      </w:r>
      <w:proofErr w:type="spellStart"/>
      <w:r>
        <w:rPr>
          <w:rFonts w:eastAsiaTheme="minorHAnsi"/>
          <w:b/>
          <w:lang w:bidi="ar-SA"/>
        </w:rPr>
        <w:t>SubmitApplication</w:t>
      </w:r>
      <w:r w:rsidRPr="0017089A">
        <w:rPr>
          <w:rFonts w:eastAsiaTheme="minorHAnsi"/>
          <w:b/>
          <w:lang w:bidi="ar-SA"/>
        </w:rPr>
        <w:t>.vb</w:t>
      </w:r>
      <w:proofErr w:type="spellEnd"/>
      <w:r>
        <w:rPr>
          <w:rFonts w:eastAsiaTheme="minorHAnsi"/>
          <w:lang w:bidi="ar-SA"/>
        </w:rPr>
        <w:t xml:space="preserve"> file located </w:t>
      </w:r>
      <w:r w:rsidR="00FC1D98">
        <w:rPr>
          <w:rFonts w:eastAsiaTheme="minorHAnsi"/>
          <w:lang w:bidi="ar-SA"/>
        </w:rPr>
        <w:t>at</w:t>
      </w:r>
      <w:r>
        <w:rPr>
          <w:rFonts w:eastAsiaTheme="minorHAnsi"/>
          <w:lang w:bidi="ar-SA"/>
        </w:rPr>
        <w:t xml:space="preserve"> </w:t>
      </w:r>
      <w:r w:rsidR="00FC1D98" w:rsidRPr="00FC1D98">
        <w:rPr>
          <w:rFonts w:eastAsiaTheme="minorHAnsi"/>
          <w:b/>
          <w:lang w:bidi="ar-SA"/>
        </w:rPr>
        <w:t>Assets\VB\</w:t>
      </w:r>
      <w:proofErr w:type="spellStart"/>
      <w:r w:rsidR="00FC1D98" w:rsidRPr="00FC1D98">
        <w:rPr>
          <w:rFonts w:eastAsiaTheme="minorHAnsi"/>
          <w:b/>
          <w:lang w:bidi="ar-SA"/>
        </w:rPr>
        <w:t>HRApplicationServices</w:t>
      </w:r>
      <w:proofErr w:type="spellEnd"/>
      <w:r>
        <w:rPr>
          <w:rFonts w:eastAsiaTheme="minorHAnsi"/>
          <w:lang w:bidi="ar-SA"/>
        </w:rPr>
        <w:t xml:space="preserve"> to the </w:t>
      </w:r>
      <w:proofErr w:type="spellStart"/>
      <w:r w:rsidRPr="0017089A">
        <w:rPr>
          <w:rFonts w:eastAsiaTheme="minorHAnsi"/>
          <w:b/>
          <w:lang w:bidi="ar-SA"/>
        </w:rPr>
        <w:t>HRApplicationServices</w:t>
      </w:r>
      <w:proofErr w:type="spellEnd"/>
      <w:r>
        <w:rPr>
          <w:rFonts w:eastAsiaTheme="minorHAnsi"/>
          <w:lang w:bidi="ar-SA"/>
        </w:rPr>
        <w:t xml:space="preserve"> project.</w:t>
      </w:r>
    </w:p>
    <w:p w:rsidR="0017089A" w:rsidRPr="0017089A" w:rsidRDefault="0017089A" w:rsidP="0017089A">
      <w:pPr>
        <w:pStyle w:val="ppBodyTextIndent"/>
        <w:rPr>
          <w:rFonts w:eastAsiaTheme="minorHAnsi"/>
          <w:lang w:bidi="ar-SA"/>
        </w:rPr>
      </w:pPr>
    </w:p>
    <w:p w:rsidR="00D8079C" w:rsidRPr="006E7BDE" w:rsidRDefault="00D8079C" w:rsidP="00D8079C">
      <w:pPr>
        <w:pStyle w:val="Heading1"/>
      </w:pPr>
      <w:r w:rsidRPr="006E7BDE">
        <w:lastRenderedPageBreak/>
        <w:t>Next Step</w:t>
      </w:r>
    </w:p>
    <w:sdt>
      <w:sdtPr>
        <w:rPr>
          <w:rStyle w:val="Hyperlink"/>
        </w:rPr>
        <w:alias w:val="Topic Link"/>
        <w:tag w:val="2307ae35-31b8-4053-be57-1fc93666147b"/>
        <w:id w:val="166681968"/>
        <w:placeholder>
          <w:docPart w:val="DefaultPlaceholder_1082065158"/>
        </w:placeholder>
        <w:text/>
      </w:sdtPr>
      <w:sdtEndPr>
        <w:rPr>
          <w:rStyle w:val="Hyperlink"/>
        </w:rPr>
      </w:sdtEndPr>
      <w:sdtContent>
        <w:p w:rsidR="00854BC6" w:rsidRPr="00854BC6" w:rsidRDefault="006F39C3" w:rsidP="00D8079C">
          <w:r>
            <w:rPr>
              <w:rStyle w:val="Hyperlink"/>
            </w:rPr>
            <w:t>Exercise 3: Verification</w:t>
          </w:r>
        </w:p>
      </w:sdtContent>
    </w:sdt>
    <w:p w:rsidR="008D1012" w:rsidRDefault="008D1012" w:rsidP="008D1012">
      <w:pPr>
        <w:pStyle w:val="ppListEnd"/>
      </w:pPr>
    </w:p>
    <w:bookmarkStart w:id="71" w:name="_Toc282002948" w:displacedByCustomXml="next"/>
    <w:bookmarkStart w:id="72" w:name="_Toc244310995" w:displacedByCustomXml="next"/>
    <w:sdt>
      <w:sdtPr>
        <w:alias w:val="Topic"/>
        <w:tag w:val="2307ae35-31b8-4053-be57-1fc93666147b"/>
        <w:id w:val="-164715112"/>
        <w:placeholder>
          <w:docPart w:val="DefaultPlaceholder_1082065158"/>
        </w:placeholder>
        <w:text/>
      </w:sdtPr>
      <w:sdtEndPr/>
      <w:sdtContent>
        <w:p w:rsidR="00D37EAB" w:rsidRDefault="006F39C3" w:rsidP="00C722EB">
          <w:pPr>
            <w:pStyle w:val="Heading2"/>
          </w:pPr>
          <w:r>
            <w:t>Exercise 3: Verification</w:t>
          </w:r>
        </w:p>
      </w:sdtContent>
    </w:sdt>
    <w:bookmarkEnd w:id="71" w:displacedByCustomXml="prev"/>
    <w:bookmarkEnd w:id="72" w:displacedByCustomXml="prev"/>
    <w:p w:rsidR="00D37EAB" w:rsidRDefault="00D37EAB" w:rsidP="00D37EAB">
      <w:r>
        <w:t>In this verification</w:t>
      </w:r>
      <w:r w:rsidR="001521A4">
        <w:t>,</w:t>
      </w:r>
      <w:r>
        <w:t xml:space="preserve"> you will </w:t>
      </w:r>
      <w:r w:rsidR="00A369E1">
        <w:t>create a new application and verify the screening process</w:t>
      </w:r>
      <w:r>
        <w:t>.</w:t>
      </w:r>
    </w:p>
    <w:p w:rsidR="00A369E1" w:rsidRDefault="00A369E1" w:rsidP="00D37EAB">
      <w:pPr>
        <w:pStyle w:val="ppNumberList"/>
        <w:rPr>
          <w:rFonts w:eastAsia="Arial Unicode MS"/>
          <w:noProof/>
        </w:rPr>
      </w:pPr>
      <w:r>
        <w:rPr>
          <w:rFonts w:eastAsia="Arial Unicode MS"/>
          <w:noProof/>
        </w:rPr>
        <w:t xml:space="preserve">Delete any mail messages from </w:t>
      </w:r>
      <w:r w:rsidR="001521A4">
        <w:rPr>
          <w:rFonts w:eastAsia="Arial Unicode MS"/>
          <w:noProof/>
        </w:rPr>
        <w:t xml:space="preserve">the </w:t>
      </w:r>
      <w:r>
        <w:rPr>
          <w:rFonts w:eastAsia="Arial Unicode MS"/>
          <w:noProof/>
        </w:rPr>
        <w:t>C:\Mailbox</w:t>
      </w:r>
      <w:r w:rsidR="00BD337C">
        <w:rPr>
          <w:rFonts w:eastAsia="Arial Unicode MS"/>
          <w:noProof/>
        </w:rPr>
        <w:t xml:space="preserve"> folder.</w:t>
      </w:r>
    </w:p>
    <w:p w:rsidR="007042A6" w:rsidRPr="00FC1D98" w:rsidRDefault="00FC1D98" w:rsidP="00D37EAB">
      <w:pPr>
        <w:pStyle w:val="ppNumberList"/>
        <w:rPr>
          <w:rFonts w:eastAsia="Arial Unicode MS"/>
          <w:noProof/>
        </w:rPr>
      </w:pPr>
      <w:r>
        <w:rPr>
          <w:rFonts w:eastAsia="Arial Unicode MS"/>
          <w:noProof/>
        </w:rPr>
        <w:t>Right-</w:t>
      </w:r>
      <w:r w:rsidR="007042A6">
        <w:rPr>
          <w:rFonts w:eastAsia="Arial Unicode MS"/>
          <w:noProof/>
        </w:rPr>
        <w:t xml:space="preserve">click the </w:t>
      </w:r>
      <w:r w:rsidR="007042A6" w:rsidRPr="007042A6">
        <w:rPr>
          <w:rFonts w:eastAsia="Arial Unicode MS"/>
          <w:b/>
          <w:noProof/>
        </w:rPr>
        <w:t>HRClient</w:t>
      </w:r>
      <w:r w:rsidR="007042A6">
        <w:rPr>
          <w:rFonts w:eastAsia="Arial Unicode MS"/>
          <w:noProof/>
        </w:rPr>
        <w:t xml:space="preserve"> project</w:t>
      </w:r>
      <w:r w:rsidR="005E5326">
        <w:rPr>
          <w:rFonts w:eastAsia="Arial Unicode MS"/>
          <w:noProof/>
        </w:rPr>
        <w:t>,</w:t>
      </w:r>
      <w:r w:rsidR="007042A6">
        <w:rPr>
          <w:rFonts w:eastAsia="Arial Unicode MS"/>
          <w:noProof/>
        </w:rPr>
        <w:t xml:space="preserve"> and select </w:t>
      </w:r>
      <w:r w:rsidR="007042A6" w:rsidRPr="007042A6">
        <w:rPr>
          <w:rFonts w:eastAsia="Arial Unicode MS"/>
          <w:b/>
          <w:noProof/>
        </w:rPr>
        <w:t>Set as StartUp</w:t>
      </w:r>
      <w:r w:rsidR="007042A6">
        <w:rPr>
          <w:rFonts w:eastAsia="Arial Unicode MS"/>
          <w:b/>
          <w:noProof/>
        </w:rPr>
        <w:t xml:space="preserve"> Project</w:t>
      </w:r>
      <w:r w:rsidRPr="00FC1D98">
        <w:rPr>
          <w:rFonts w:eastAsia="Arial Unicode MS"/>
          <w:noProof/>
        </w:rPr>
        <w:t>.</w:t>
      </w:r>
    </w:p>
    <w:p w:rsidR="00D37EAB" w:rsidRDefault="001521A4" w:rsidP="00D37EAB">
      <w:pPr>
        <w:pStyle w:val="ppNumberList"/>
        <w:rPr>
          <w:rFonts w:eastAsia="Arial Unicode MS"/>
          <w:noProof/>
        </w:rPr>
      </w:pPr>
      <w:r>
        <w:rPr>
          <w:rFonts w:eastAsia="Arial Unicode MS"/>
          <w:noProof/>
        </w:rPr>
        <w:t xml:space="preserve">Make sure that the service is already launched in the ASP.NET Development server and press </w:t>
      </w:r>
      <w:r w:rsidR="00D37EAB" w:rsidRPr="001572DC">
        <w:rPr>
          <w:rFonts w:eastAsia="Arial Unicode MS"/>
          <w:b/>
          <w:noProof/>
        </w:rPr>
        <w:t>F5</w:t>
      </w:r>
      <w:r w:rsidR="007042A6">
        <w:rPr>
          <w:rFonts w:eastAsia="Arial Unicode MS"/>
          <w:noProof/>
        </w:rPr>
        <w:t xml:space="preserve"> to Debug the solution;</w:t>
      </w:r>
      <w:r w:rsidR="00D37EAB">
        <w:rPr>
          <w:rFonts w:eastAsia="Arial Unicode MS"/>
          <w:noProof/>
        </w:rPr>
        <w:t xml:space="preserve"> </w:t>
      </w:r>
      <w:r w:rsidR="007042A6">
        <w:rPr>
          <w:rFonts w:eastAsia="Arial Unicode MS"/>
          <w:noProof/>
        </w:rPr>
        <w:t>t</w:t>
      </w:r>
      <w:r w:rsidR="00D37EAB">
        <w:rPr>
          <w:rFonts w:eastAsia="Arial Unicode MS"/>
          <w:noProof/>
        </w:rPr>
        <w:t>he HRClient application should start</w:t>
      </w:r>
      <w:r w:rsidR="00FC1D98">
        <w:rPr>
          <w:rFonts w:eastAsia="Arial Unicode MS"/>
          <w:noProof/>
        </w:rPr>
        <w:t>.</w:t>
      </w:r>
    </w:p>
    <w:p w:rsidR="00A369E1" w:rsidRPr="00FC1D98" w:rsidRDefault="00A369E1" w:rsidP="00D37EAB">
      <w:pPr>
        <w:pStyle w:val="ppNumberList"/>
        <w:rPr>
          <w:rFonts w:eastAsia="Arial Unicode MS"/>
          <w:noProof/>
        </w:rPr>
      </w:pPr>
      <w:r>
        <w:rPr>
          <w:rFonts w:eastAsia="Arial Unicode MS"/>
          <w:noProof/>
        </w:rPr>
        <w:t xml:space="preserve">Submit a new application where the education level is </w:t>
      </w:r>
      <w:r w:rsidRPr="00A369E1">
        <w:rPr>
          <w:rFonts w:eastAsia="Arial Unicode MS"/>
          <w:b/>
          <w:noProof/>
        </w:rPr>
        <w:t>Bachelors</w:t>
      </w:r>
      <w:r w:rsidR="00FC1D98" w:rsidRPr="00FC1D98">
        <w:rPr>
          <w:rFonts w:eastAsia="Arial Unicode MS"/>
          <w:noProof/>
        </w:rPr>
        <w:t>.</w:t>
      </w:r>
    </w:p>
    <w:p w:rsidR="00A369E1" w:rsidRDefault="00A369E1" w:rsidP="00D37EAB">
      <w:pPr>
        <w:pStyle w:val="ppNumberList"/>
        <w:rPr>
          <w:rFonts w:eastAsia="Arial Unicode MS"/>
          <w:noProof/>
        </w:rPr>
      </w:pPr>
      <w:r>
        <w:rPr>
          <w:rFonts w:eastAsia="Arial Unicode MS"/>
          <w:noProof/>
        </w:rPr>
        <w:t>The workflow should automatically reject</w:t>
      </w:r>
      <w:r w:rsidR="003647EB">
        <w:rPr>
          <w:rFonts w:eastAsia="Arial Unicode MS"/>
          <w:noProof/>
        </w:rPr>
        <w:t xml:space="preserve"> this application and you should see a new email message in the C:\Mailbox folder.</w:t>
      </w:r>
      <w:r w:rsidR="00EB093B">
        <w:rPr>
          <w:rFonts w:eastAsia="Arial Unicode MS"/>
          <w:noProof/>
        </w:rPr>
        <w:t xml:space="preserve"> </w:t>
      </w:r>
      <w:r w:rsidR="003647EB">
        <w:rPr>
          <w:rFonts w:eastAsia="Arial Unicode MS"/>
          <w:noProof/>
        </w:rPr>
        <w:t>You can view the message if you like.</w:t>
      </w:r>
      <w:r w:rsidR="00EB093B">
        <w:rPr>
          <w:rFonts w:eastAsia="Arial Unicode MS"/>
          <w:noProof/>
        </w:rPr>
        <w:t xml:space="preserve"> </w:t>
      </w:r>
      <w:r w:rsidR="003647EB">
        <w:rPr>
          <w:rFonts w:eastAsia="Arial Unicode MS"/>
          <w:noProof/>
        </w:rPr>
        <w:t>Delete this message when finished.</w:t>
      </w:r>
    </w:p>
    <w:p w:rsidR="003647EB" w:rsidRPr="003647EB" w:rsidRDefault="003647EB" w:rsidP="00D37EAB">
      <w:pPr>
        <w:pStyle w:val="ppNumberList"/>
        <w:rPr>
          <w:rFonts w:eastAsia="Arial Unicode MS"/>
          <w:noProof/>
        </w:rPr>
      </w:pPr>
      <w:r>
        <w:rPr>
          <w:rFonts w:eastAsia="Arial Unicode MS"/>
          <w:noProof/>
        </w:rPr>
        <w:t xml:space="preserve">In the </w:t>
      </w:r>
      <w:r w:rsidRPr="003D025B">
        <w:rPr>
          <w:rFonts w:eastAsia="Arial Unicode MS"/>
          <w:b/>
          <w:noProof/>
        </w:rPr>
        <w:t>Contoso HR Tool</w:t>
      </w:r>
      <w:r>
        <w:rPr>
          <w:rFonts w:eastAsia="Arial Unicode MS"/>
          <w:noProof/>
        </w:rPr>
        <w:t xml:space="preserve"> click </w:t>
      </w:r>
      <w:r w:rsidRPr="003D025B">
        <w:rPr>
          <w:rFonts w:eastAsia="Arial Unicode MS"/>
          <w:b/>
          <w:noProof/>
        </w:rPr>
        <w:t>Start Again</w:t>
      </w:r>
      <w:r w:rsidR="003D025B">
        <w:rPr>
          <w:rFonts w:eastAsia="Arial Unicode MS"/>
          <w:noProof/>
        </w:rPr>
        <w:t xml:space="preserve"> to submit a new Candidate Information Form</w:t>
      </w:r>
      <w:r>
        <w:rPr>
          <w:rFonts w:eastAsia="Arial Unicode MS"/>
          <w:noProof/>
        </w:rPr>
        <w:t>.</w:t>
      </w:r>
      <w:r w:rsidR="00EB093B">
        <w:rPr>
          <w:rFonts w:eastAsia="Arial Unicode MS"/>
          <w:noProof/>
        </w:rPr>
        <w:t xml:space="preserve"> </w:t>
      </w:r>
      <w:r>
        <w:rPr>
          <w:rFonts w:eastAsia="Arial Unicode MS"/>
          <w:noProof/>
        </w:rPr>
        <w:t xml:space="preserve">This time submit a new application where the education level is </w:t>
      </w:r>
      <w:r w:rsidRPr="003647EB">
        <w:rPr>
          <w:rFonts w:eastAsia="Arial Unicode MS"/>
          <w:b/>
          <w:noProof/>
        </w:rPr>
        <w:t>Masters</w:t>
      </w:r>
      <w:r w:rsidR="00FC1D98">
        <w:rPr>
          <w:rFonts w:eastAsia="Arial Unicode MS"/>
          <w:b/>
          <w:noProof/>
        </w:rPr>
        <w:t>.</w:t>
      </w:r>
    </w:p>
    <w:p w:rsidR="003647EB" w:rsidRDefault="003647EB" w:rsidP="00D37EAB">
      <w:pPr>
        <w:pStyle w:val="ppNumberList"/>
        <w:rPr>
          <w:rFonts w:eastAsia="Arial Unicode MS"/>
          <w:noProof/>
        </w:rPr>
      </w:pPr>
      <w:r>
        <w:rPr>
          <w:rFonts w:eastAsia="Arial Unicode MS"/>
          <w:noProof/>
        </w:rPr>
        <w:t>Look in C:\Mailbox.</w:t>
      </w:r>
      <w:r w:rsidR="00EB093B">
        <w:rPr>
          <w:rFonts w:eastAsia="Arial Unicode MS"/>
          <w:noProof/>
        </w:rPr>
        <w:t xml:space="preserve"> </w:t>
      </w:r>
      <w:r>
        <w:rPr>
          <w:rFonts w:eastAsia="Arial Unicode MS"/>
          <w:noProof/>
        </w:rPr>
        <w:t>There should be a message, only this one is</w:t>
      </w:r>
      <w:r w:rsidR="003D025B">
        <w:rPr>
          <w:rFonts w:eastAsia="Arial Unicode MS"/>
          <w:noProof/>
        </w:rPr>
        <w:t xml:space="preserve"> sent to the HR Reviewer. Right-</w:t>
      </w:r>
      <w:r>
        <w:rPr>
          <w:rFonts w:eastAsia="Arial Unicode MS"/>
          <w:noProof/>
        </w:rPr>
        <w:t>click and open the message.</w:t>
      </w:r>
    </w:p>
    <w:p w:rsidR="003647EB" w:rsidRDefault="00C9756A" w:rsidP="003647EB">
      <w:pPr>
        <w:pStyle w:val="ppFigureIndent"/>
        <w:rPr>
          <w:rFonts w:eastAsia="Arial Unicode MS"/>
          <w:noProof/>
        </w:rPr>
      </w:pPr>
      <w:r>
        <w:rPr>
          <w:rFonts w:eastAsia="Arial Unicode MS"/>
          <w:noProof/>
          <w:lang w:bidi="ar-SA"/>
        </w:rPr>
        <w:drawing>
          <wp:inline distT="0" distB="0" distL="0" distR="0">
            <wp:extent cx="5358765" cy="3548380"/>
            <wp:effectExtent l="19050" t="0" r="0" b="0"/>
            <wp:docPr id="1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5358765" cy="3548380"/>
                    </a:xfrm>
                    <a:prstGeom prst="rect">
                      <a:avLst/>
                    </a:prstGeom>
                    <a:noFill/>
                  </pic:spPr>
                </pic:pic>
              </a:graphicData>
            </a:graphic>
          </wp:inline>
        </w:drawing>
      </w:r>
    </w:p>
    <w:p w:rsidR="003647EB" w:rsidRDefault="003647EB" w:rsidP="003647EB">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36</w:t>
      </w:r>
      <w:r w:rsidR="00A17624">
        <w:rPr>
          <w:noProof/>
        </w:rPr>
        <w:fldChar w:fldCharType="end"/>
      </w:r>
    </w:p>
    <w:p w:rsidR="003647EB" w:rsidRDefault="003647EB" w:rsidP="003647EB">
      <w:pPr>
        <w:pStyle w:val="ppFigureCaptionIndent"/>
      </w:pPr>
      <w:r>
        <w:t>Request for Application Review</w:t>
      </w:r>
    </w:p>
    <w:p w:rsidR="001E0F02" w:rsidRPr="001E0F02" w:rsidRDefault="001E0F02" w:rsidP="001E0F02">
      <w:pPr>
        <w:pStyle w:val="ppBodyTextIndent"/>
      </w:pPr>
    </w:p>
    <w:p w:rsidR="003647EB" w:rsidRDefault="003647EB" w:rsidP="003647EB">
      <w:pPr>
        <w:pStyle w:val="ppNumberList"/>
      </w:pPr>
      <w:r>
        <w:t>Click the link in the message to go to the HR Job Application Approval web page</w:t>
      </w:r>
    </w:p>
    <w:p w:rsidR="003647EB" w:rsidRDefault="00C9756A" w:rsidP="003647EB">
      <w:pPr>
        <w:pStyle w:val="ppFigureIndent"/>
      </w:pPr>
      <w:r>
        <w:rPr>
          <w:noProof/>
          <w:lang w:bidi="ar-SA"/>
        </w:rPr>
        <w:drawing>
          <wp:inline distT="0" distB="0" distL="0" distR="0">
            <wp:extent cx="5108575" cy="2853055"/>
            <wp:effectExtent l="19050" t="0" r="0" b="0"/>
            <wp:docPr id="1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srcRect/>
                    <a:stretch>
                      <a:fillRect/>
                    </a:stretch>
                  </pic:blipFill>
                  <pic:spPr bwMode="auto">
                    <a:xfrm>
                      <a:off x="0" y="0"/>
                      <a:ext cx="5108575" cy="2853055"/>
                    </a:xfrm>
                    <a:prstGeom prst="rect">
                      <a:avLst/>
                    </a:prstGeom>
                    <a:noFill/>
                  </pic:spPr>
                </pic:pic>
              </a:graphicData>
            </a:graphic>
          </wp:inline>
        </w:drawing>
      </w:r>
    </w:p>
    <w:p w:rsidR="003647EB" w:rsidRDefault="003647EB" w:rsidP="003647EB">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37</w:t>
      </w:r>
      <w:r w:rsidR="00A17624">
        <w:rPr>
          <w:noProof/>
        </w:rPr>
        <w:fldChar w:fldCharType="end"/>
      </w:r>
    </w:p>
    <w:p w:rsidR="003647EB" w:rsidRDefault="003647EB" w:rsidP="003647EB">
      <w:pPr>
        <w:pStyle w:val="ppFigureCaptionIndent"/>
      </w:pPr>
      <w:r>
        <w:t xml:space="preserve">The </w:t>
      </w:r>
      <w:r w:rsidRPr="003647EB">
        <w:t>HR Job Application Approval</w:t>
      </w:r>
      <w:r>
        <w:t xml:space="preserve"> page.</w:t>
      </w:r>
    </w:p>
    <w:p w:rsidR="001E0F02" w:rsidRPr="001E0F02" w:rsidRDefault="001E0F02" w:rsidP="001E0F02">
      <w:pPr>
        <w:pStyle w:val="ppBodyTextIndent"/>
      </w:pPr>
    </w:p>
    <w:p w:rsidR="008D1012" w:rsidRDefault="00854BC6" w:rsidP="003647EB">
      <w:pPr>
        <w:pStyle w:val="ppNumberList"/>
      </w:pPr>
      <w:r>
        <w:t xml:space="preserve">Click </w:t>
      </w:r>
      <w:r w:rsidRPr="00854BC6">
        <w:rPr>
          <w:b/>
        </w:rPr>
        <w:t>Hire</w:t>
      </w:r>
      <w:r>
        <w:t xml:space="preserve"> to hire the applicant.</w:t>
      </w:r>
      <w:r w:rsidR="00EB093B">
        <w:t xml:space="preserve"> </w:t>
      </w:r>
      <w:r>
        <w:t>This will send a message to the workflow.</w:t>
      </w:r>
    </w:p>
    <w:p w:rsidR="00854BC6" w:rsidRDefault="00D8079C" w:rsidP="003647EB">
      <w:pPr>
        <w:pStyle w:val="ppNumberList"/>
      </w:pPr>
      <w:r>
        <w:t>You should see a second mail message with the hire message.</w:t>
      </w:r>
    </w:p>
    <w:p w:rsidR="001C781B" w:rsidRDefault="001C781B" w:rsidP="001C781B">
      <w:pPr>
        <w:pStyle w:val="ppListEnd"/>
      </w:pPr>
    </w:p>
    <w:p w:rsidR="00D8079C" w:rsidRPr="006E7BDE" w:rsidRDefault="00D8079C" w:rsidP="00D8079C">
      <w:pPr>
        <w:pStyle w:val="Heading1"/>
      </w:pPr>
      <w:r w:rsidRPr="006E7BDE">
        <w:t>Next Step</w:t>
      </w:r>
    </w:p>
    <w:sdt>
      <w:sdtPr>
        <w:rPr>
          <w:rStyle w:val="Hyperlink"/>
        </w:rPr>
        <w:alias w:val="Topic Link"/>
        <w:tag w:val="aae93504-e4e5-41d3-a3ea-7217d99004a3"/>
        <w:id w:val="-1740162126"/>
        <w:placeholder>
          <w:docPart w:val="DefaultPlaceholder_1082065158"/>
        </w:placeholder>
        <w:text/>
      </w:sdtPr>
      <w:sdtEndPr>
        <w:rPr>
          <w:rStyle w:val="Hyperlink"/>
        </w:rPr>
      </w:sdtEndPr>
      <w:sdtContent>
        <w:p w:rsidR="00D8079C" w:rsidRDefault="006F39C3" w:rsidP="00D8079C">
          <w:r>
            <w:rPr>
              <w:rStyle w:val="Hyperlink"/>
            </w:rPr>
            <w:t>Exercise 4: Deploy the Solution</w:t>
          </w:r>
        </w:p>
      </w:sdtContent>
    </w:sdt>
    <w:p w:rsidR="00D8079C" w:rsidRPr="008D1012" w:rsidRDefault="00D8079C" w:rsidP="00D8079C">
      <w:pPr>
        <w:pStyle w:val="ppListEnd"/>
      </w:pPr>
    </w:p>
    <w:bookmarkStart w:id="73" w:name="_Toc282002949" w:displacedByCustomXml="next"/>
    <w:bookmarkStart w:id="74" w:name="_Toc244310996" w:displacedByCustomXml="next"/>
    <w:sdt>
      <w:sdtPr>
        <w:alias w:val="Topic"/>
        <w:tag w:val="aae93504-e4e5-41d3-a3ea-7217d99004a3"/>
        <w:id w:val="-1264296091"/>
        <w:placeholder>
          <w:docPart w:val="DefaultPlaceholder_1082065158"/>
        </w:placeholder>
        <w:text/>
      </w:sdtPr>
      <w:sdtEndPr/>
      <w:sdtContent>
        <w:p w:rsidR="00D55236" w:rsidRDefault="006F39C3" w:rsidP="00767EA3">
          <w:pPr>
            <w:pStyle w:val="ppTopic"/>
          </w:pPr>
          <w:r>
            <w:t>Exercise 4: Deploy the Solution</w:t>
          </w:r>
        </w:p>
      </w:sdtContent>
    </w:sdt>
    <w:bookmarkEnd w:id="73" w:displacedByCustomXml="prev"/>
    <w:bookmarkEnd w:id="74" w:displacedByCustomXml="prev"/>
    <w:p w:rsidR="00C72944" w:rsidRDefault="00C72944" w:rsidP="00C72944">
      <w:pPr>
        <w:pStyle w:val="ppBodyText"/>
      </w:pPr>
      <w:r>
        <w:t>In this exercise</w:t>
      </w:r>
      <w:r w:rsidR="000F4257">
        <w:t>,</w:t>
      </w:r>
      <w:r>
        <w:t xml:space="preserve"> you will deploy, configure and monitor the solution using </w:t>
      </w:r>
      <w:r w:rsidR="00DA73B5">
        <w:t xml:space="preserve">Windows Server </w:t>
      </w:r>
      <w:proofErr w:type="spellStart"/>
      <w:r w:rsidR="00DA73B5">
        <w:t>AppFabric</w:t>
      </w:r>
      <w:proofErr w:type="spellEnd"/>
      <w:r>
        <w:t xml:space="preserve">; </w:t>
      </w:r>
      <w:r w:rsidRPr="00C72944">
        <w:t>a set of extensions to the Windows Application Server</w:t>
      </w:r>
      <w:r>
        <w:t xml:space="preserve"> and the Windows Process Activation Service (WAS)</w:t>
      </w:r>
      <w:r w:rsidR="009C0F7A">
        <w:t>.</w:t>
      </w:r>
      <w:r w:rsidR="00EB093B">
        <w:t xml:space="preserve"> </w:t>
      </w:r>
      <w:r w:rsidR="009C0F7A">
        <w:t xml:space="preserve">The goal of </w:t>
      </w:r>
      <w:r w:rsidR="00DA73B5">
        <w:t xml:space="preserve">Windows Server </w:t>
      </w:r>
      <w:proofErr w:type="spellStart"/>
      <w:r w:rsidR="00DA73B5">
        <w:t>AppFabric</w:t>
      </w:r>
      <w:proofErr w:type="spellEnd"/>
      <w:r w:rsidRPr="00C72944">
        <w:t xml:space="preserve"> is to simplify the deployment, configuration, management, and monitoring of Windows Communication Foundation (WCF) and Windows Workflow Foundation (WF) service</w:t>
      </w:r>
      <w:r w:rsidR="001C781B">
        <w:t xml:space="preserve">s built on .NET </w:t>
      </w:r>
      <w:r w:rsidR="00937B9A">
        <w:t xml:space="preserve">Framework </w:t>
      </w:r>
      <w:r w:rsidR="001C781B">
        <w:t>4.</w:t>
      </w:r>
    </w:p>
    <w:p w:rsidR="006F1A20" w:rsidRPr="006F1A20" w:rsidRDefault="00C9756A" w:rsidP="007042A6">
      <w:pPr>
        <w:pStyle w:val="ppNote"/>
        <w:pBdr>
          <w:bottom w:val="single" w:sz="12" w:space="0" w:color="999999"/>
        </w:pBdr>
        <w:rPr>
          <w:b/>
        </w:rPr>
      </w:pPr>
      <w:r>
        <w:rPr>
          <w:noProof/>
          <w:lang w:bidi="ar-SA"/>
        </w:rPr>
        <w:drawing>
          <wp:inline distT="0" distB="0" distL="0" distR="0">
            <wp:extent cx="323215" cy="323215"/>
            <wp:effectExtent l="0" t="0" r="635" b="0"/>
            <wp:docPr id="1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23215" cy="323215"/>
                    </a:xfrm>
                    <a:prstGeom prst="rect">
                      <a:avLst/>
                    </a:prstGeom>
                    <a:noFill/>
                  </pic:spPr>
                </pic:pic>
              </a:graphicData>
            </a:graphic>
          </wp:inline>
        </w:drawing>
      </w:r>
      <w:r w:rsidR="00EB093B">
        <w:t xml:space="preserve"> </w:t>
      </w:r>
      <w:r w:rsidR="009C0F7A">
        <w:rPr>
          <w:b/>
        </w:rPr>
        <w:t xml:space="preserve">Is </w:t>
      </w:r>
      <w:proofErr w:type="spellStart"/>
      <w:r w:rsidR="009C0F7A">
        <w:rPr>
          <w:b/>
        </w:rPr>
        <w:t>AppFabric</w:t>
      </w:r>
      <w:proofErr w:type="spellEnd"/>
      <w:r w:rsidR="006F1A20" w:rsidRPr="006F1A20">
        <w:rPr>
          <w:b/>
        </w:rPr>
        <w:t xml:space="preserve"> installed?</w:t>
      </w:r>
    </w:p>
    <w:p w:rsidR="006F1A20" w:rsidRPr="004C3A41" w:rsidRDefault="009C0F7A" w:rsidP="007042A6">
      <w:pPr>
        <w:pStyle w:val="ppNote"/>
        <w:pBdr>
          <w:bottom w:val="single" w:sz="12" w:space="0" w:color="999999"/>
        </w:pBdr>
      </w:pPr>
      <w:proofErr w:type="spellStart"/>
      <w:r>
        <w:lastRenderedPageBreak/>
        <w:t>AppFabric</w:t>
      </w:r>
      <w:proofErr w:type="spellEnd"/>
      <w:r w:rsidR="00E35879">
        <w:t xml:space="preserve"> is </w:t>
      </w:r>
      <w:r w:rsidR="00E35879" w:rsidRPr="00E35879">
        <w:rPr>
          <w:b/>
        </w:rPr>
        <w:t>not installed</w:t>
      </w:r>
      <w:r w:rsidR="00E35879">
        <w:t xml:space="preserve"> as a part of the .NET Framework 4 installation.</w:t>
      </w:r>
      <w:r w:rsidR="00EB093B">
        <w:t xml:space="preserve"> </w:t>
      </w:r>
      <w:r w:rsidR="00E35879">
        <w:t>It comes as a separate install delivered through a Windows Update package for Windows that you can</w:t>
      </w:r>
      <w:r w:rsidR="00FB1AFD">
        <w:t xml:space="preserve"> install it using the </w:t>
      </w:r>
      <w:hyperlink r:id="rId68" w:history="1">
        <w:r w:rsidR="00FB1AFD" w:rsidRPr="00FB1AFD">
          <w:rPr>
            <w:rStyle w:val="Hyperlink"/>
            <w:rFonts w:cstheme="minorBidi"/>
          </w:rPr>
          <w:t>Microsoft Web Platform Installer</w:t>
        </w:r>
      </w:hyperlink>
      <w:r w:rsidR="00FB1AFD">
        <w:t xml:space="preserve"> (recommended) or</w:t>
      </w:r>
      <w:r w:rsidR="00E35879">
        <w:t xml:space="preserve"> download </w:t>
      </w:r>
      <w:hyperlink r:id="rId69" w:history="1">
        <w:r w:rsidR="00F90604">
          <w:rPr>
            <w:rStyle w:val="Hyperlink"/>
            <w:rFonts w:cstheme="minorBidi"/>
          </w:rPr>
          <w:t>Windows Server App Fabric</w:t>
        </w:r>
      </w:hyperlink>
      <w:r w:rsidR="00FB1AFD">
        <w:t xml:space="preserve"> from the Download Center</w:t>
      </w:r>
    </w:p>
    <w:p w:rsidR="007042A6" w:rsidRPr="000E0C36" w:rsidRDefault="007042A6" w:rsidP="007042A6">
      <w:pPr>
        <w:pStyle w:val="ppNote"/>
        <w:pBdr>
          <w:bottom w:val="single" w:sz="12" w:space="0" w:color="999999"/>
        </w:pBdr>
      </w:pPr>
      <w:r w:rsidRPr="000E0C36">
        <w:t>To de</w:t>
      </w:r>
      <w:r w:rsidR="005C602C" w:rsidRPr="000E0C36">
        <w:t xml:space="preserve">termine if </w:t>
      </w:r>
      <w:proofErr w:type="spellStart"/>
      <w:r w:rsidR="009C0F7A">
        <w:t>AppFabric</w:t>
      </w:r>
      <w:proofErr w:type="spellEnd"/>
      <w:r w:rsidR="005C602C" w:rsidRPr="000E0C36">
        <w:t xml:space="preserve"> is installed open IIS Manager.</w:t>
      </w:r>
      <w:r w:rsidR="00EB093B">
        <w:t xml:space="preserve"> </w:t>
      </w:r>
      <w:r w:rsidR="005C602C" w:rsidRPr="000E0C36">
        <w:t xml:space="preserve">If </w:t>
      </w:r>
      <w:proofErr w:type="spellStart"/>
      <w:r w:rsidR="009C0F7A">
        <w:t>AppFabric</w:t>
      </w:r>
      <w:proofErr w:type="spellEnd"/>
      <w:r w:rsidR="009C0F7A">
        <w:t xml:space="preserve"> </w:t>
      </w:r>
      <w:r w:rsidR="005C602C" w:rsidRPr="000E0C36">
        <w:t xml:space="preserve">is installed when you open the Default Web Site you will </w:t>
      </w:r>
      <w:r w:rsidR="005C602C" w:rsidRPr="00CA1547">
        <w:t xml:space="preserve">see </w:t>
      </w:r>
      <w:proofErr w:type="spellStart"/>
      <w:r w:rsidR="00DA73B5" w:rsidRPr="00CA1547">
        <w:rPr>
          <w:b/>
        </w:rPr>
        <w:t>AppFab</w:t>
      </w:r>
      <w:bookmarkStart w:id="75" w:name="_GoBack"/>
      <w:bookmarkEnd w:id="75"/>
      <w:r w:rsidR="00DA73B5" w:rsidRPr="00CA1547">
        <w:rPr>
          <w:b/>
        </w:rPr>
        <w:t>ric</w:t>
      </w:r>
      <w:proofErr w:type="spellEnd"/>
      <w:r w:rsidR="005C602C" w:rsidRPr="00CA1547">
        <w:t xml:space="preserve"> </w:t>
      </w:r>
      <w:r w:rsidR="005C602C" w:rsidRPr="000E0C36">
        <w:t>at the top of the features window.</w:t>
      </w:r>
    </w:p>
    <w:p w:rsidR="00D75DA5" w:rsidRDefault="00D75DA5" w:rsidP="00B207B1">
      <w:pPr>
        <w:pStyle w:val="ppBodyText"/>
        <w:numPr>
          <w:ilvl w:val="0"/>
          <w:numId w:val="0"/>
        </w:numPr>
      </w:pPr>
    </w:p>
    <w:p w:rsidR="005C602C" w:rsidRDefault="005C602C" w:rsidP="005C602C">
      <w:pPr>
        <w:pStyle w:val="ppProcedureStart"/>
      </w:pPr>
      <w:bookmarkStart w:id="76" w:name="_Toc246389212"/>
      <w:bookmarkStart w:id="77" w:name="_Toc244310997"/>
      <w:bookmarkStart w:id="78" w:name="_Toc282002950"/>
      <w:r>
        <w:t>Task 0 – Open</w:t>
      </w:r>
      <w:r w:rsidR="00D75DA5">
        <w:t>ing</w:t>
      </w:r>
      <w:r>
        <w:t xml:space="preserve"> the Solution</w:t>
      </w:r>
      <w:bookmarkEnd w:id="76"/>
      <w:bookmarkEnd w:id="77"/>
      <w:bookmarkEnd w:id="78"/>
    </w:p>
    <w:p w:rsidR="005C602C" w:rsidRPr="00937B9A" w:rsidRDefault="005C602C" w:rsidP="00937B9A">
      <w:pPr>
        <w:pStyle w:val="ppBodyText"/>
      </w:pPr>
      <w:r w:rsidRPr="00937B9A">
        <w:t>To begin this exercise you can use the solution you finished from Exercise 3. Alternatively, you can follow the following steps to begin with Exercise 4.</w:t>
      </w:r>
    </w:p>
    <w:p w:rsidR="005C602C" w:rsidRDefault="005C602C" w:rsidP="005C602C">
      <w:pPr>
        <w:pStyle w:val="ppNumberList"/>
      </w:pPr>
      <w:r>
        <w:t xml:space="preserve">Start </w:t>
      </w:r>
      <w:r w:rsidRPr="008F67F2">
        <w:rPr>
          <w:b/>
        </w:rPr>
        <w:t>Microsoft Visual Studio 2010</w:t>
      </w:r>
      <w:r>
        <w:t xml:space="preserve"> from </w:t>
      </w:r>
      <w:r w:rsidRPr="008F67F2">
        <w:rPr>
          <w:b/>
        </w:rPr>
        <w:t>Start | All Programs | Microsoft Visual Studio 2010</w:t>
      </w:r>
      <w:r>
        <w:t>.</w:t>
      </w:r>
    </w:p>
    <w:p w:rsidR="005C602C" w:rsidRDefault="005C602C" w:rsidP="005C602C">
      <w:pPr>
        <w:pStyle w:val="ppNumberList"/>
      </w:pPr>
      <w:r>
        <w:t>O</w:t>
      </w:r>
      <w:r w:rsidRPr="00590780">
        <w:t>pen the starting solu</w:t>
      </w:r>
      <w:r>
        <w:t xml:space="preserve">tion for </w:t>
      </w:r>
      <w:r w:rsidRPr="00611E44">
        <w:rPr>
          <w:b/>
        </w:rPr>
        <w:t xml:space="preserve">Exercise </w:t>
      </w:r>
      <w:r>
        <w:rPr>
          <w:b/>
        </w:rPr>
        <w:t>4</w:t>
      </w:r>
      <w:r>
        <w:t xml:space="preserve"> located under the </w:t>
      </w:r>
      <w:r w:rsidRPr="008F67F2">
        <w:rPr>
          <w:b/>
        </w:rPr>
        <w:t>\</w:t>
      </w:r>
      <w:r w:rsidR="009C0F7A">
        <w:rPr>
          <w:b/>
        </w:rPr>
        <w:t>Source\</w:t>
      </w:r>
      <w:r w:rsidRPr="008F67F2">
        <w:rPr>
          <w:b/>
        </w:rPr>
        <w:t>Ex</w:t>
      </w:r>
      <w:r>
        <w:rPr>
          <w:b/>
        </w:rPr>
        <w:t>4</w:t>
      </w:r>
      <w:r w:rsidRPr="008F67F2">
        <w:rPr>
          <w:b/>
        </w:rPr>
        <w:t>\Begin</w:t>
      </w:r>
      <w:r>
        <w:t xml:space="preserve"> </w:t>
      </w:r>
      <w:r w:rsidR="00EB7569">
        <w:t xml:space="preserve">folder </w:t>
      </w:r>
      <w:r w:rsidR="00EB7569" w:rsidRPr="000610F6">
        <w:t>(choosing the folder that matches the language of your preference</w:t>
      </w:r>
      <w:r w:rsidR="00E27294">
        <w:t>.</w:t>
      </w:r>
      <w:r w:rsidR="00EB7569" w:rsidRPr="000610F6">
        <w:t>)</w:t>
      </w:r>
      <w:r w:rsidR="00EB7569" w:rsidRPr="00590780">
        <w:t xml:space="preserve"> </w:t>
      </w:r>
      <w:r w:rsidR="00E27294">
        <w:t>U</w:t>
      </w:r>
      <w:r w:rsidRPr="00590780">
        <w:t>se it as the starting point for this exercise.</w:t>
      </w:r>
    </w:p>
    <w:p w:rsidR="005C602C" w:rsidRDefault="005C602C" w:rsidP="005C602C">
      <w:pPr>
        <w:pStyle w:val="ppNumberList"/>
      </w:pPr>
      <w:r>
        <w:t xml:space="preserve">Press </w:t>
      </w:r>
      <w:r w:rsidRPr="008F67F2">
        <w:rPr>
          <w:b/>
        </w:rPr>
        <w:t>CTRL+SHIFT+B</w:t>
      </w:r>
      <w:r>
        <w:t xml:space="preserve"> to build the solution.</w:t>
      </w:r>
    </w:p>
    <w:p w:rsidR="005C602C" w:rsidRDefault="005C602C" w:rsidP="005C602C">
      <w:pPr>
        <w:pStyle w:val="ppListEnd"/>
      </w:pPr>
    </w:p>
    <w:p w:rsidR="00022CFD" w:rsidRDefault="00D75DA5" w:rsidP="00022CFD">
      <w:pPr>
        <w:pStyle w:val="ppProcedureStart"/>
      </w:pPr>
      <w:bookmarkStart w:id="79" w:name="_Toc246389213"/>
      <w:bookmarkStart w:id="80" w:name="_Toc244310998"/>
      <w:bookmarkStart w:id="81" w:name="_Toc282002951"/>
      <w:r>
        <w:t>Task 1 – Creating</w:t>
      </w:r>
      <w:r w:rsidR="00022CFD">
        <w:t xml:space="preserve"> </w:t>
      </w:r>
      <w:r>
        <w:t>C</w:t>
      </w:r>
      <w:r w:rsidR="00022CFD">
        <w:t xml:space="preserve">onfiguration </w:t>
      </w:r>
      <w:r>
        <w:t>T</w:t>
      </w:r>
      <w:r w:rsidR="00022CFD">
        <w:t>ransformations</w:t>
      </w:r>
      <w:bookmarkEnd w:id="79"/>
      <w:bookmarkEnd w:id="80"/>
      <w:bookmarkEnd w:id="81"/>
    </w:p>
    <w:p w:rsidR="00022CFD" w:rsidRPr="00022CFD" w:rsidRDefault="00884690" w:rsidP="001928F3">
      <w:pPr>
        <w:pStyle w:val="ppBodyText"/>
      </w:pPr>
      <w:r>
        <w:t>Yo</w:t>
      </w:r>
      <w:r w:rsidR="00022CFD">
        <w:t xml:space="preserve">ur </w:t>
      </w:r>
      <w:r w:rsidR="00022CFD" w:rsidRPr="001928F3">
        <w:rPr>
          <w:rStyle w:val="ppBodyTextChar"/>
        </w:rPr>
        <w:t>application</w:t>
      </w:r>
      <w:r w:rsidR="00022CFD">
        <w:t xml:space="preserve"> has several service references that were created in </w:t>
      </w:r>
      <w:r>
        <w:t>y</w:t>
      </w:r>
      <w:r w:rsidR="00022CFD">
        <w:t>our d</w:t>
      </w:r>
      <w:r w:rsidR="006D428F">
        <w:t>evelopment environment.</w:t>
      </w:r>
      <w:r w:rsidR="00EB093B">
        <w:t xml:space="preserve"> </w:t>
      </w:r>
      <w:r w:rsidR="006D428F">
        <w:t>When you deploy the application you</w:t>
      </w:r>
      <w:r w:rsidR="007031B4">
        <w:t xml:space="preserve"> need to transform the </w:t>
      </w:r>
      <w:proofErr w:type="spellStart"/>
      <w:r w:rsidR="007031B4">
        <w:t>W</w:t>
      </w:r>
      <w:r w:rsidR="00022CFD">
        <w:t>eb.config</w:t>
      </w:r>
      <w:proofErr w:type="spellEnd"/>
      <w:r w:rsidR="00022CFD">
        <w:t xml:space="preserve"> file so that it uses the correct URIs from the production environment.</w:t>
      </w:r>
    </w:p>
    <w:p w:rsidR="00022CFD" w:rsidRDefault="00022CFD" w:rsidP="00022CFD">
      <w:pPr>
        <w:pStyle w:val="ppNumberList"/>
      </w:pPr>
      <w:r>
        <w:t xml:space="preserve">To create the configuration transformations in the </w:t>
      </w:r>
      <w:proofErr w:type="spellStart"/>
      <w:r w:rsidRPr="00022CFD">
        <w:rPr>
          <w:b/>
        </w:rPr>
        <w:t>HRApplicationServices</w:t>
      </w:r>
      <w:proofErr w:type="spellEnd"/>
      <w:r w:rsidR="000C46E8">
        <w:t xml:space="preserve"> project right-</w:t>
      </w:r>
      <w:r>
        <w:t xml:space="preserve">click the </w:t>
      </w:r>
      <w:proofErr w:type="spellStart"/>
      <w:r w:rsidR="00473F9F">
        <w:rPr>
          <w:b/>
        </w:rPr>
        <w:t>W</w:t>
      </w:r>
      <w:r w:rsidRPr="00022CFD">
        <w:rPr>
          <w:b/>
        </w:rPr>
        <w:t>eb.config</w:t>
      </w:r>
      <w:proofErr w:type="spellEnd"/>
      <w:r>
        <w:t xml:space="preserve"> file</w:t>
      </w:r>
      <w:r w:rsidR="00AC7237">
        <w:t>,</w:t>
      </w:r>
      <w:r>
        <w:t xml:space="preserve"> and select </w:t>
      </w:r>
      <w:r w:rsidRPr="00022CFD">
        <w:rPr>
          <w:b/>
        </w:rPr>
        <w:t xml:space="preserve">Add </w:t>
      </w:r>
      <w:proofErr w:type="spellStart"/>
      <w:r w:rsidRPr="00022CFD">
        <w:rPr>
          <w:b/>
        </w:rPr>
        <w:t>Config</w:t>
      </w:r>
      <w:proofErr w:type="spellEnd"/>
      <w:r w:rsidRPr="00022CFD">
        <w:rPr>
          <w:b/>
        </w:rPr>
        <w:t xml:space="preserve"> Transforms</w:t>
      </w:r>
      <w:r w:rsidR="0081132B" w:rsidRPr="0081132B">
        <w:t>.</w:t>
      </w:r>
    </w:p>
    <w:p w:rsidR="00022CFD" w:rsidRDefault="00C9756A" w:rsidP="00022CFD">
      <w:pPr>
        <w:pStyle w:val="ppFigureIndent"/>
      </w:pPr>
      <w:r>
        <w:rPr>
          <w:noProof/>
          <w:lang w:bidi="ar-SA"/>
        </w:rPr>
        <w:drawing>
          <wp:inline distT="0" distB="0" distL="0" distR="0">
            <wp:extent cx="3532830" cy="2023745"/>
            <wp:effectExtent l="19050" t="0" r="0" b="0"/>
            <wp:docPr id="1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stretch>
                      <a:fillRect/>
                    </a:stretch>
                  </pic:blipFill>
                  <pic:spPr bwMode="auto">
                    <a:xfrm>
                      <a:off x="0" y="0"/>
                      <a:ext cx="3532830" cy="2023745"/>
                    </a:xfrm>
                    <a:prstGeom prst="rect">
                      <a:avLst/>
                    </a:prstGeom>
                    <a:noFill/>
                  </pic:spPr>
                </pic:pic>
              </a:graphicData>
            </a:graphic>
          </wp:inline>
        </w:drawing>
      </w:r>
    </w:p>
    <w:p w:rsidR="00022CFD" w:rsidRDefault="00022CFD" w:rsidP="00022CFD">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38</w:t>
      </w:r>
      <w:r w:rsidR="00A17624">
        <w:rPr>
          <w:noProof/>
        </w:rPr>
        <w:fldChar w:fldCharType="end"/>
      </w:r>
    </w:p>
    <w:p w:rsidR="00022CFD" w:rsidRDefault="00473F9F" w:rsidP="00022CFD">
      <w:pPr>
        <w:pStyle w:val="ppFigureCaptionIndent"/>
      </w:pPr>
      <w:r>
        <w:t xml:space="preserve">Right-click </w:t>
      </w:r>
      <w:proofErr w:type="spellStart"/>
      <w:r>
        <w:t>W</w:t>
      </w:r>
      <w:r w:rsidR="00022CFD">
        <w:t>eb.config</w:t>
      </w:r>
      <w:proofErr w:type="spellEnd"/>
      <w:r w:rsidR="00AC7237">
        <w:t>,</w:t>
      </w:r>
      <w:r w:rsidR="00022CFD">
        <w:t xml:space="preserve"> and select Add </w:t>
      </w:r>
      <w:proofErr w:type="spellStart"/>
      <w:r w:rsidR="00022CFD">
        <w:t>Config</w:t>
      </w:r>
      <w:proofErr w:type="spellEnd"/>
      <w:r w:rsidR="00022CFD">
        <w:t xml:space="preserve"> Transforms</w:t>
      </w:r>
      <w:r w:rsidR="00822997">
        <w:t xml:space="preserve"> in C#</w:t>
      </w:r>
    </w:p>
    <w:p w:rsidR="00822997" w:rsidRPr="00822997" w:rsidRDefault="00822997" w:rsidP="001C781B">
      <w:pPr>
        <w:pStyle w:val="ppBodyTextIndent"/>
      </w:pPr>
    </w:p>
    <w:p w:rsidR="00822997" w:rsidRDefault="00822997" w:rsidP="00822997">
      <w:pPr>
        <w:pStyle w:val="ppFigureIndent"/>
      </w:pPr>
      <w:r>
        <w:rPr>
          <w:noProof/>
          <w:lang w:bidi="ar-SA"/>
        </w:rPr>
        <w:lastRenderedPageBreak/>
        <w:drawing>
          <wp:inline distT="0" distB="0" distL="0" distR="0">
            <wp:extent cx="3797935" cy="1842562"/>
            <wp:effectExtent l="19050" t="0" r="0" b="0"/>
            <wp:docPr id="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tretch>
                      <a:fillRect/>
                    </a:stretch>
                  </pic:blipFill>
                  <pic:spPr bwMode="auto">
                    <a:xfrm>
                      <a:off x="0" y="0"/>
                      <a:ext cx="3797935" cy="1842562"/>
                    </a:xfrm>
                    <a:prstGeom prst="rect">
                      <a:avLst/>
                    </a:prstGeom>
                    <a:noFill/>
                  </pic:spPr>
                </pic:pic>
              </a:graphicData>
            </a:graphic>
          </wp:inline>
        </w:drawing>
      </w:r>
    </w:p>
    <w:p w:rsidR="00822997" w:rsidRDefault="00822997" w:rsidP="00822997">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39</w:t>
      </w:r>
      <w:r w:rsidR="00A17624">
        <w:rPr>
          <w:noProof/>
        </w:rPr>
        <w:fldChar w:fldCharType="end"/>
      </w:r>
    </w:p>
    <w:p w:rsidR="00822997" w:rsidRDefault="00473F9F" w:rsidP="00822997">
      <w:pPr>
        <w:pStyle w:val="ppFigureCaptionIndent"/>
      </w:pPr>
      <w:r>
        <w:t xml:space="preserve">Right-click </w:t>
      </w:r>
      <w:proofErr w:type="spellStart"/>
      <w:r>
        <w:t>W</w:t>
      </w:r>
      <w:r w:rsidR="00822997">
        <w:t>eb.config</w:t>
      </w:r>
      <w:proofErr w:type="spellEnd"/>
      <w:r w:rsidR="007D5ED8">
        <w:t>,</w:t>
      </w:r>
      <w:r w:rsidR="00822997">
        <w:t xml:space="preserve"> and select Add </w:t>
      </w:r>
      <w:proofErr w:type="spellStart"/>
      <w:r w:rsidR="00822997">
        <w:t>Config</w:t>
      </w:r>
      <w:proofErr w:type="spellEnd"/>
      <w:r w:rsidR="00822997">
        <w:t xml:space="preserve"> Transforms in Visual Basic</w:t>
      </w:r>
    </w:p>
    <w:p w:rsidR="001E0F02" w:rsidRPr="001E0F02" w:rsidRDefault="001E0F02" w:rsidP="001C781B">
      <w:pPr>
        <w:pStyle w:val="ppBodyTextIndent"/>
      </w:pPr>
    </w:p>
    <w:p w:rsidR="00022CFD" w:rsidRDefault="00022CFD" w:rsidP="00022CFD">
      <w:pPr>
        <w:pStyle w:val="ppNumberList"/>
      </w:pPr>
      <w:r>
        <w:t xml:space="preserve">You should now see two additional </w:t>
      </w:r>
      <w:proofErr w:type="spellStart"/>
      <w:r>
        <w:t>config</w:t>
      </w:r>
      <w:proofErr w:type="spellEnd"/>
      <w:r>
        <w:t xml:space="preserve"> files under </w:t>
      </w:r>
      <w:r w:rsidR="005441C3">
        <w:t xml:space="preserve">the original </w:t>
      </w:r>
      <w:proofErr w:type="spellStart"/>
      <w:r w:rsidR="005441C3">
        <w:t>W</w:t>
      </w:r>
      <w:r>
        <w:t>eb.config</w:t>
      </w:r>
      <w:proofErr w:type="spellEnd"/>
      <w:r w:rsidR="005441C3">
        <w:t xml:space="preserve"> file.</w:t>
      </w:r>
    </w:p>
    <w:p w:rsidR="00022CFD" w:rsidRDefault="00C9756A" w:rsidP="00022CFD">
      <w:pPr>
        <w:pStyle w:val="ppFigureIndent"/>
      </w:pPr>
      <w:r>
        <w:rPr>
          <w:noProof/>
          <w:lang w:bidi="ar-SA"/>
        </w:rPr>
        <w:drawing>
          <wp:inline distT="0" distB="0" distL="0" distR="0">
            <wp:extent cx="1871345" cy="554990"/>
            <wp:effectExtent l="19050" t="0" r="0" b="0"/>
            <wp:docPr id="1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srcRect/>
                    <a:stretch>
                      <a:fillRect/>
                    </a:stretch>
                  </pic:blipFill>
                  <pic:spPr bwMode="auto">
                    <a:xfrm>
                      <a:off x="0" y="0"/>
                      <a:ext cx="1871345" cy="554990"/>
                    </a:xfrm>
                    <a:prstGeom prst="rect">
                      <a:avLst/>
                    </a:prstGeom>
                    <a:noFill/>
                  </pic:spPr>
                </pic:pic>
              </a:graphicData>
            </a:graphic>
          </wp:inline>
        </w:drawing>
      </w:r>
    </w:p>
    <w:p w:rsidR="00022CFD" w:rsidRDefault="00022CFD" w:rsidP="00022CFD">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40</w:t>
      </w:r>
      <w:r w:rsidR="00A17624">
        <w:rPr>
          <w:noProof/>
        </w:rPr>
        <w:fldChar w:fldCharType="end"/>
      </w:r>
    </w:p>
    <w:p w:rsidR="00022CFD" w:rsidRDefault="00022CFD" w:rsidP="00022CFD">
      <w:pPr>
        <w:pStyle w:val="ppFigureCaptionIndent"/>
      </w:pPr>
      <w:r>
        <w:t xml:space="preserve">You should now have </w:t>
      </w:r>
      <w:proofErr w:type="spellStart"/>
      <w:r>
        <w:t>config</w:t>
      </w:r>
      <w:proofErr w:type="spellEnd"/>
      <w:r>
        <w:t xml:space="preserve"> transforms</w:t>
      </w:r>
    </w:p>
    <w:p w:rsidR="00FA00D2" w:rsidRPr="00FA00D2" w:rsidRDefault="00FA00D2" w:rsidP="001C781B">
      <w:pPr>
        <w:pStyle w:val="ppBodyTextIndent"/>
      </w:pPr>
    </w:p>
    <w:p w:rsidR="001E0F02" w:rsidRPr="00FA00D2" w:rsidRDefault="00FA00D2" w:rsidP="00FA00D2">
      <w:pPr>
        <w:pStyle w:val="ppNoteIndent"/>
        <w:rPr>
          <w:b/>
        </w:rPr>
      </w:pPr>
      <w:r w:rsidRPr="00FA00D2">
        <w:rPr>
          <w:b/>
        </w:rPr>
        <w:t>Note:</w:t>
      </w:r>
      <w:r w:rsidRPr="00473F9F">
        <w:t xml:space="preserve"> </w:t>
      </w:r>
      <w:r>
        <w:t>In Visual Basic these files are hidden by default. You must make them visible by enabling the “</w:t>
      </w:r>
      <w:r w:rsidRPr="00FA00D2">
        <w:rPr>
          <w:b/>
        </w:rPr>
        <w:t>Show All Files</w:t>
      </w:r>
      <w:r>
        <w:rPr>
          <w:b/>
        </w:rPr>
        <w:t>”</w:t>
      </w:r>
      <w:r>
        <w:t xml:space="preserve"> button in the Solution Explorer.</w:t>
      </w:r>
    </w:p>
    <w:p w:rsidR="00FA00D2" w:rsidRPr="00FA00D2" w:rsidRDefault="00FA00D2" w:rsidP="001C781B">
      <w:pPr>
        <w:pStyle w:val="ppBodyTextIndent"/>
      </w:pPr>
    </w:p>
    <w:p w:rsidR="00022CFD" w:rsidRDefault="00022CFD" w:rsidP="00022CFD">
      <w:pPr>
        <w:pStyle w:val="ppNumberList"/>
      </w:pPr>
      <w:r>
        <w:t xml:space="preserve">Open the </w:t>
      </w:r>
      <w:proofErr w:type="spellStart"/>
      <w:r>
        <w:t>Web.Relea</w:t>
      </w:r>
      <w:r w:rsidR="006D428F">
        <w:t>se.config</w:t>
      </w:r>
      <w:proofErr w:type="spellEnd"/>
      <w:r w:rsidR="006D428F">
        <w:t xml:space="preserve"> file.</w:t>
      </w:r>
      <w:r w:rsidR="00EB093B">
        <w:t xml:space="preserve"> </w:t>
      </w:r>
      <w:r w:rsidR="006D428F">
        <w:t>In this file</w:t>
      </w:r>
      <w:r w:rsidR="0024205C">
        <w:t>,</w:t>
      </w:r>
      <w:r w:rsidR="006D428F">
        <w:t xml:space="preserve"> you</w:t>
      </w:r>
      <w:r>
        <w:t xml:space="preserve"> will add transf</w:t>
      </w:r>
      <w:r w:rsidR="006D428F">
        <w:t>ormation instructions for how you</w:t>
      </w:r>
      <w:r w:rsidR="0024205C">
        <w:t xml:space="preserve"> want the </w:t>
      </w:r>
      <w:proofErr w:type="spellStart"/>
      <w:r w:rsidR="0024205C">
        <w:t>W</w:t>
      </w:r>
      <w:r>
        <w:t>eb.config</w:t>
      </w:r>
      <w:proofErr w:type="spellEnd"/>
      <w:r>
        <w:t xml:space="preserve"> file to look after deployment.</w:t>
      </w:r>
      <w:r w:rsidR="00EB093B">
        <w:t xml:space="preserve"> </w:t>
      </w:r>
      <w:r>
        <w:t>Modify it as shown</w:t>
      </w:r>
      <w:r w:rsidR="001C781B">
        <w:t>.</w:t>
      </w:r>
    </w:p>
    <w:p w:rsidR="00D51A54" w:rsidRPr="001C781B" w:rsidRDefault="00D51A54" w:rsidP="00D51A54">
      <w:pPr>
        <w:pStyle w:val="ppBodyTextIndent"/>
        <w:rPr>
          <w:i/>
        </w:rPr>
      </w:pPr>
      <w:r w:rsidRPr="001C781B">
        <w:rPr>
          <w:i/>
        </w:rPr>
        <w:t xml:space="preserve">(Code Snippet </w:t>
      </w:r>
      <w:r w:rsidR="003D31D2">
        <w:rPr>
          <w:i/>
        </w:rPr>
        <w:t>–</w:t>
      </w:r>
      <w:r w:rsidRPr="001C781B">
        <w:rPr>
          <w:i/>
        </w:rPr>
        <w:t xml:space="preserve"> Introduction to WF</w:t>
      </w:r>
      <w:r w:rsidR="00E15FDC">
        <w:rPr>
          <w:i/>
        </w:rPr>
        <w:t xml:space="preserve"> </w:t>
      </w:r>
      <w:r w:rsidRPr="001C781B">
        <w:rPr>
          <w:i/>
        </w:rPr>
        <w:t xml:space="preserve">Services Lab – WF4 </w:t>
      </w:r>
      <w:proofErr w:type="spellStart"/>
      <w:r w:rsidR="008C1BB5" w:rsidRPr="001C781B">
        <w:rPr>
          <w:i/>
        </w:rPr>
        <w:t>web.Release.Config</w:t>
      </w:r>
      <w:proofErr w:type="spellEnd"/>
      <w:r w:rsidRPr="001C781B">
        <w:rPr>
          <w:i/>
        </w:rPr>
        <w:t xml:space="preserve"> XML)</w:t>
      </w:r>
    </w:p>
    <w:p w:rsidR="00022CFD" w:rsidRDefault="00022CFD" w:rsidP="00022CFD">
      <w:pPr>
        <w:pStyle w:val="ppCodeLanguageIndent"/>
      </w:pPr>
      <w:r>
        <w:t>XML</w:t>
      </w:r>
    </w:p>
    <w:p w:rsidR="00E22797" w:rsidRPr="00E22797" w:rsidRDefault="00E22797" w:rsidP="00E22797">
      <w:pPr>
        <w:pStyle w:val="ppCodeIndent"/>
        <w:rPr>
          <w:rFonts w:eastAsiaTheme="minorHAnsi" w:cs="Consolas"/>
          <w:b/>
          <w:sz w:val="19"/>
          <w:szCs w:val="19"/>
          <w:lang w:bidi="ar-SA"/>
        </w:rPr>
      </w:pPr>
      <w:proofErr w:type="gramStart"/>
      <w:r w:rsidRPr="00E22797">
        <w:rPr>
          <w:rFonts w:eastAsiaTheme="minorHAnsi" w:cs="Consolas"/>
          <w:b/>
          <w:color w:val="0000FF"/>
          <w:sz w:val="19"/>
          <w:szCs w:val="19"/>
          <w:lang w:bidi="ar-SA"/>
        </w:rPr>
        <w:t>&lt;?</w:t>
      </w:r>
      <w:r w:rsidRPr="00E22797">
        <w:rPr>
          <w:rFonts w:eastAsiaTheme="minorHAnsi" w:cs="Consolas"/>
          <w:b/>
          <w:color w:val="A31515"/>
          <w:sz w:val="19"/>
          <w:szCs w:val="19"/>
          <w:lang w:bidi="ar-SA"/>
        </w:rPr>
        <w:t>xml</w:t>
      </w:r>
      <w:proofErr w:type="gramEnd"/>
      <w:r w:rsidRPr="00E22797">
        <w:rPr>
          <w:rFonts w:eastAsiaTheme="minorHAnsi" w:cs="Consolas"/>
          <w:b/>
          <w:color w:val="0000FF"/>
          <w:sz w:val="19"/>
          <w:szCs w:val="19"/>
          <w:lang w:bidi="ar-SA"/>
        </w:rPr>
        <w:t xml:space="preserve"> </w:t>
      </w:r>
      <w:r w:rsidRPr="00E22797">
        <w:rPr>
          <w:rFonts w:eastAsiaTheme="minorHAnsi" w:cs="Consolas"/>
          <w:b/>
          <w:color w:val="FF0000"/>
          <w:sz w:val="19"/>
          <w:szCs w:val="19"/>
          <w:lang w:bidi="ar-SA"/>
        </w:rPr>
        <w:t>version</w:t>
      </w:r>
      <w:r w:rsidRPr="00E22797">
        <w:rPr>
          <w:rFonts w:eastAsiaTheme="minorHAnsi" w:cs="Consolas"/>
          <w:b/>
          <w:color w:val="0000FF"/>
          <w:sz w:val="19"/>
          <w:szCs w:val="19"/>
          <w:lang w:bidi="ar-SA"/>
        </w:rPr>
        <w:t>=</w:t>
      </w:r>
      <w:r w:rsidRPr="00E22797">
        <w:rPr>
          <w:rFonts w:eastAsiaTheme="minorHAnsi" w:cs="Consolas"/>
          <w:b/>
          <w:sz w:val="19"/>
          <w:szCs w:val="19"/>
          <w:lang w:bidi="ar-SA"/>
        </w:rPr>
        <w:t>"</w:t>
      </w:r>
      <w:r w:rsidRPr="00E22797">
        <w:rPr>
          <w:rFonts w:eastAsiaTheme="minorHAnsi" w:cs="Consolas"/>
          <w:b/>
          <w:color w:val="0000FF"/>
          <w:sz w:val="19"/>
          <w:szCs w:val="19"/>
          <w:lang w:bidi="ar-SA"/>
        </w:rPr>
        <w:t>1.0</w:t>
      </w:r>
      <w:r w:rsidRPr="00E22797">
        <w:rPr>
          <w:rFonts w:eastAsiaTheme="minorHAnsi" w:cs="Consolas"/>
          <w:b/>
          <w:sz w:val="19"/>
          <w:szCs w:val="19"/>
          <w:lang w:bidi="ar-SA"/>
        </w:rPr>
        <w:t>"</w:t>
      </w:r>
      <w:r w:rsidRPr="00E22797">
        <w:rPr>
          <w:rFonts w:eastAsiaTheme="minorHAnsi" w:cs="Consolas"/>
          <w:b/>
          <w:color w:val="0000FF"/>
          <w:sz w:val="19"/>
          <w:szCs w:val="19"/>
          <w:lang w:bidi="ar-SA"/>
        </w:rPr>
        <w:t>?&gt;</w:t>
      </w:r>
    </w:p>
    <w:p w:rsidR="00E22797" w:rsidRPr="00E22797" w:rsidRDefault="00E22797" w:rsidP="00E22797">
      <w:pPr>
        <w:pStyle w:val="ppCodeIndent"/>
        <w:rPr>
          <w:rFonts w:eastAsiaTheme="minorHAnsi" w:cs="Consolas"/>
          <w:b/>
          <w:sz w:val="19"/>
          <w:szCs w:val="19"/>
          <w:lang w:bidi="ar-SA"/>
        </w:rPr>
      </w:pPr>
    </w:p>
    <w:p w:rsidR="00E22797" w:rsidRPr="00E22797" w:rsidRDefault="00E22797" w:rsidP="00E22797">
      <w:pPr>
        <w:pStyle w:val="ppCodeIndent"/>
        <w:rPr>
          <w:rFonts w:eastAsiaTheme="minorHAnsi" w:cs="Consolas"/>
          <w:b/>
          <w:sz w:val="19"/>
          <w:szCs w:val="19"/>
          <w:lang w:bidi="ar-SA"/>
        </w:rPr>
      </w:pPr>
      <w:r w:rsidRPr="00E22797">
        <w:rPr>
          <w:rFonts w:eastAsiaTheme="minorHAnsi" w:cs="Consolas"/>
          <w:b/>
          <w:color w:val="0000FF"/>
          <w:sz w:val="19"/>
          <w:szCs w:val="19"/>
          <w:lang w:bidi="ar-SA"/>
        </w:rPr>
        <w:t>&lt;!--</w:t>
      </w:r>
      <w:r w:rsidRPr="00E22797">
        <w:rPr>
          <w:rFonts w:eastAsiaTheme="minorHAnsi" w:cs="Consolas"/>
          <w:b/>
          <w:color w:val="008000"/>
          <w:sz w:val="19"/>
          <w:szCs w:val="19"/>
          <w:lang w:bidi="ar-SA"/>
        </w:rPr>
        <w:t xml:space="preserve"> For more information on using </w:t>
      </w:r>
      <w:proofErr w:type="spellStart"/>
      <w:r w:rsidRPr="00E22797">
        <w:rPr>
          <w:rFonts w:eastAsiaTheme="minorHAnsi" w:cs="Consolas"/>
          <w:b/>
          <w:color w:val="008000"/>
          <w:sz w:val="19"/>
          <w:szCs w:val="19"/>
          <w:lang w:bidi="ar-SA"/>
        </w:rPr>
        <w:t>web.config</w:t>
      </w:r>
      <w:proofErr w:type="spellEnd"/>
      <w:r w:rsidRPr="00E22797">
        <w:rPr>
          <w:rFonts w:eastAsiaTheme="minorHAnsi" w:cs="Consolas"/>
          <w:b/>
          <w:color w:val="008000"/>
          <w:sz w:val="19"/>
          <w:szCs w:val="19"/>
          <w:lang w:bidi="ar-SA"/>
        </w:rPr>
        <w:t xml:space="preserve"> transformation visit http://go.microsoft.com/fwlink/?LinkId=125889 </w:t>
      </w:r>
      <w:r w:rsidRPr="00E22797">
        <w:rPr>
          <w:rFonts w:eastAsiaTheme="minorHAnsi" w:cs="Consolas"/>
          <w:b/>
          <w:color w:val="0000FF"/>
          <w:sz w:val="19"/>
          <w:szCs w:val="19"/>
          <w:lang w:bidi="ar-SA"/>
        </w:rPr>
        <w:t>--&gt;</w:t>
      </w:r>
    </w:p>
    <w:p w:rsidR="00E22797" w:rsidRPr="00E22797" w:rsidRDefault="00E22797" w:rsidP="00E22797">
      <w:pPr>
        <w:pStyle w:val="ppCodeIndent"/>
        <w:rPr>
          <w:rFonts w:eastAsiaTheme="minorHAnsi" w:cs="Consolas"/>
          <w:b/>
          <w:sz w:val="19"/>
          <w:szCs w:val="19"/>
          <w:lang w:bidi="ar-SA"/>
        </w:rPr>
      </w:pPr>
    </w:p>
    <w:p w:rsidR="00E22797" w:rsidRPr="00E22797" w:rsidRDefault="00E22797" w:rsidP="00E22797">
      <w:pPr>
        <w:pStyle w:val="ppCodeIndent"/>
        <w:rPr>
          <w:rFonts w:eastAsiaTheme="minorHAnsi" w:cs="Consolas"/>
          <w:b/>
          <w:sz w:val="19"/>
          <w:szCs w:val="19"/>
          <w:lang w:bidi="ar-SA"/>
        </w:rPr>
      </w:pPr>
      <w:r w:rsidRPr="00E22797">
        <w:rPr>
          <w:rFonts w:eastAsiaTheme="minorHAnsi" w:cs="Consolas"/>
          <w:b/>
          <w:color w:val="0000FF"/>
          <w:sz w:val="19"/>
          <w:szCs w:val="19"/>
          <w:lang w:bidi="ar-SA"/>
        </w:rPr>
        <w:t>&lt;</w:t>
      </w:r>
      <w:r w:rsidRPr="00E22797">
        <w:rPr>
          <w:rFonts w:eastAsiaTheme="minorHAnsi" w:cs="Consolas"/>
          <w:b/>
          <w:color w:val="A31515"/>
          <w:sz w:val="19"/>
          <w:szCs w:val="19"/>
          <w:lang w:bidi="ar-SA"/>
        </w:rPr>
        <w:t>configuration</w:t>
      </w:r>
      <w:r w:rsidRPr="00E22797">
        <w:rPr>
          <w:rFonts w:eastAsiaTheme="minorHAnsi" w:cs="Consolas"/>
          <w:b/>
          <w:color w:val="0000FF"/>
          <w:sz w:val="19"/>
          <w:szCs w:val="19"/>
          <w:lang w:bidi="ar-SA"/>
        </w:rPr>
        <w:t xml:space="preserve"> </w:t>
      </w:r>
      <w:proofErr w:type="spellStart"/>
      <w:r w:rsidRPr="00E22797">
        <w:rPr>
          <w:rFonts w:eastAsiaTheme="minorHAnsi" w:cs="Consolas"/>
          <w:b/>
          <w:color w:val="FF0000"/>
          <w:sz w:val="19"/>
          <w:szCs w:val="19"/>
          <w:lang w:bidi="ar-SA"/>
        </w:rPr>
        <w:t>xmlns:xdt</w:t>
      </w:r>
      <w:proofErr w:type="spellEnd"/>
      <w:r w:rsidRPr="00E22797">
        <w:rPr>
          <w:rFonts w:eastAsiaTheme="minorHAnsi" w:cs="Consolas"/>
          <w:b/>
          <w:color w:val="0000FF"/>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http://schemas.microsoft.com/XML-Document-Transform</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008000"/>
          <w:sz w:val="19"/>
          <w:szCs w:val="19"/>
          <w:lang w:bidi="ar-SA"/>
        </w:rPr>
        <w:t xml:space="preserve">Modify the </w:t>
      </w:r>
      <w:proofErr w:type="spellStart"/>
      <w:r w:rsidR="00E22797" w:rsidRPr="00E22797">
        <w:rPr>
          <w:rFonts w:eastAsiaTheme="minorHAnsi" w:cs="Consolas"/>
          <w:b/>
          <w:color w:val="008000"/>
          <w:sz w:val="19"/>
          <w:szCs w:val="19"/>
          <w:lang w:bidi="ar-SA"/>
        </w:rPr>
        <w:t>BaseURI</w:t>
      </w:r>
      <w:proofErr w:type="spellEnd"/>
      <w:r w:rsidR="00E22797" w:rsidRPr="00E22797">
        <w:rPr>
          <w:rFonts w:eastAsiaTheme="minorHAnsi" w:cs="Consolas"/>
          <w:b/>
          <w:color w:val="008000"/>
          <w:sz w:val="19"/>
          <w:szCs w:val="19"/>
          <w:lang w:bidi="ar-SA"/>
        </w:rPr>
        <w:t xml:space="preserve"> key </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appSettings</w:t>
      </w:r>
      <w:proofErr w:type="spellEnd"/>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A31515"/>
          <w:sz w:val="19"/>
          <w:szCs w:val="19"/>
          <w:lang w:bidi="ar-SA"/>
        </w:rPr>
        <w:t>add</w:t>
      </w:r>
      <w:r w:rsidR="00E22797" w:rsidRPr="00E22797">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key</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BaseURI</w:t>
      </w:r>
      <w:proofErr w:type="spellEnd"/>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value</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http://localhost/HRApplicationServices</w:t>
      </w:r>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xdt:Transform</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SetAttributes</w:t>
      </w:r>
      <w:proofErr w:type="spellEnd"/>
      <w:r w:rsidR="00E22797" w:rsidRPr="00E22797">
        <w:rPr>
          <w:rFonts w:eastAsiaTheme="minorHAnsi" w:cs="Consolas"/>
          <w:b/>
          <w:color w:val="0000FF"/>
          <w:sz w:val="19"/>
          <w:szCs w:val="19"/>
          <w:lang w:bidi="ar-SA"/>
        </w:rPr>
        <w:t>(value)</w:t>
      </w:r>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xdt:Locator</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Match(key)</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lastRenderedPageBreak/>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appSettings</w:t>
      </w:r>
      <w:proofErr w:type="spellEnd"/>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system.serviceModel</w:t>
      </w:r>
      <w:proofErr w:type="spellEnd"/>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A31515"/>
          <w:sz w:val="19"/>
          <w:szCs w:val="19"/>
          <w:lang w:bidi="ar-SA"/>
        </w:rPr>
        <w:t>client</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008000"/>
          <w:sz w:val="19"/>
          <w:szCs w:val="19"/>
          <w:lang w:bidi="ar-SA"/>
        </w:rPr>
        <w:t xml:space="preserve">Modify the endpoint addresses for production </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A31515"/>
          <w:sz w:val="19"/>
          <w:szCs w:val="19"/>
          <w:lang w:bidi="ar-SA"/>
        </w:rPr>
        <w:t>endpoint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address</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http://localhost/HRApplicationServices/SubmitApplication.xamlx</w:t>
      </w:r>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binding</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basicHttpBinding</w:t>
      </w:r>
      <w:proofErr w:type="spellEnd"/>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bindingConfiguration</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BasicHttpBinding_IApplicationService</w:t>
      </w:r>
      <w:proofErr w:type="spellEnd"/>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contract</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IApplicationService</w:t>
      </w:r>
      <w:proofErr w:type="spellEnd"/>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FF0000"/>
          <w:sz w:val="19"/>
          <w:szCs w:val="19"/>
          <w:lang w:bidi="ar-SA"/>
        </w:rPr>
        <w:t>name</w:t>
      </w:r>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BasicHttpBinding_IApplicationService</w:t>
      </w:r>
      <w:proofErr w:type="spellEnd"/>
      <w:r w:rsidR="00E22797" w:rsidRPr="00E22797">
        <w:rPr>
          <w:rFonts w:eastAsiaTheme="minorHAnsi" w:cs="Consolas"/>
          <w:b/>
          <w:sz w:val="19"/>
          <w:szCs w:val="19"/>
          <w:lang w:bidi="ar-SA"/>
        </w:rPr>
        <w: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xdt:Transform</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SetAttributes</w:t>
      </w:r>
      <w:proofErr w:type="spellEnd"/>
      <w:r w:rsidR="00E22797" w:rsidRPr="00E22797">
        <w:rPr>
          <w:rFonts w:eastAsiaTheme="minorHAnsi" w:cs="Consolas"/>
          <w:b/>
          <w:color w:val="0000FF"/>
          <w:sz w:val="19"/>
          <w:szCs w:val="19"/>
          <w:lang w:bidi="ar-SA"/>
        </w:rPr>
        <w:t>(address)</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xdt:Locator</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Match(name)</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A31515"/>
          <w:sz w:val="19"/>
          <w:szCs w:val="19"/>
          <w:lang w:bidi="ar-SA"/>
        </w:rPr>
        <w:t>client</w:t>
      </w:r>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system.serviceModel</w:t>
      </w:r>
      <w:proofErr w:type="spellEnd"/>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system.web</w:t>
      </w:r>
      <w:proofErr w:type="spellEnd"/>
      <w:r w:rsidR="00E22797" w:rsidRPr="00E22797">
        <w:rPr>
          <w:rFonts w:eastAsiaTheme="minorHAnsi" w:cs="Consolas"/>
          <w:b/>
          <w:color w:val="0000FF"/>
          <w:sz w:val="19"/>
          <w:szCs w:val="19"/>
          <w:lang w:bidi="ar-SA"/>
        </w:rPr>
        <w:t>&gt;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r w:rsidR="00E22797" w:rsidRPr="00E22797">
        <w:rPr>
          <w:rFonts w:eastAsiaTheme="minorHAnsi" w:cs="Consolas"/>
          <w:b/>
          <w:color w:val="A31515"/>
          <w:sz w:val="19"/>
          <w:szCs w:val="19"/>
          <w:lang w:bidi="ar-SA"/>
        </w:rPr>
        <w:t>compilation</w:t>
      </w:r>
      <w:r w:rsidR="00E22797" w:rsidRPr="00E22797">
        <w:rPr>
          <w:rFonts w:eastAsiaTheme="minorHAnsi" w:cs="Consolas"/>
          <w:b/>
          <w:color w:val="0000FF"/>
          <w:sz w:val="19"/>
          <w:szCs w:val="19"/>
          <w:lang w:bidi="ar-SA"/>
        </w:rPr>
        <w:t xml:space="preserve"> </w:t>
      </w:r>
      <w:proofErr w:type="spellStart"/>
      <w:r w:rsidR="00E22797" w:rsidRPr="00E22797">
        <w:rPr>
          <w:rFonts w:eastAsiaTheme="minorHAnsi" w:cs="Consolas"/>
          <w:b/>
          <w:color w:val="FF0000"/>
          <w:sz w:val="19"/>
          <w:szCs w:val="19"/>
          <w:lang w:bidi="ar-SA"/>
        </w:rPr>
        <w:t>xdt:Transform</w:t>
      </w:r>
      <w:proofErr w:type="spellEnd"/>
      <w:r w:rsidR="00E22797" w:rsidRPr="00E22797">
        <w:rPr>
          <w:rFonts w:eastAsiaTheme="minorHAnsi" w:cs="Consolas"/>
          <w:b/>
          <w:color w:val="0000FF"/>
          <w:sz w:val="19"/>
          <w:szCs w:val="19"/>
          <w:lang w:bidi="ar-SA"/>
        </w:rPr>
        <w:t>=</w:t>
      </w:r>
      <w:r w:rsidR="00E22797" w:rsidRPr="00E22797">
        <w:rPr>
          <w:rFonts w:eastAsiaTheme="minorHAnsi" w:cs="Consolas"/>
          <w:b/>
          <w:sz w:val="19"/>
          <w:szCs w:val="19"/>
          <w:lang w:bidi="ar-SA"/>
        </w:rPr>
        <w:t>"</w:t>
      </w:r>
      <w:proofErr w:type="spellStart"/>
      <w:r w:rsidR="00E22797" w:rsidRPr="00E22797">
        <w:rPr>
          <w:rFonts w:eastAsiaTheme="minorHAnsi" w:cs="Consolas"/>
          <w:b/>
          <w:color w:val="0000FF"/>
          <w:sz w:val="19"/>
          <w:szCs w:val="19"/>
          <w:lang w:bidi="ar-SA"/>
        </w:rPr>
        <w:t>RemoveAttributes</w:t>
      </w:r>
      <w:proofErr w:type="spellEnd"/>
      <w:r w:rsidR="00E22797" w:rsidRPr="00E22797">
        <w:rPr>
          <w:rFonts w:eastAsiaTheme="minorHAnsi" w:cs="Consolas"/>
          <w:b/>
          <w:color w:val="0000FF"/>
          <w:sz w:val="19"/>
          <w:szCs w:val="19"/>
          <w:lang w:bidi="ar-SA"/>
        </w:rPr>
        <w:t>(debug)</w:t>
      </w:r>
      <w:r w:rsidR="00E22797" w:rsidRPr="00E22797">
        <w:rPr>
          <w:rFonts w:eastAsiaTheme="minorHAnsi" w:cs="Consolas"/>
          <w:b/>
          <w:sz w:val="19"/>
          <w:szCs w:val="19"/>
          <w:lang w:bidi="ar-SA"/>
        </w:rPr>
        <w:t>"</w:t>
      </w:r>
      <w:r w:rsidR="00E22797" w:rsidRPr="00E22797">
        <w:rPr>
          <w:rFonts w:eastAsiaTheme="minorHAnsi" w:cs="Consolas"/>
          <w:b/>
          <w:color w:val="0000FF"/>
          <w:sz w:val="19"/>
          <w:szCs w:val="19"/>
          <w:lang w:bidi="ar-SA"/>
        </w:rPr>
        <w:t xml:space="preserve"> /&gt;</w:t>
      </w:r>
    </w:p>
    <w:p w:rsidR="00E22797" w:rsidRPr="00E22797" w:rsidRDefault="00EB093B" w:rsidP="00E22797">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22797" w:rsidRPr="00E22797">
        <w:rPr>
          <w:rFonts w:eastAsiaTheme="minorHAnsi" w:cs="Consolas"/>
          <w:b/>
          <w:color w:val="0000FF"/>
          <w:sz w:val="19"/>
          <w:szCs w:val="19"/>
          <w:lang w:bidi="ar-SA"/>
        </w:rPr>
        <w:t>&lt;/</w:t>
      </w:r>
      <w:proofErr w:type="spellStart"/>
      <w:r w:rsidR="00E22797" w:rsidRPr="00E22797">
        <w:rPr>
          <w:rFonts w:eastAsiaTheme="minorHAnsi" w:cs="Consolas"/>
          <w:b/>
          <w:color w:val="A31515"/>
          <w:sz w:val="19"/>
          <w:szCs w:val="19"/>
          <w:lang w:bidi="ar-SA"/>
        </w:rPr>
        <w:t>system.web</w:t>
      </w:r>
      <w:proofErr w:type="spellEnd"/>
      <w:r w:rsidR="00E22797" w:rsidRPr="00E22797">
        <w:rPr>
          <w:rFonts w:eastAsiaTheme="minorHAnsi" w:cs="Consolas"/>
          <w:b/>
          <w:color w:val="0000FF"/>
          <w:sz w:val="19"/>
          <w:szCs w:val="19"/>
          <w:lang w:bidi="ar-SA"/>
        </w:rPr>
        <w:t>&gt;</w:t>
      </w:r>
    </w:p>
    <w:p w:rsidR="00E22797" w:rsidRPr="001C6588" w:rsidRDefault="00E22797" w:rsidP="00E22797">
      <w:pPr>
        <w:pStyle w:val="ppCodeIndent"/>
        <w:rPr>
          <w:rFonts w:eastAsiaTheme="minorHAnsi" w:cs="Consolas"/>
          <w:sz w:val="19"/>
          <w:szCs w:val="19"/>
          <w:lang w:bidi="ar-SA"/>
        </w:rPr>
      </w:pPr>
      <w:r w:rsidRPr="001C6588">
        <w:rPr>
          <w:rFonts w:eastAsiaTheme="minorHAnsi" w:cs="Consolas"/>
          <w:b/>
          <w:color w:val="0000FF"/>
          <w:sz w:val="19"/>
          <w:szCs w:val="19"/>
          <w:lang w:bidi="ar-SA"/>
        </w:rPr>
        <w:t>&lt;/</w:t>
      </w:r>
      <w:r w:rsidRPr="001C6588">
        <w:rPr>
          <w:rFonts w:eastAsiaTheme="minorHAnsi" w:cs="Consolas"/>
          <w:b/>
          <w:color w:val="A31515"/>
          <w:sz w:val="19"/>
          <w:szCs w:val="19"/>
          <w:lang w:bidi="ar-SA"/>
        </w:rPr>
        <w:t>configuration</w:t>
      </w:r>
      <w:r w:rsidRPr="001C6588">
        <w:rPr>
          <w:rFonts w:eastAsiaTheme="minorHAnsi" w:cs="Consolas"/>
          <w:b/>
          <w:color w:val="0000FF"/>
          <w:sz w:val="19"/>
          <w:szCs w:val="19"/>
          <w:lang w:bidi="ar-SA"/>
        </w:rPr>
        <w:t>&gt;</w:t>
      </w:r>
    </w:p>
    <w:p w:rsidR="00D75DA5" w:rsidRPr="009D68E8" w:rsidRDefault="00D75DA5" w:rsidP="001C781B">
      <w:pPr>
        <w:pStyle w:val="ppBodyTextIndent"/>
        <w:rPr>
          <w:rFonts w:eastAsiaTheme="minorHAnsi"/>
          <w:lang w:bidi="ar-SA"/>
        </w:rPr>
      </w:pPr>
    </w:p>
    <w:p w:rsidR="00022CFD" w:rsidRDefault="009D68E8" w:rsidP="009D68E8">
      <w:pPr>
        <w:pStyle w:val="ppNumberList"/>
      </w:pPr>
      <w:r>
        <w:t xml:space="preserve">Switch the current configuration to </w:t>
      </w:r>
      <w:r w:rsidRPr="009D68E8">
        <w:rPr>
          <w:b/>
        </w:rPr>
        <w:t>Release</w:t>
      </w:r>
      <w:r>
        <w:t xml:space="preserve"> to do a release build by selecting it from the toolbar.</w:t>
      </w:r>
    </w:p>
    <w:p w:rsidR="009D68E8" w:rsidRDefault="00C9756A" w:rsidP="009D68E8">
      <w:pPr>
        <w:pStyle w:val="ppFigureIndent"/>
      </w:pPr>
      <w:r>
        <w:rPr>
          <w:noProof/>
          <w:lang w:bidi="ar-SA"/>
        </w:rPr>
        <w:drawing>
          <wp:inline distT="0" distB="0" distL="0" distR="0">
            <wp:extent cx="1926590" cy="1036320"/>
            <wp:effectExtent l="19050" t="0" r="0" b="0"/>
            <wp:docPr id="1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srcRect/>
                    <a:stretch>
                      <a:fillRect/>
                    </a:stretch>
                  </pic:blipFill>
                  <pic:spPr bwMode="auto">
                    <a:xfrm>
                      <a:off x="0" y="0"/>
                      <a:ext cx="1926590" cy="1036320"/>
                    </a:xfrm>
                    <a:prstGeom prst="rect">
                      <a:avLst/>
                    </a:prstGeom>
                    <a:noFill/>
                  </pic:spPr>
                </pic:pic>
              </a:graphicData>
            </a:graphic>
          </wp:inline>
        </w:drawing>
      </w:r>
    </w:p>
    <w:p w:rsidR="009D68E8" w:rsidRDefault="009D68E8" w:rsidP="009D68E8">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41</w:t>
      </w:r>
      <w:r w:rsidR="00A17624">
        <w:rPr>
          <w:noProof/>
        </w:rPr>
        <w:fldChar w:fldCharType="end"/>
      </w:r>
    </w:p>
    <w:p w:rsidR="009D68E8" w:rsidRDefault="00253677" w:rsidP="009D68E8">
      <w:pPr>
        <w:pStyle w:val="ppFigureCaptionIndent"/>
      </w:pPr>
      <w:r>
        <w:t>Switch to R</w:t>
      </w:r>
      <w:r w:rsidR="009D68E8">
        <w:t>elease build</w:t>
      </w:r>
    </w:p>
    <w:p w:rsidR="001C781B" w:rsidRPr="001C781B" w:rsidRDefault="001C781B" w:rsidP="001C781B">
      <w:pPr>
        <w:pStyle w:val="ppBodyTextIndent"/>
      </w:pPr>
    </w:p>
    <w:p w:rsidR="00022CFD" w:rsidRDefault="00022CFD" w:rsidP="00022CFD">
      <w:pPr>
        <w:pStyle w:val="ppListEnd"/>
      </w:pPr>
    </w:p>
    <w:p w:rsidR="00C72944" w:rsidRDefault="00C72944" w:rsidP="00C72944">
      <w:pPr>
        <w:pStyle w:val="ppProcedureStart"/>
      </w:pPr>
      <w:bookmarkStart w:id="82" w:name="_Toc246389214"/>
      <w:bookmarkStart w:id="83" w:name="_Toc244310999"/>
      <w:bookmarkStart w:id="84" w:name="_Toc282002952"/>
      <w:r>
        <w:t xml:space="preserve">Task </w:t>
      </w:r>
      <w:r w:rsidR="009D68E8">
        <w:t>2</w:t>
      </w:r>
      <w:r w:rsidR="00D75DA5">
        <w:t xml:space="preserve"> – Creating the D</w:t>
      </w:r>
      <w:r>
        <w:t xml:space="preserve">eployment </w:t>
      </w:r>
      <w:r w:rsidR="00D75DA5">
        <w:t>P</w:t>
      </w:r>
      <w:r>
        <w:t>ackage</w:t>
      </w:r>
      <w:bookmarkEnd w:id="82"/>
      <w:bookmarkEnd w:id="83"/>
      <w:bookmarkEnd w:id="84"/>
    </w:p>
    <w:p w:rsidR="00C72944" w:rsidRDefault="00C72944" w:rsidP="001C781B">
      <w:pPr>
        <w:pStyle w:val="ppBodyText"/>
      </w:pPr>
      <w:r>
        <w:t>In this task</w:t>
      </w:r>
      <w:r w:rsidR="001C781B">
        <w:t>,</w:t>
      </w:r>
      <w:r>
        <w:t xml:space="preserve"> you will use the Web Deployment feature inside Visual Studio to create a deployment package.</w:t>
      </w:r>
    </w:p>
    <w:p w:rsidR="00C72944" w:rsidRDefault="00C72944" w:rsidP="00FC4D1F">
      <w:pPr>
        <w:pStyle w:val="ppNumberList"/>
      </w:pPr>
      <w:r>
        <w:t xml:space="preserve">In the </w:t>
      </w:r>
      <w:r w:rsidRPr="00096BFF">
        <w:t>Solution Explorer</w:t>
      </w:r>
      <w:r w:rsidR="00473F9F">
        <w:t>, right-</w:t>
      </w:r>
      <w:r>
        <w:t xml:space="preserve">click the </w:t>
      </w:r>
      <w:proofErr w:type="spellStart"/>
      <w:r w:rsidRPr="00E35879">
        <w:rPr>
          <w:b/>
        </w:rPr>
        <w:t>HRApplicationServices</w:t>
      </w:r>
      <w:proofErr w:type="spellEnd"/>
      <w:r>
        <w:t xml:space="preserve"> project</w:t>
      </w:r>
      <w:r w:rsidR="00473F9F">
        <w:t xml:space="preserve">, </w:t>
      </w:r>
      <w:r>
        <w:t xml:space="preserve">select </w:t>
      </w:r>
      <w:r w:rsidRPr="00E35879">
        <w:rPr>
          <w:b/>
        </w:rPr>
        <w:t xml:space="preserve">Package/Publish </w:t>
      </w:r>
      <w:r w:rsidR="00E35879" w:rsidRPr="00E35879">
        <w:rPr>
          <w:b/>
        </w:rPr>
        <w:t>Settings</w:t>
      </w:r>
      <w:r w:rsidR="00E35879">
        <w:t xml:space="preserve"> </w:t>
      </w:r>
      <w:r w:rsidR="00473F9F">
        <w:t xml:space="preserve">and </w:t>
      </w:r>
      <w:r w:rsidR="00E35879">
        <w:t>set the options as follows</w:t>
      </w:r>
      <w:r w:rsidR="001C781B">
        <w:t>.</w:t>
      </w:r>
    </w:p>
    <w:p w:rsidR="00E35879" w:rsidRDefault="00C72944" w:rsidP="00E35879">
      <w:pPr>
        <w:pStyle w:val="ppNumberList"/>
      </w:pPr>
      <w:r w:rsidRPr="00963904">
        <w:rPr>
          <w:b/>
        </w:rPr>
        <w:t xml:space="preserve">Items to deploy </w:t>
      </w:r>
      <w:r w:rsidR="00E22797" w:rsidRPr="00963904">
        <w:rPr>
          <w:b/>
        </w:rPr>
        <w:t>(applies to all deployment methods)</w:t>
      </w:r>
      <w:r w:rsidR="00E22797">
        <w:t xml:space="preserve"> s</w:t>
      </w:r>
      <w:r w:rsidR="00E35879">
        <w:t>ection</w:t>
      </w:r>
    </w:p>
    <w:p w:rsidR="00C72944" w:rsidRPr="00E35879" w:rsidRDefault="00C72944" w:rsidP="00E35879">
      <w:pPr>
        <w:pStyle w:val="ppNumberListIndent"/>
        <w:ind w:left="1757" w:hanging="360"/>
      </w:pPr>
      <w:r w:rsidRPr="00E35879">
        <w:rPr>
          <w:b/>
        </w:rPr>
        <w:t>Only files needed to run this application</w:t>
      </w:r>
    </w:p>
    <w:p w:rsidR="00E35879" w:rsidRDefault="00C9756A" w:rsidP="00B96CCC">
      <w:pPr>
        <w:pStyle w:val="ppFigureIndent2"/>
      </w:pPr>
      <w:r>
        <w:rPr>
          <w:noProof/>
          <w:lang w:bidi="ar-SA"/>
        </w:rPr>
        <w:lastRenderedPageBreak/>
        <w:drawing>
          <wp:inline distT="0" distB="0" distL="0" distR="0">
            <wp:extent cx="3987165" cy="1109345"/>
            <wp:effectExtent l="19050" t="0" r="0" b="0"/>
            <wp:docPr id="1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3987165" cy="1109345"/>
                    </a:xfrm>
                    <a:prstGeom prst="rect">
                      <a:avLst/>
                    </a:prstGeom>
                    <a:noFill/>
                  </pic:spPr>
                </pic:pic>
              </a:graphicData>
            </a:graphic>
          </wp:inline>
        </w:drawing>
      </w:r>
    </w:p>
    <w:p w:rsidR="00E35879" w:rsidRDefault="00E35879" w:rsidP="00B96CCC">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42</w:t>
      </w:r>
      <w:r w:rsidR="00A17624">
        <w:rPr>
          <w:noProof/>
        </w:rPr>
        <w:fldChar w:fldCharType="end"/>
      </w:r>
    </w:p>
    <w:p w:rsidR="00E35879" w:rsidRDefault="00B96CCC" w:rsidP="00B96CCC">
      <w:pPr>
        <w:pStyle w:val="ppFigureCaptionIndent2"/>
      </w:pPr>
      <w:r>
        <w:t>Items to deploy</w:t>
      </w:r>
    </w:p>
    <w:p w:rsidR="001E0F02" w:rsidRPr="001E0F02" w:rsidRDefault="001E0F02" w:rsidP="001E0F02">
      <w:pPr>
        <w:pStyle w:val="ppBodyTextIndent2"/>
      </w:pPr>
    </w:p>
    <w:p w:rsidR="00C72944" w:rsidRDefault="00C72944" w:rsidP="00FC4D1F">
      <w:pPr>
        <w:pStyle w:val="ppNumberList"/>
      </w:pPr>
      <w:r w:rsidRPr="00963904">
        <w:rPr>
          <w:b/>
        </w:rPr>
        <w:t>Web Deployment Package Settings</w:t>
      </w:r>
      <w:r>
        <w:t xml:space="preserve"> section</w:t>
      </w:r>
    </w:p>
    <w:p w:rsidR="00C72944" w:rsidRPr="00E35879" w:rsidRDefault="00C72944" w:rsidP="00E35879">
      <w:pPr>
        <w:pStyle w:val="ppNumberListIndent"/>
        <w:ind w:left="1757" w:hanging="360"/>
      </w:pPr>
      <w:r w:rsidRPr="00E35879">
        <w:t xml:space="preserve">Create </w:t>
      </w:r>
      <w:r w:rsidR="00E95A65">
        <w:t xml:space="preserve">deployment </w:t>
      </w:r>
      <w:r w:rsidRPr="00E35879">
        <w:t xml:space="preserve">package as a </w:t>
      </w:r>
      <w:r w:rsidR="006162D4">
        <w:t>zip</w:t>
      </w:r>
      <w:r w:rsidRPr="00E35879">
        <w:t xml:space="preserve"> file</w:t>
      </w:r>
    </w:p>
    <w:p w:rsidR="00E35879" w:rsidRPr="00E35879" w:rsidRDefault="00E35879" w:rsidP="00B96CCC">
      <w:pPr>
        <w:pStyle w:val="ppNumberListIndent"/>
        <w:ind w:left="1757" w:hanging="360"/>
      </w:pPr>
      <w:r w:rsidRPr="00E35879">
        <w:t>Location</w:t>
      </w:r>
      <w:r w:rsidR="00F139A0">
        <w:t xml:space="preserve"> where package will be created</w:t>
      </w:r>
      <w:r w:rsidRPr="00E35879">
        <w:t xml:space="preserve">: </w:t>
      </w:r>
      <w:proofErr w:type="spellStart"/>
      <w:r w:rsidR="00B96CCC" w:rsidRPr="00B96CCC">
        <w:rPr>
          <w:b/>
        </w:rPr>
        <w:t>obj</w:t>
      </w:r>
      <w:proofErr w:type="spellEnd"/>
      <w:r w:rsidR="00B96CCC" w:rsidRPr="00B96CCC">
        <w:rPr>
          <w:b/>
        </w:rPr>
        <w:t>\</w:t>
      </w:r>
      <w:r w:rsidR="00815903">
        <w:rPr>
          <w:b/>
        </w:rPr>
        <w:t>Release</w:t>
      </w:r>
      <w:r w:rsidR="00B96CCC" w:rsidRPr="00B96CCC">
        <w:rPr>
          <w:b/>
        </w:rPr>
        <w:t>\Package\HRApplicationServices.zip</w:t>
      </w:r>
    </w:p>
    <w:p w:rsidR="00C72944" w:rsidRDefault="00F139A0" w:rsidP="00E35879">
      <w:pPr>
        <w:pStyle w:val="ppNumberListIndent"/>
        <w:ind w:left="1757" w:hanging="360"/>
      </w:pPr>
      <w:r>
        <w:t>IIS Web s</w:t>
      </w:r>
      <w:r w:rsidR="00C72944" w:rsidRPr="00E35879">
        <w:t>ite/</w:t>
      </w:r>
      <w:r>
        <w:t>a</w:t>
      </w:r>
      <w:r w:rsidR="00C72944" w:rsidRPr="00E35879">
        <w:t>pplication name to use on the destination server</w:t>
      </w:r>
      <w:r w:rsidR="00E35879">
        <w:t>:</w:t>
      </w:r>
      <w:r w:rsidR="00EB093B">
        <w:t xml:space="preserve"> </w:t>
      </w:r>
      <w:r w:rsidR="00C72944" w:rsidRPr="00E35879">
        <w:rPr>
          <w:b/>
        </w:rPr>
        <w:t>Default Web Site/</w:t>
      </w:r>
      <w:proofErr w:type="spellStart"/>
      <w:r w:rsidR="00C72944" w:rsidRPr="00E35879">
        <w:rPr>
          <w:b/>
        </w:rPr>
        <w:t>HRApplicationServices</w:t>
      </w:r>
      <w:proofErr w:type="spellEnd"/>
    </w:p>
    <w:p w:rsidR="00D431F5" w:rsidRPr="00D431F5" w:rsidRDefault="00D431F5" w:rsidP="00D431F5">
      <w:pPr>
        <w:pStyle w:val="ppFigureIndent2"/>
      </w:pPr>
      <w:r w:rsidRPr="00D431F5">
        <w:rPr>
          <w:noProof/>
          <w:lang w:bidi="ar-SA"/>
        </w:rPr>
        <w:drawing>
          <wp:inline distT="0" distB="0" distL="0" distR="0">
            <wp:extent cx="3486150" cy="1695450"/>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486150" cy="1695450"/>
                    </a:xfrm>
                    <a:prstGeom prst="rect">
                      <a:avLst/>
                    </a:prstGeom>
                    <a:noFill/>
                    <a:ln w="9525">
                      <a:noFill/>
                      <a:miter lim="800000"/>
                      <a:headEnd/>
                      <a:tailEnd/>
                    </a:ln>
                  </pic:spPr>
                </pic:pic>
              </a:graphicData>
            </a:graphic>
          </wp:inline>
        </w:drawing>
      </w:r>
    </w:p>
    <w:p w:rsidR="00B96CCC" w:rsidRDefault="00B96CCC" w:rsidP="00B96CCC">
      <w:pPr>
        <w:pStyle w:val="ppFigureNumberIndent2"/>
      </w:pPr>
      <w:r>
        <w:t xml:space="preserve">Figure </w:t>
      </w:r>
      <w:r w:rsidR="00A17624">
        <w:fldChar w:fldCharType="begin"/>
      </w:r>
      <w:r w:rsidR="000B2C4C">
        <w:instrText xml:space="preserve"> SEQ Figure \* ARABIC </w:instrText>
      </w:r>
      <w:r w:rsidR="00A17624">
        <w:fldChar w:fldCharType="separate"/>
      </w:r>
      <w:r w:rsidR="00E15FDC">
        <w:rPr>
          <w:noProof/>
        </w:rPr>
        <w:t>43</w:t>
      </w:r>
      <w:r w:rsidR="00A17624">
        <w:rPr>
          <w:noProof/>
        </w:rPr>
        <w:fldChar w:fldCharType="end"/>
      </w:r>
    </w:p>
    <w:p w:rsidR="00B96CCC" w:rsidRDefault="00B96CCC" w:rsidP="00B96CCC">
      <w:pPr>
        <w:pStyle w:val="ppFigureCaptionIndent2"/>
      </w:pPr>
      <w:r>
        <w:t>Web Deployment Package Settings</w:t>
      </w:r>
    </w:p>
    <w:p w:rsidR="001E0F02" w:rsidRPr="001E0F02" w:rsidRDefault="001E0F02" w:rsidP="001E0F02">
      <w:pPr>
        <w:pStyle w:val="ppBodyTextIndent2"/>
      </w:pPr>
    </w:p>
    <w:p w:rsidR="00C72944" w:rsidRDefault="00B96CCC" w:rsidP="00B96CCC">
      <w:pPr>
        <w:pStyle w:val="ppNumberList"/>
      </w:pPr>
      <w:r>
        <w:t xml:space="preserve">Press </w:t>
      </w:r>
      <w:r w:rsidRPr="00B96CCC">
        <w:rPr>
          <w:b/>
        </w:rPr>
        <w:t>CTRL+SHIFT+S</w:t>
      </w:r>
      <w:r>
        <w:t xml:space="preserve"> to save all files – this will save your changes.</w:t>
      </w:r>
    </w:p>
    <w:p w:rsidR="00C72944" w:rsidRDefault="00C72944" w:rsidP="00B96CCC">
      <w:pPr>
        <w:pStyle w:val="ppNumberList"/>
      </w:pPr>
      <w:r>
        <w:t xml:space="preserve">In the </w:t>
      </w:r>
      <w:r w:rsidRPr="00F87726">
        <w:rPr>
          <w:b/>
        </w:rPr>
        <w:t>Solution Explorer</w:t>
      </w:r>
      <w:r w:rsidR="0013365B">
        <w:t xml:space="preserve"> right-</w:t>
      </w:r>
      <w:r>
        <w:t xml:space="preserve">click the </w:t>
      </w:r>
      <w:proofErr w:type="spellStart"/>
      <w:r w:rsidRPr="00F87726">
        <w:rPr>
          <w:b/>
        </w:rPr>
        <w:t>HRApplicationServices</w:t>
      </w:r>
      <w:proofErr w:type="spellEnd"/>
      <w:r>
        <w:t xml:space="preserve"> project</w:t>
      </w:r>
      <w:r w:rsidR="00AC7237">
        <w:t>,</w:t>
      </w:r>
      <w:r>
        <w:t xml:space="preserve"> and select </w:t>
      </w:r>
      <w:r w:rsidR="00A7269E" w:rsidRPr="00A7269E">
        <w:rPr>
          <w:b/>
        </w:rPr>
        <w:t>Build Deployment Package</w:t>
      </w:r>
      <w:r>
        <w:t xml:space="preserve">. You should see </w:t>
      </w:r>
      <w:r w:rsidRPr="00F87726">
        <w:rPr>
          <w:b/>
        </w:rPr>
        <w:t>Publish succeeded</w:t>
      </w:r>
      <w:r>
        <w:t xml:space="preserve"> as the status in the bottom left corner when the action has completed.</w:t>
      </w:r>
    </w:p>
    <w:p w:rsidR="00B96CCC" w:rsidRDefault="00B96CCC" w:rsidP="00B96CCC">
      <w:pPr>
        <w:pStyle w:val="ppListEnd"/>
      </w:pPr>
    </w:p>
    <w:p w:rsidR="00C72944" w:rsidRPr="00F87726" w:rsidRDefault="00AC1D98" w:rsidP="00D75DA5">
      <w:pPr>
        <w:pStyle w:val="ppProcedureStart"/>
      </w:pPr>
      <w:bookmarkStart w:id="85" w:name="_Toc246389215"/>
      <w:bookmarkStart w:id="86" w:name="_Toc282002953"/>
      <w:r>
        <w:t>Task 3</w:t>
      </w:r>
      <w:r w:rsidR="00C72944" w:rsidRPr="00F87726">
        <w:t xml:space="preserve"> – Deploy</w:t>
      </w:r>
      <w:r w:rsidR="00057809">
        <w:t>ing</w:t>
      </w:r>
      <w:r w:rsidR="00C72944" w:rsidRPr="00F87726">
        <w:t xml:space="preserve"> th</w:t>
      </w:r>
      <w:r w:rsidR="00057809">
        <w:t>e P</w:t>
      </w:r>
      <w:r w:rsidR="00C72944" w:rsidRPr="00F87726">
        <w:t>ackage</w:t>
      </w:r>
      <w:bookmarkEnd w:id="85"/>
      <w:bookmarkEnd w:id="86"/>
    </w:p>
    <w:p w:rsidR="00C72944" w:rsidRDefault="00C72944" w:rsidP="00C72944">
      <w:pPr>
        <w:pStyle w:val="ppNumberList"/>
        <w:numPr>
          <w:ilvl w:val="0"/>
          <w:numId w:val="0"/>
        </w:numPr>
      </w:pPr>
      <w:r>
        <w:t>In this task</w:t>
      </w:r>
      <w:r w:rsidR="00AC7237">
        <w:t>,</w:t>
      </w:r>
      <w:r>
        <w:t xml:space="preserve"> you will use the Web Deployment feature inside IIS Manager to deploy the package to the local web server.</w:t>
      </w:r>
    </w:p>
    <w:p w:rsidR="00C72944" w:rsidRDefault="00C72944" w:rsidP="00FC313D">
      <w:pPr>
        <w:pStyle w:val="ppNumberList"/>
      </w:pPr>
      <w:r>
        <w:t>Open</w:t>
      </w:r>
      <w:r w:rsidRPr="004170B2">
        <w:t xml:space="preserve"> </w:t>
      </w:r>
      <w:r w:rsidRPr="00FC313D">
        <w:rPr>
          <w:b/>
        </w:rPr>
        <w:t>Internet Information Services (IIS) Manager</w:t>
      </w:r>
      <w:r>
        <w:t xml:space="preserve"> using the </w:t>
      </w:r>
      <w:r w:rsidRPr="00F87726">
        <w:t>Start</w:t>
      </w:r>
      <w:r w:rsidR="00B96CCC">
        <w:t xml:space="preserve"> menu.</w:t>
      </w:r>
    </w:p>
    <w:p w:rsidR="00C72944" w:rsidRPr="001E3961" w:rsidRDefault="00C72944" w:rsidP="00FC313D">
      <w:pPr>
        <w:pStyle w:val="ppNumberList"/>
      </w:pPr>
      <w:r>
        <w:lastRenderedPageBreak/>
        <w:t xml:space="preserve">Expand the </w:t>
      </w:r>
      <w:r w:rsidRPr="0055690C">
        <w:rPr>
          <w:b/>
        </w:rPr>
        <w:t>Server</w:t>
      </w:r>
      <w:r>
        <w:t xml:space="preserve"> </w:t>
      </w:r>
      <w:proofErr w:type="gramStart"/>
      <w:r>
        <w:t>node,</w:t>
      </w:r>
      <w:proofErr w:type="gramEnd"/>
      <w:r>
        <w:t xml:space="preserve"> expand </w:t>
      </w:r>
      <w:r>
        <w:rPr>
          <w:b/>
        </w:rPr>
        <w:t>Sites</w:t>
      </w:r>
      <w:r w:rsidR="00D87B42">
        <w:t xml:space="preserve"> and right-</w:t>
      </w:r>
      <w:r>
        <w:t xml:space="preserve">click the </w:t>
      </w:r>
      <w:r>
        <w:rPr>
          <w:b/>
        </w:rPr>
        <w:t>Default Web Site</w:t>
      </w:r>
      <w:r>
        <w:t>.</w:t>
      </w:r>
      <w:r w:rsidR="001E3961">
        <w:t xml:space="preserve"> Point to </w:t>
      </w:r>
      <w:r>
        <w:rPr>
          <w:b/>
        </w:rPr>
        <w:t>Deploy</w:t>
      </w:r>
      <w:r w:rsidR="005E24CF">
        <w:t xml:space="preserve"> </w:t>
      </w:r>
      <w:r w:rsidR="001E3961">
        <w:t>and select</w:t>
      </w:r>
      <w:r>
        <w:t xml:space="preserve"> </w:t>
      </w:r>
      <w:r>
        <w:rPr>
          <w:b/>
        </w:rPr>
        <w:t>Import Application</w:t>
      </w:r>
      <w:r w:rsidR="001E3961" w:rsidRPr="001E3961">
        <w:t>.</w:t>
      </w:r>
    </w:p>
    <w:p w:rsidR="00FC313D" w:rsidRDefault="00C9756A" w:rsidP="00FC313D">
      <w:pPr>
        <w:pStyle w:val="ppFigureIndent"/>
      </w:pPr>
      <w:r>
        <w:rPr>
          <w:noProof/>
          <w:lang w:bidi="ar-SA"/>
        </w:rPr>
        <w:drawing>
          <wp:inline distT="0" distB="0" distL="0" distR="0">
            <wp:extent cx="4889500" cy="3645535"/>
            <wp:effectExtent l="19050" t="0" r="6350" b="0"/>
            <wp:docPr id="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srcRect/>
                    <a:stretch>
                      <a:fillRect/>
                    </a:stretch>
                  </pic:blipFill>
                  <pic:spPr bwMode="auto">
                    <a:xfrm>
                      <a:off x="0" y="0"/>
                      <a:ext cx="4889500" cy="3645535"/>
                    </a:xfrm>
                    <a:prstGeom prst="rect">
                      <a:avLst/>
                    </a:prstGeom>
                    <a:noFill/>
                  </pic:spPr>
                </pic:pic>
              </a:graphicData>
            </a:graphic>
          </wp:inline>
        </w:drawing>
      </w:r>
    </w:p>
    <w:p w:rsidR="00FC313D" w:rsidRDefault="00FC313D" w:rsidP="00FC313D">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44</w:t>
      </w:r>
      <w:r w:rsidR="00A17624">
        <w:rPr>
          <w:noProof/>
        </w:rPr>
        <w:fldChar w:fldCharType="end"/>
      </w:r>
    </w:p>
    <w:p w:rsidR="00FC313D" w:rsidRDefault="00FC313D" w:rsidP="00FC313D">
      <w:pPr>
        <w:pStyle w:val="ppFigureCaptionIndent"/>
      </w:pPr>
      <w:r>
        <w:t>Import Application in the IIS Manager</w:t>
      </w:r>
    </w:p>
    <w:p w:rsidR="00815903" w:rsidRPr="00815903" w:rsidRDefault="00815903" w:rsidP="00815903">
      <w:pPr>
        <w:pStyle w:val="ppBodyTextIndent"/>
      </w:pPr>
    </w:p>
    <w:p w:rsidR="00815903" w:rsidRPr="00815903" w:rsidRDefault="00815903" w:rsidP="00815903">
      <w:pPr>
        <w:pStyle w:val="ppNoteIndent"/>
      </w:pPr>
      <w:r w:rsidRPr="00815903">
        <w:rPr>
          <w:b/>
        </w:rPr>
        <w:t xml:space="preserve">Note: </w:t>
      </w:r>
      <w:r w:rsidRPr="00815903">
        <w:t>If you don't see a Deploy menu option it could mean that IIS Web Deployment Tool is not installed or may need to be reconfigured. To fix this you should do the following</w:t>
      </w:r>
    </w:p>
    <w:p w:rsidR="00815903" w:rsidRPr="00815903" w:rsidRDefault="00815903" w:rsidP="00815903">
      <w:pPr>
        <w:pStyle w:val="ppNoteIndent"/>
      </w:pPr>
      <w:r w:rsidRPr="00815903">
        <w:t xml:space="preserve">Download the IIS Web Deployment tool from </w:t>
      </w:r>
      <w:hyperlink r:id="rId77" w:history="1">
        <w:r w:rsidRPr="00815903">
          <w:rPr>
            <w:rStyle w:val="Hyperlink"/>
            <w:rFonts w:cstheme="minorBidi"/>
          </w:rPr>
          <w:t>http://www.iis.net/extensions/WebDeploymentTool</w:t>
        </w:r>
      </w:hyperlink>
    </w:p>
    <w:p w:rsidR="00815903" w:rsidRPr="00815903" w:rsidRDefault="00815903" w:rsidP="00815903">
      <w:pPr>
        <w:pStyle w:val="ppNoteIndent"/>
      </w:pPr>
      <w:r w:rsidRPr="00815903">
        <w:t>Start the setup</w:t>
      </w:r>
    </w:p>
    <w:p w:rsidR="0070433B" w:rsidRDefault="00815903" w:rsidP="00815903">
      <w:pPr>
        <w:pStyle w:val="ppNoteIndent"/>
      </w:pPr>
      <w:r w:rsidRPr="00815903">
        <w:t>If setup shows you the Change / Repair / Remove screen select Change and install the IIS Manager UI module.</w:t>
      </w:r>
    </w:p>
    <w:p w:rsidR="00815903" w:rsidRPr="00815903" w:rsidRDefault="00815903" w:rsidP="00815903">
      <w:pPr>
        <w:pStyle w:val="ppBodyTextIndent"/>
      </w:pPr>
    </w:p>
    <w:p w:rsidR="00FC313D" w:rsidRPr="00DE7185" w:rsidRDefault="00C72944" w:rsidP="00FC313D">
      <w:pPr>
        <w:pStyle w:val="ppNumberList"/>
      </w:pPr>
      <w:r>
        <w:t xml:space="preserve">For </w:t>
      </w:r>
      <w:r w:rsidRPr="00096BFF">
        <w:rPr>
          <w:b/>
        </w:rPr>
        <w:t>Package path</w:t>
      </w:r>
      <w:r>
        <w:t xml:space="preserve"> browse to the location where the package was created. By default this was in the </w:t>
      </w:r>
      <w:proofErr w:type="spellStart"/>
      <w:r w:rsidRPr="00096BFF">
        <w:rPr>
          <w:b/>
        </w:rPr>
        <w:t>obj</w:t>
      </w:r>
      <w:proofErr w:type="spellEnd"/>
      <w:r w:rsidRPr="00096BFF">
        <w:rPr>
          <w:b/>
        </w:rPr>
        <w:t>\</w:t>
      </w:r>
      <w:r w:rsidR="00AC1D98">
        <w:rPr>
          <w:b/>
        </w:rPr>
        <w:t>Release</w:t>
      </w:r>
      <w:r w:rsidRPr="00096BFF">
        <w:rPr>
          <w:b/>
        </w:rPr>
        <w:t>\Package</w:t>
      </w:r>
      <w:r>
        <w:t xml:space="preserve"> folder for the </w:t>
      </w:r>
      <w:proofErr w:type="spellStart"/>
      <w:r>
        <w:rPr>
          <w:b/>
        </w:rPr>
        <w:t>HRApplicationServices</w:t>
      </w:r>
      <w:proofErr w:type="spellEnd"/>
      <w:r>
        <w:t xml:space="preserve"> project. Select</w:t>
      </w:r>
      <w:r w:rsidR="00EB093B">
        <w:t xml:space="preserve"> </w:t>
      </w:r>
      <w:r w:rsidRPr="00096BFF">
        <w:rPr>
          <w:b/>
        </w:rPr>
        <w:t>HRApplicationServices.</w:t>
      </w:r>
      <w:r>
        <w:rPr>
          <w:b/>
        </w:rPr>
        <w:t>zip</w:t>
      </w:r>
      <w:r w:rsidR="00473F9F">
        <w:t>.</w:t>
      </w:r>
    </w:p>
    <w:p w:rsidR="00FC313D" w:rsidRPr="00FC313D" w:rsidRDefault="00C9756A" w:rsidP="00FC313D">
      <w:pPr>
        <w:pStyle w:val="ppFigureIndent"/>
        <w:rPr>
          <w:b/>
        </w:rPr>
      </w:pPr>
      <w:r>
        <w:rPr>
          <w:b/>
          <w:noProof/>
          <w:lang w:bidi="ar-SA"/>
        </w:rPr>
        <w:lastRenderedPageBreak/>
        <w:drawing>
          <wp:inline distT="0" distB="0" distL="0" distR="0">
            <wp:extent cx="5968365" cy="1926590"/>
            <wp:effectExtent l="19050" t="0" r="0" b="0"/>
            <wp:docPr id="1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cstate="print"/>
                    <a:srcRect/>
                    <a:stretch>
                      <a:fillRect/>
                    </a:stretch>
                  </pic:blipFill>
                  <pic:spPr bwMode="auto">
                    <a:xfrm>
                      <a:off x="0" y="0"/>
                      <a:ext cx="5968365" cy="1926590"/>
                    </a:xfrm>
                    <a:prstGeom prst="rect">
                      <a:avLst/>
                    </a:prstGeom>
                    <a:noFill/>
                  </pic:spPr>
                </pic:pic>
              </a:graphicData>
            </a:graphic>
          </wp:inline>
        </w:drawing>
      </w:r>
    </w:p>
    <w:p w:rsidR="00FC313D" w:rsidRDefault="00FC313D" w:rsidP="00FC313D">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45</w:t>
      </w:r>
      <w:r w:rsidR="00A17624">
        <w:rPr>
          <w:noProof/>
        </w:rPr>
        <w:fldChar w:fldCharType="end"/>
      </w:r>
    </w:p>
    <w:p w:rsidR="00FC313D" w:rsidRDefault="00FC313D" w:rsidP="00FC313D">
      <w:pPr>
        <w:pStyle w:val="ppFigureCaptionIndent"/>
      </w:pPr>
      <w:r>
        <w:t>Select the package</w:t>
      </w:r>
    </w:p>
    <w:p w:rsidR="00D75DA5" w:rsidRPr="00D75DA5" w:rsidRDefault="00D75DA5" w:rsidP="00D75DA5">
      <w:pPr>
        <w:pStyle w:val="ppBodyTextIndent"/>
      </w:pPr>
    </w:p>
    <w:p w:rsidR="000E7F13" w:rsidRPr="00DE7185" w:rsidRDefault="00C72944" w:rsidP="00FC313D">
      <w:pPr>
        <w:pStyle w:val="ppNumberList"/>
      </w:pPr>
      <w:r w:rsidRPr="009025AD">
        <w:t>Click</w:t>
      </w:r>
      <w:r>
        <w:t xml:space="preserve"> </w:t>
      </w:r>
      <w:r w:rsidRPr="00B40B2F">
        <w:rPr>
          <w:b/>
        </w:rPr>
        <w:t>Next</w:t>
      </w:r>
      <w:r w:rsidR="00FC313D">
        <w:t xml:space="preserve"> 3 times to use the defaults on the rest of the Import Application Package wizard pages.</w:t>
      </w:r>
      <w:r w:rsidR="00EB093B">
        <w:t xml:space="preserve"> </w:t>
      </w:r>
      <w:r w:rsidR="000E7F13">
        <w:t>When asked if you want to run this application in the default .N</w:t>
      </w:r>
      <w:r w:rsidR="00EE0BA2">
        <w:t>ET</w:t>
      </w:r>
      <w:r w:rsidR="000E7F13">
        <w:t xml:space="preserve"> 4 application </w:t>
      </w:r>
      <w:proofErr w:type="gramStart"/>
      <w:r w:rsidR="000E7F13">
        <w:t>pool</w:t>
      </w:r>
      <w:proofErr w:type="gramEnd"/>
      <w:r w:rsidR="000E7F13">
        <w:t xml:space="preserve"> click </w:t>
      </w:r>
      <w:r w:rsidR="000E7F13" w:rsidRPr="00B40B2F">
        <w:rPr>
          <w:b/>
        </w:rPr>
        <w:t>Yes</w:t>
      </w:r>
      <w:r w:rsidR="000E7F13">
        <w:t>.</w:t>
      </w:r>
    </w:p>
    <w:p w:rsidR="00C72944" w:rsidRPr="00DE7185" w:rsidRDefault="00C72944" w:rsidP="000E7F13">
      <w:pPr>
        <w:pStyle w:val="ppNumberList"/>
      </w:pPr>
      <w:r>
        <w:t xml:space="preserve">Click </w:t>
      </w:r>
      <w:r w:rsidRPr="00F87726">
        <w:rPr>
          <w:b/>
        </w:rPr>
        <w:t>Finish</w:t>
      </w:r>
      <w:r>
        <w:t xml:space="preserve"> when the wizard has finished.</w:t>
      </w:r>
    </w:p>
    <w:p w:rsidR="008A0396" w:rsidRDefault="008A0396" w:rsidP="008A0396">
      <w:pPr>
        <w:pStyle w:val="ppListEnd"/>
      </w:pPr>
    </w:p>
    <w:p w:rsidR="00C72944" w:rsidRDefault="00C72944" w:rsidP="00D75DA5">
      <w:pPr>
        <w:pStyle w:val="ppProcedureStart"/>
      </w:pPr>
      <w:bookmarkStart w:id="87" w:name="_Toc246389216"/>
      <w:bookmarkStart w:id="88" w:name="_Toc282002954"/>
      <w:r>
        <w:t xml:space="preserve">Task </w:t>
      </w:r>
      <w:r w:rsidR="008A0396">
        <w:t>4</w:t>
      </w:r>
      <w:r w:rsidRPr="00C478D1">
        <w:t xml:space="preserve"> – </w:t>
      </w:r>
      <w:r w:rsidR="00057809">
        <w:t>Enabling</w:t>
      </w:r>
      <w:r>
        <w:t xml:space="preserve"> the </w:t>
      </w:r>
      <w:proofErr w:type="spellStart"/>
      <w:r w:rsidR="008A0396">
        <w:t>n</w:t>
      </w:r>
      <w:r>
        <w:t>et.</w:t>
      </w:r>
      <w:r w:rsidR="008A0396">
        <w:t>p</w:t>
      </w:r>
      <w:r w:rsidR="00057809">
        <w:t>ipe</w:t>
      </w:r>
      <w:proofErr w:type="spellEnd"/>
      <w:r w:rsidR="00057809">
        <w:t xml:space="preserve"> P</w:t>
      </w:r>
      <w:r>
        <w:t xml:space="preserve">rotocol on the </w:t>
      </w:r>
      <w:r w:rsidR="00057809">
        <w:t>A</w:t>
      </w:r>
      <w:r>
        <w:t>pplication</w:t>
      </w:r>
      <w:bookmarkEnd w:id="87"/>
      <w:bookmarkEnd w:id="88"/>
    </w:p>
    <w:p w:rsidR="00C72944" w:rsidRDefault="00A777BF" w:rsidP="00C72944">
      <w:proofErr w:type="spellStart"/>
      <w:r>
        <w:t>AppFabric</w:t>
      </w:r>
      <w:proofErr w:type="spellEnd"/>
      <w:r w:rsidR="00C72944">
        <w:t xml:space="preserve"> installs a Workflow Management Service (WMS) that works with the workflow persistence store to provide reliability and instance control. WMS communicates with the workflow service via the </w:t>
      </w:r>
      <w:proofErr w:type="spellStart"/>
      <w:r w:rsidR="008A0396">
        <w:t>n</w:t>
      </w:r>
      <w:r w:rsidR="00C72944">
        <w:t>et.</w:t>
      </w:r>
      <w:r w:rsidR="008A0396">
        <w:t>p</w:t>
      </w:r>
      <w:r w:rsidR="00C72944">
        <w:t>ipe</w:t>
      </w:r>
      <w:proofErr w:type="spellEnd"/>
      <w:r w:rsidR="00C72944">
        <w:t xml:space="preserve"> protocol. Therefore, this protocol must be enabled on the application.</w:t>
      </w:r>
    </w:p>
    <w:p w:rsidR="00C72944" w:rsidRDefault="00C72944" w:rsidP="008A0396">
      <w:pPr>
        <w:pStyle w:val="ppNumberList"/>
      </w:pPr>
      <w:r>
        <w:t xml:space="preserve">In </w:t>
      </w:r>
      <w:r w:rsidRPr="00F87726">
        <w:rPr>
          <w:b/>
        </w:rPr>
        <w:t>IIS Manager</w:t>
      </w:r>
      <w:r w:rsidR="00EE0BA2">
        <w:t>, right-</w:t>
      </w:r>
      <w:r>
        <w:t xml:space="preserve">click on the </w:t>
      </w:r>
      <w:r>
        <w:rPr>
          <w:b/>
        </w:rPr>
        <w:t>Default Web Site</w:t>
      </w:r>
      <w:r>
        <w:t xml:space="preserve"> and select the </w:t>
      </w:r>
      <w:r>
        <w:rPr>
          <w:b/>
        </w:rPr>
        <w:t>Edit Bindings</w:t>
      </w:r>
      <w:r>
        <w:t xml:space="preserve"> option.</w:t>
      </w:r>
    </w:p>
    <w:p w:rsidR="00C72944" w:rsidRDefault="00C72944" w:rsidP="008A0396">
      <w:pPr>
        <w:pStyle w:val="ppNumberList"/>
      </w:pPr>
      <w:r>
        <w:t xml:space="preserve">Ensure that </w:t>
      </w:r>
      <w:proofErr w:type="spellStart"/>
      <w:r w:rsidRPr="00324B82">
        <w:rPr>
          <w:b/>
        </w:rPr>
        <w:t>net.pipe</w:t>
      </w:r>
      <w:proofErr w:type="spellEnd"/>
      <w:r>
        <w:t xml:space="preserve"> is added with </w:t>
      </w:r>
      <w:r w:rsidRPr="00324B82">
        <w:rPr>
          <w:b/>
        </w:rPr>
        <w:t>*</w:t>
      </w:r>
      <w:r>
        <w:t xml:space="preserve"> for its </w:t>
      </w:r>
      <w:r w:rsidRPr="00324B82">
        <w:rPr>
          <w:b/>
        </w:rPr>
        <w:t>Binding information</w:t>
      </w:r>
      <w:r>
        <w:t xml:space="preserve">. If it is not, add it using the </w:t>
      </w:r>
      <w:r w:rsidRPr="00324B82">
        <w:rPr>
          <w:b/>
        </w:rPr>
        <w:t>Add…</w:t>
      </w:r>
      <w:r>
        <w:t xml:space="preserve"> button.</w:t>
      </w:r>
    </w:p>
    <w:p w:rsidR="002E6DD2" w:rsidRDefault="00C9756A" w:rsidP="008A0396">
      <w:pPr>
        <w:pStyle w:val="ppFigureIndent"/>
      </w:pPr>
      <w:r>
        <w:rPr>
          <w:noProof/>
          <w:lang w:bidi="ar-SA"/>
        </w:rPr>
        <w:drawing>
          <wp:inline distT="0" distB="0" distL="0" distR="0">
            <wp:extent cx="5968365" cy="2529840"/>
            <wp:effectExtent l="19050" t="0" r="0" b="0"/>
            <wp:docPr id="13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srcRect/>
                    <a:stretch>
                      <a:fillRect/>
                    </a:stretch>
                  </pic:blipFill>
                  <pic:spPr bwMode="auto">
                    <a:xfrm>
                      <a:off x="0" y="0"/>
                      <a:ext cx="5968365" cy="2529840"/>
                    </a:xfrm>
                    <a:prstGeom prst="rect">
                      <a:avLst/>
                    </a:prstGeom>
                    <a:noFill/>
                  </pic:spPr>
                </pic:pic>
              </a:graphicData>
            </a:graphic>
          </wp:inline>
        </w:drawing>
      </w:r>
    </w:p>
    <w:p w:rsidR="002E6DD2" w:rsidRDefault="002E6DD2" w:rsidP="008A0396">
      <w:pPr>
        <w:pStyle w:val="ppFigureNumberIndent"/>
      </w:pPr>
      <w:r w:rsidRPr="008A0396">
        <w:t>Figure</w:t>
      </w:r>
      <w:r>
        <w:t xml:space="preserve"> </w:t>
      </w:r>
      <w:r w:rsidR="00A17624">
        <w:fldChar w:fldCharType="begin"/>
      </w:r>
      <w:r w:rsidR="000B2C4C">
        <w:instrText xml:space="preserve"> SEQ Figure \* ARABIC </w:instrText>
      </w:r>
      <w:r w:rsidR="00A17624">
        <w:fldChar w:fldCharType="separate"/>
      </w:r>
      <w:r w:rsidR="00E15FDC">
        <w:rPr>
          <w:noProof/>
        </w:rPr>
        <w:t>46</w:t>
      </w:r>
      <w:r w:rsidR="00A17624">
        <w:rPr>
          <w:noProof/>
        </w:rPr>
        <w:fldChar w:fldCharType="end"/>
      </w:r>
    </w:p>
    <w:p w:rsidR="002E6DD2" w:rsidRDefault="008A0396" w:rsidP="008A0396">
      <w:pPr>
        <w:pStyle w:val="ppFigureCaptionIndent"/>
      </w:pPr>
      <w:r>
        <w:lastRenderedPageBreak/>
        <w:t xml:space="preserve">Enable the </w:t>
      </w:r>
      <w:proofErr w:type="spellStart"/>
      <w:r>
        <w:t>net.pipe</w:t>
      </w:r>
      <w:proofErr w:type="spellEnd"/>
      <w:r>
        <w:t xml:space="preserve"> site binding</w:t>
      </w:r>
    </w:p>
    <w:p w:rsidR="001E0F02" w:rsidRPr="001E0F02" w:rsidRDefault="001E0F02" w:rsidP="001E0F02">
      <w:pPr>
        <w:pStyle w:val="ppBodyTextIndent"/>
      </w:pPr>
    </w:p>
    <w:p w:rsidR="00C72944" w:rsidRDefault="00C72944" w:rsidP="008A0396">
      <w:pPr>
        <w:pStyle w:val="ppNumberList"/>
      </w:pPr>
      <w:r>
        <w:t xml:space="preserve">Click the </w:t>
      </w:r>
      <w:r w:rsidRPr="005A47A1">
        <w:rPr>
          <w:b/>
        </w:rPr>
        <w:t>Close</w:t>
      </w:r>
      <w:r w:rsidR="008A0396">
        <w:t xml:space="preserve"> button</w:t>
      </w:r>
      <w:r w:rsidR="001C781B">
        <w:t>.</w:t>
      </w:r>
    </w:p>
    <w:p w:rsidR="00C72944" w:rsidRPr="001934B8" w:rsidRDefault="00C72944" w:rsidP="008A0396">
      <w:pPr>
        <w:pStyle w:val="ppNumberList"/>
      </w:pPr>
      <w:r>
        <w:t xml:space="preserve">Expand the </w:t>
      </w:r>
      <w:r w:rsidRPr="00F87726">
        <w:t>Default Web Site</w:t>
      </w:r>
      <w:r w:rsidR="001934B8">
        <w:t xml:space="preserve"> and right-</w:t>
      </w:r>
      <w:r>
        <w:t xml:space="preserve">click the </w:t>
      </w:r>
      <w:proofErr w:type="spellStart"/>
      <w:r w:rsidRPr="008A0396">
        <w:rPr>
          <w:b/>
        </w:rPr>
        <w:t>HRApplicationServices</w:t>
      </w:r>
      <w:proofErr w:type="spellEnd"/>
      <w:r>
        <w:t xml:space="preserve"> application in the tree. </w:t>
      </w:r>
      <w:r w:rsidR="001934B8">
        <w:t xml:space="preserve">Point to </w:t>
      </w:r>
      <w:r w:rsidRPr="008A0396">
        <w:rPr>
          <w:b/>
        </w:rPr>
        <w:t>Manage Application</w:t>
      </w:r>
      <w:r>
        <w:t xml:space="preserve"> </w:t>
      </w:r>
      <w:r w:rsidR="001934B8">
        <w:t>and select</w:t>
      </w:r>
      <w:r w:rsidRPr="008A0396">
        <w:rPr>
          <w:b/>
        </w:rPr>
        <w:t xml:space="preserve"> </w:t>
      </w:r>
      <w:r w:rsidR="008A0396" w:rsidRPr="008A0396">
        <w:rPr>
          <w:b/>
        </w:rPr>
        <w:t>Advanced Settings</w:t>
      </w:r>
      <w:r w:rsidR="001934B8" w:rsidRPr="001934B8">
        <w:t>.</w:t>
      </w:r>
    </w:p>
    <w:p w:rsidR="00C72944" w:rsidRDefault="00C72944" w:rsidP="008A0396">
      <w:pPr>
        <w:pStyle w:val="ppNumberList"/>
      </w:pPr>
      <w:r>
        <w:t xml:space="preserve">In the </w:t>
      </w:r>
      <w:r w:rsidRPr="0024418B">
        <w:rPr>
          <w:b/>
        </w:rPr>
        <w:t>Enabled Protocols</w:t>
      </w:r>
      <w:r>
        <w:t xml:space="preserve"> section </w:t>
      </w:r>
      <w:r w:rsidR="008A0396">
        <w:t xml:space="preserve">add </w:t>
      </w:r>
      <w:proofErr w:type="spellStart"/>
      <w:r w:rsidRPr="0024418B">
        <w:rPr>
          <w:b/>
        </w:rPr>
        <w:t>net.pipe</w:t>
      </w:r>
      <w:proofErr w:type="spellEnd"/>
      <w:r w:rsidR="008A0396">
        <w:t xml:space="preserve"> </w:t>
      </w:r>
      <w:r w:rsidR="00D5189A">
        <w:t xml:space="preserve">after </w:t>
      </w:r>
      <w:r w:rsidR="00D5189A" w:rsidRPr="00D5189A">
        <w:rPr>
          <w:b/>
        </w:rPr>
        <w:t>http</w:t>
      </w:r>
      <w:r w:rsidR="00D5189A">
        <w:t xml:space="preserve"> </w:t>
      </w:r>
      <w:r w:rsidR="008A0396">
        <w:t>as shown</w:t>
      </w:r>
      <w:r w:rsidR="00D5189A">
        <w:t xml:space="preserve"> in the following figure</w:t>
      </w:r>
      <w:r w:rsidR="001C781B">
        <w:t>.</w:t>
      </w:r>
    </w:p>
    <w:p w:rsidR="002E6DD2" w:rsidRDefault="00C9756A" w:rsidP="002E6DD2">
      <w:pPr>
        <w:pStyle w:val="ppFigureIndent"/>
      </w:pPr>
      <w:r>
        <w:rPr>
          <w:noProof/>
          <w:lang w:bidi="ar-SA"/>
        </w:rPr>
        <w:drawing>
          <wp:inline distT="0" distB="0" distL="0" distR="0">
            <wp:extent cx="3456940" cy="4218940"/>
            <wp:effectExtent l="19050" t="0" r="0" b="0"/>
            <wp:docPr id="1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3456940" cy="4218940"/>
                    </a:xfrm>
                    <a:prstGeom prst="rect">
                      <a:avLst/>
                    </a:prstGeom>
                    <a:noFill/>
                  </pic:spPr>
                </pic:pic>
              </a:graphicData>
            </a:graphic>
          </wp:inline>
        </w:drawing>
      </w:r>
    </w:p>
    <w:p w:rsidR="002E6DD2" w:rsidRDefault="002E6DD2" w:rsidP="002E6DD2">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47</w:t>
      </w:r>
      <w:r w:rsidR="00A17624">
        <w:rPr>
          <w:noProof/>
        </w:rPr>
        <w:fldChar w:fldCharType="end"/>
      </w:r>
    </w:p>
    <w:p w:rsidR="002E6DD2" w:rsidRDefault="008A0396" w:rsidP="002E6DD2">
      <w:pPr>
        <w:pStyle w:val="ppFigureCaptionIndent"/>
      </w:pPr>
      <w:r>
        <w:t xml:space="preserve">Enable the </w:t>
      </w:r>
      <w:proofErr w:type="spellStart"/>
      <w:r>
        <w:t>net.pipe</w:t>
      </w:r>
      <w:proofErr w:type="spellEnd"/>
      <w:r>
        <w:t xml:space="preserve"> protocol</w:t>
      </w:r>
    </w:p>
    <w:p w:rsidR="001C781B" w:rsidRPr="001C781B" w:rsidRDefault="001C781B" w:rsidP="001C781B">
      <w:pPr>
        <w:pStyle w:val="ppBodyTextIndent"/>
      </w:pPr>
    </w:p>
    <w:p w:rsidR="00E22797" w:rsidRPr="00E27325" w:rsidRDefault="00E22797" w:rsidP="00E27325">
      <w:pPr>
        <w:pStyle w:val="ppNoteIndent"/>
        <w:rPr>
          <w:b/>
        </w:rPr>
      </w:pPr>
      <w:r>
        <w:rPr>
          <w:noProof/>
          <w:lang w:bidi="ar-SA"/>
        </w:rPr>
        <w:drawing>
          <wp:inline distT="0" distB="0" distL="0" distR="0">
            <wp:extent cx="328930" cy="335280"/>
            <wp:effectExtent l="0" t="0" r="0" b="0"/>
            <wp:docPr id="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srcRect/>
                    <a:stretch>
                      <a:fillRect/>
                    </a:stretch>
                  </pic:blipFill>
                  <pic:spPr bwMode="auto">
                    <a:xfrm>
                      <a:off x="0" y="0"/>
                      <a:ext cx="328930" cy="335280"/>
                    </a:xfrm>
                    <a:prstGeom prst="rect">
                      <a:avLst/>
                    </a:prstGeom>
                    <a:noFill/>
                  </pic:spPr>
                </pic:pic>
              </a:graphicData>
            </a:graphic>
          </wp:inline>
        </w:drawing>
      </w:r>
      <w:r w:rsidRPr="00E27325">
        <w:rPr>
          <w:b/>
        </w:rPr>
        <w:t xml:space="preserve">Why enable the </w:t>
      </w:r>
      <w:proofErr w:type="spellStart"/>
      <w:r w:rsidRPr="00E27325">
        <w:rPr>
          <w:b/>
        </w:rPr>
        <w:t>net.pipe</w:t>
      </w:r>
      <w:proofErr w:type="spellEnd"/>
      <w:r w:rsidRPr="00E27325">
        <w:rPr>
          <w:b/>
        </w:rPr>
        <w:t xml:space="preserve"> protocol?</w:t>
      </w:r>
    </w:p>
    <w:p w:rsidR="00D75DA5" w:rsidRPr="001C781B" w:rsidRDefault="00E22797" w:rsidP="00E27325">
      <w:pPr>
        <w:pStyle w:val="ppNoteIndent"/>
      </w:pPr>
      <w:r>
        <w:t xml:space="preserve">The </w:t>
      </w:r>
      <w:proofErr w:type="spellStart"/>
      <w:r>
        <w:t>net.pipe</w:t>
      </w:r>
      <w:proofErr w:type="spellEnd"/>
      <w:r>
        <w:t xml:space="preserve"> protocol must be enabled so that the Workflow Management Service can communicate with the Workflow Control standard endpoint of workflow services.</w:t>
      </w:r>
      <w:r w:rsidR="00EB093B">
        <w:t xml:space="preserve"> </w:t>
      </w:r>
      <w:r>
        <w:t>This is how it can manage workflow services.</w:t>
      </w:r>
    </w:p>
    <w:p w:rsidR="00BC03AC" w:rsidRDefault="00BC03AC" w:rsidP="00E27325">
      <w:pPr>
        <w:pStyle w:val="ppBodyTextIndent"/>
      </w:pPr>
    </w:p>
    <w:p w:rsidR="008A0396" w:rsidRPr="001C781B" w:rsidRDefault="008A0396" w:rsidP="008A0396">
      <w:pPr>
        <w:pStyle w:val="ppNumberList"/>
      </w:pPr>
      <w:r>
        <w:t xml:space="preserve">Click </w:t>
      </w:r>
      <w:r>
        <w:rPr>
          <w:b/>
        </w:rPr>
        <w:t>OK</w:t>
      </w:r>
      <w:r w:rsidR="001C781B" w:rsidRPr="001C781B">
        <w:t>.</w:t>
      </w:r>
    </w:p>
    <w:p w:rsidR="008A0396" w:rsidRDefault="008A0396" w:rsidP="008A0396">
      <w:pPr>
        <w:pStyle w:val="ppListEnd"/>
      </w:pPr>
    </w:p>
    <w:p w:rsidR="00C72944" w:rsidRDefault="008A0396" w:rsidP="008A0396">
      <w:pPr>
        <w:pStyle w:val="ppProcedureStart"/>
      </w:pPr>
      <w:bookmarkStart w:id="89" w:name="_Toc246389217"/>
      <w:bookmarkStart w:id="90" w:name="_Toc244311000"/>
      <w:bookmarkStart w:id="91" w:name="_Toc282002955"/>
      <w:r>
        <w:t>Task 5</w:t>
      </w:r>
      <w:r w:rsidR="00C72944" w:rsidRPr="00C478D1">
        <w:t xml:space="preserve"> – </w:t>
      </w:r>
      <w:r w:rsidR="00D75DA5">
        <w:t>Changing</w:t>
      </w:r>
      <w:r w:rsidR="00C72944">
        <w:t xml:space="preserve"> </w:t>
      </w:r>
      <w:r w:rsidR="00312FAB">
        <w:t xml:space="preserve">the </w:t>
      </w:r>
      <w:r w:rsidR="00D75DA5">
        <w:t>A</w:t>
      </w:r>
      <w:r w:rsidR="00C72944">
        <w:t xml:space="preserve">pplication </w:t>
      </w:r>
      <w:r w:rsidR="00D75DA5">
        <w:t>C</w:t>
      </w:r>
      <w:r w:rsidR="00C72944">
        <w:t>onfiguration</w:t>
      </w:r>
      <w:bookmarkEnd w:id="89"/>
      <w:bookmarkEnd w:id="90"/>
      <w:bookmarkEnd w:id="91"/>
    </w:p>
    <w:p w:rsidR="00C72944" w:rsidRDefault="00C72944" w:rsidP="008A0396">
      <w:pPr>
        <w:pStyle w:val="ppBodyText"/>
      </w:pPr>
      <w:r>
        <w:t xml:space="preserve">While you were developing the solution you were using the WF4Persistence database for persistence. In the IIS environment </w:t>
      </w:r>
      <w:r w:rsidR="006D428F">
        <w:t>you</w:t>
      </w:r>
      <w:r w:rsidR="00F63592">
        <w:t xml:space="preserve"> are going </w:t>
      </w:r>
      <w:r>
        <w:t xml:space="preserve">to use a different persistence database. </w:t>
      </w:r>
      <w:r w:rsidR="006D428F">
        <w:t>You</w:t>
      </w:r>
      <w:r w:rsidR="00F63592">
        <w:t xml:space="preserve"> also want to configure </w:t>
      </w:r>
      <w:proofErr w:type="spellStart"/>
      <w:r w:rsidR="00C17700">
        <w:t>AppFabric</w:t>
      </w:r>
      <w:proofErr w:type="spellEnd"/>
      <w:r>
        <w:t xml:space="preserve"> </w:t>
      </w:r>
      <w:r w:rsidR="00F63592">
        <w:t>to suspend workflows with unhandled exceptions</w:t>
      </w:r>
      <w:r>
        <w:t>.</w:t>
      </w:r>
    </w:p>
    <w:p w:rsidR="00C72944" w:rsidRPr="00EB0E07" w:rsidRDefault="00C72944" w:rsidP="008A0396">
      <w:pPr>
        <w:pStyle w:val="ppNumberList"/>
      </w:pPr>
      <w:r>
        <w:t xml:space="preserve">In </w:t>
      </w:r>
      <w:r w:rsidRPr="00F87726">
        <w:t>IIS Manager</w:t>
      </w:r>
      <w:r w:rsidR="009D2390">
        <w:t>,</w:t>
      </w:r>
      <w:r>
        <w:t xml:space="preserve"> expand the </w:t>
      </w:r>
      <w:r w:rsidRPr="00F87726">
        <w:t>Default Web Site</w:t>
      </w:r>
      <w:r w:rsidR="00EB0E07">
        <w:t>, right-</w:t>
      </w:r>
      <w:r>
        <w:t xml:space="preserve">click the </w:t>
      </w:r>
      <w:proofErr w:type="spellStart"/>
      <w:r w:rsidRPr="008A0396">
        <w:rPr>
          <w:b/>
        </w:rPr>
        <w:t>HRApplicationServices</w:t>
      </w:r>
      <w:proofErr w:type="spellEnd"/>
      <w:r>
        <w:t xml:space="preserve"> application</w:t>
      </w:r>
      <w:r w:rsidR="009D2390">
        <w:t>,</w:t>
      </w:r>
      <w:r>
        <w:t xml:space="preserve"> </w:t>
      </w:r>
      <w:r w:rsidR="00EB0E07">
        <w:t>point to</w:t>
      </w:r>
      <w:r>
        <w:t xml:space="preserve"> </w:t>
      </w:r>
      <w:r w:rsidR="00E22797">
        <w:rPr>
          <w:b/>
        </w:rPr>
        <w:t xml:space="preserve">Manage </w:t>
      </w:r>
      <w:r w:rsidRPr="008A0396">
        <w:rPr>
          <w:b/>
        </w:rPr>
        <w:t xml:space="preserve">WCF and WF </w:t>
      </w:r>
      <w:r w:rsidR="00E22797">
        <w:rPr>
          <w:b/>
        </w:rPr>
        <w:t>Services</w:t>
      </w:r>
      <w:r w:rsidR="00E22797" w:rsidRPr="00EB0E07">
        <w:t xml:space="preserve"> </w:t>
      </w:r>
      <w:r w:rsidR="00EB0E07" w:rsidRPr="00EB0E07">
        <w:t>and select</w:t>
      </w:r>
      <w:r w:rsidR="008A0396" w:rsidRPr="00EB0E07">
        <w:t xml:space="preserve"> </w:t>
      </w:r>
      <w:r w:rsidRPr="008A0396">
        <w:rPr>
          <w:b/>
        </w:rPr>
        <w:t>Configur</w:t>
      </w:r>
      <w:r w:rsidR="008A0396" w:rsidRPr="008A0396">
        <w:rPr>
          <w:b/>
        </w:rPr>
        <w:t>e</w:t>
      </w:r>
      <w:r w:rsidR="00EB0E07" w:rsidRPr="00EB0E07">
        <w:t>.</w:t>
      </w:r>
    </w:p>
    <w:p w:rsidR="00C72944" w:rsidRDefault="00C72944" w:rsidP="008A0396">
      <w:pPr>
        <w:pStyle w:val="ppNumberList"/>
      </w:pPr>
      <w:r>
        <w:t xml:space="preserve">Click </w:t>
      </w:r>
      <w:r w:rsidR="00A246EC">
        <w:t xml:space="preserve">the </w:t>
      </w:r>
      <w:r w:rsidRPr="00A246EC">
        <w:rPr>
          <w:b/>
        </w:rPr>
        <w:t>Workflow Persistence</w:t>
      </w:r>
      <w:r w:rsidR="008A0396">
        <w:t xml:space="preserve"> </w:t>
      </w:r>
      <w:r w:rsidR="00A246EC">
        <w:t>category</w:t>
      </w:r>
      <w:r w:rsidR="009D2390">
        <w:t>.</w:t>
      </w:r>
    </w:p>
    <w:p w:rsidR="00A246EC" w:rsidRDefault="00C72944" w:rsidP="00A246EC">
      <w:pPr>
        <w:pStyle w:val="ppNumberList"/>
      </w:pPr>
      <w:r>
        <w:t xml:space="preserve">Under </w:t>
      </w:r>
      <w:r w:rsidR="00E22797">
        <w:t xml:space="preserve">SQL Server Workflow Persistence </w:t>
      </w:r>
      <w:r>
        <w:t xml:space="preserve">select </w:t>
      </w:r>
      <w:proofErr w:type="spellStart"/>
      <w:r w:rsidR="00E22797" w:rsidRPr="00E83924">
        <w:rPr>
          <w:b/>
        </w:rPr>
        <w:t>d</w:t>
      </w:r>
      <w:r w:rsidRPr="00A246EC">
        <w:rPr>
          <w:b/>
        </w:rPr>
        <w:t>efault</w:t>
      </w:r>
      <w:r w:rsidR="00E83924">
        <w:rPr>
          <w:b/>
        </w:rPr>
        <w:t>SqlPersistenceStore</w:t>
      </w:r>
      <w:proofErr w:type="spellEnd"/>
      <w:r w:rsidR="009D2390">
        <w:t>.</w:t>
      </w:r>
    </w:p>
    <w:p w:rsidR="00D55236" w:rsidRDefault="00E22797" w:rsidP="00A246EC">
      <w:pPr>
        <w:pStyle w:val="ppFigureIndent"/>
      </w:pPr>
      <w:r>
        <w:rPr>
          <w:noProof/>
          <w:lang w:bidi="ar-SA"/>
        </w:rPr>
        <w:drawing>
          <wp:inline distT="0" distB="0" distL="0" distR="0">
            <wp:extent cx="5943600" cy="4476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3600" cy="4476115"/>
                    </a:xfrm>
                    <a:prstGeom prst="rect">
                      <a:avLst/>
                    </a:prstGeom>
                  </pic:spPr>
                </pic:pic>
              </a:graphicData>
            </a:graphic>
          </wp:inline>
        </w:drawing>
      </w:r>
    </w:p>
    <w:p w:rsidR="00D55236" w:rsidRDefault="00D55236" w:rsidP="00D55236">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48</w:t>
      </w:r>
      <w:r w:rsidR="00A17624">
        <w:rPr>
          <w:noProof/>
        </w:rPr>
        <w:fldChar w:fldCharType="end"/>
      </w:r>
    </w:p>
    <w:p w:rsidR="00D55236" w:rsidRDefault="00D55236" w:rsidP="00D55236">
      <w:pPr>
        <w:pStyle w:val="ppFigureCaptionIndent"/>
      </w:pPr>
      <w:r>
        <w:t xml:space="preserve">Configure persistence to use </w:t>
      </w:r>
      <w:proofErr w:type="spellStart"/>
      <w:r>
        <w:t>DefaultPersistenceConnectionString</w:t>
      </w:r>
      <w:proofErr w:type="spellEnd"/>
    </w:p>
    <w:p w:rsidR="00BC03AC" w:rsidRDefault="00BC03AC" w:rsidP="00BC03AC">
      <w:pPr>
        <w:pStyle w:val="ppBodyTextIndent"/>
      </w:pPr>
    </w:p>
    <w:p w:rsidR="00C72944" w:rsidRDefault="00C72944" w:rsidP="00A246EC">
      <w:pPr>
        <w:pStyle w:val="ppNumberList"/>
      </w:pPr>
      <w:r>
        <w:t xml:space="preserve">Click </w:t>
      </w:r>
      <w:r w:rsidRPr="00F87726">
        <w:rPr>
          <w:b/>
        </w:rPr>
        <w:t>OK</w:t>
      </w:r>
      <w:r w:rsidR="00EB093B">
        <w:t xml:space="preserve"> </w:t>
      </w:r>
      <w:r w:rsidR="00E83924">
        <w:t>to dismiss the dialog</w:t>
      </w:r>
      <w:r>
        <w:t xml:space="preserve">. Click </w:t>
      </w:r>
      <w:proofErr w:type="gramStart"/>
      <w:r w:rsidRPr="00F87726">
        <w:rPr>
          <w:b/>
        </w:rPr>
        <w:t>Yes</w:t>
      </w:r>
      <w:proofErr w:type="gramEnd"/>
      <w:r>
        <w:t xml:space="preserve"> when you are warned about recycling the application.</w:t>
      </w:r>
    </w:p>
    <w:p w:rsidR="00C72944" w:rsidRDefault="00C72944" w:rsidP="00D55236">
      <w:pPr>
        <w:pStyle w:val="ppListEnd"/>
      </w:pPr>
    </w:p>
    <w:p w:rsidR="005F7EA3" w:rsidRPr="006E7BDE" w:rsidRDefault="005F7EA3" w:rsidP="005F7EA3">
      <w:pPr>
        <w:pStyle w:val="Heading1"/>
      </w:pPr>
      <w:r w:rsidRPr="006E7BDE">
        <w:lastRenderedPageBreak/>
        <w:t>Next Step</w:t>
      </w:r>
    </w:p>
    <w:sdt>
      <w:sdtPr>
        <w:rPr>
          <w:rStyle w:val="Hyperlink"/>
        </w:rPr>
        <w:alias w:val="Topic Link"/>
        <w:tag w:val="83f5db29-babb-4e14-a1b6-cdda1174bc28"/>
        <w:id w:val="1618792245"/>
        <w:placeholder>
          <w:docPart w:val="DefaultPlaceholder_1082065158"/>
        </w:placeholder>
        <w:text/>
      </w:sdtPr>
      <w:sdtEndPr>
        <w:rPr>
          <w:rStyle w:val="Hyperlink"/>
        </w:rPr>
      </w:sdtEndPr>
      <w:sdtContent>
        <w:p w:rsidR="005F7EA3" w:rsidRDefault="006F39C3" w:rsidP="005F7EA3">
          <w:r>
            <w:rPr>
              <w:rStyle w:val="Hyperlink"/>
            </w:rPr>
            <w:t>Exercise 4: Verification</w:t>
          </w:r>
        </w:p>
      </w:sdtContent>
    </w:sdt>
    <w:p w:rsidR="005F7EA3" w:rsidRPr="005F7EA3" w:rsidRDefault="005F7EA3" w:rsidP="005F7EA3">
      <w:pPr>
        <w:pStyle w:val="ppListEnd"/>
      </w:pPr>
    </w:p>
    <w:bookmarkStart w:id="92" w:name="_Toc282002956" w:displacedByCustomXml="next"/>
    <w:bookmarkStart w:id="93" w:name="_Toc244311001" w:displacedByCustomXml="next"/>
    <w:sdt>
      <w:sdtPr>
        <w:alias w:val="Topic"/>
        <w:tag w:val="83f5db29-babb-4e14-a1b6-cdda1174bc28"/>
        <w:id w:val="295652383"/>
        <w:placeholder>
          <w:docPart w:val="DefaultPlaceholder_1082065158"/>
        </w:placeholder>
        <w:text/>
      </w:sdtPr>
      <w:sdtEndPr/>
      <w:sdtContent>
        <w:p w:rsidR="00D55236" w:rsidRDefault="006F39C3" w:rsidP="00DE7185">
          <w:pPr>
            <w:pStyle w:val="Heading2"/>
          </w:pPr>
          <w:r>
            <w:t>Exercise 4: Verification</w:t>
          </w:r>
        </w:p>
      </w:sdtContent>
    </w:sdt>
    <w:bookmarkEnd w:id="92" w:displacedByCustomXml="prev"/>
    <w:bookmarkEnd w:id="93" w:displacedByCustomXml="prev"/>
    <w:p w:rsidR="00C72944" w:rsidRDefault="00C72944" w:rsidP="00C72944">
      <w:r>
        <w:t xml:space="preserve">The Dashboard shows the activity for the services at a particular scope in the IIS tree. For example, if you click the server node at the top of the tree and then click the </w:t>
      </w:r>
      <w:proofErr w:type="spellStart"/>
      <w:r w:rsidR="00920E5F">
        <w:t>AppFabric</w:t>
      </w:r>
      <w:proofErr w:type="spellEnd"/>
      <w:r w:rsidR="00920E5F">
        <w:t xml:space="preserve"> </w:t>
      </w:r>
      <w:r>
        <w:t xml:space="preserve">Dashboard you will see activity for all the WCF and WF services on the computer. In this </w:t>
      </w:r>
      <w:r w:rsidR="00D55236">
        <w:t>verification</w:t>
      </w:r>
      <w:r w:rsidR="009D2390">
        <w:t>,</w:t>
      </w:r>
      <w:r w:rsidR="00D55236">
        <w:t xml:space="preserve"> </w:t>
      </w:r>
      <w:r>
        <w:t>you will look at the Dashboard at your application level.</w:t>
      </w:r>
    </w:p>
    <w:p w:rsidR="009F6F6A" w:rsidRPr="00CD13FD" w:rsidRDefault="009F6F6A" w:rsidP="009F6F6A">
      <w:pPr>
        <w:pStyle w:val="ppNote"/>
        <w:rPr>
          <w:b/>
        </w:rPr>
      </w:pPr>
      <w:r w:rsidRPr="009F6F6A">
        <w:rPr>
          <w:b/>
        </w:rPr>
        <w:t>Note:</w:t>
      </w:r>
      <w:r w:rsidRPr="004558A9">
        <w:t xml:space="preserve"> </w:t>
      </w:r>
      <w:r w:rsidR="009D2390">
        <w:t>T</w:t>
      </w:r>
      <w:r w:rsidR="004558A9" w:rsidRPr="004558A9">
        <w:t xml:space="preserve">o </w:t>
      </w:r>
      <w:r w:rsidR="004558A9">
        <w:t xml:space="preserve">follow this verification, it is required to follow the steps in </w:t>
      </w:r>
      <w:r w:rsidR="00254774">
        <w:t>E</w:t>
      </w:r>
      <w:r w:rsidR="004558A9">
        <w:t xml:space="preserve">xercise 4. Opening the End solution will not be sufficient to follow the verification since there are some </w:t>
      </w:r>
      <w:r w:rsidR="00920E5F">
        <w:t xml:space="preserve">IIS </w:t>
      </w:r>
      <w:r w:rsidR="004558A9">
        <w:t>configuration tweaks to perform.</w:t>
      </w:r>
    </w:p>
    <w:p w:rsidR="00CD13FD" w:rsidRPr="009F6F6A" w:rsidRDefault="00CD13FD" w:rsidP="00CD13FD">
      <w:pPr>
        <w:pStyle w:val="ppBodyText"/>
      </w:pPr>
    </w:p>
    <w:p w:rsidR="00C72944" w:rsidRDefault="00C72944" w:rsidP="00D55236">
      <w:pPr>
        <w:pStyle w:val="ppNumberList"/>
      </w:pPr>
      <w:r>
        <w:t xml:space="preserve">In </w:t>
      </w:r>
      <w:r w:rsidRPr="00F87726">
        <w:rPr>
          <w:b/>
        </w:rPr>
        <w:t>IIS Manager</w:t>
      </w:r>
      <w:r w:rsidR="009D2390" w:rsidRPr="00254774">
        <w:t>,</w:t>
      </w:r>
      <w:r w:rsidRPr="00254774">
        <w:t xml:space="preserve"> </w:t>
      </w:r>
      <w:r>
        <w:t xml:space="preserve">expand the </w:t>
      </w:r>
      <w:r w:rsidRPr="00F87726">
        <w:rPr>
          <w:b/>
        </w:rPr>
        <w:t>Default Web Site</w:t>
      </w:r>
      <w:r w:rsidR="009D2390" w:rsidRPr="00254774">
        <w:t>,</w:t>
      </w:r>
      <w:r w:rsidRPr="00254774">
        <w:t xml:space="preserve"> </w:t>
      </w:r>
      <w:r>
        <w:t xml:space="preserve">and select the </w:t>
      </w:r>
      <w:proofErr w:type="spellStart"/>
      <w:r w:rsidRPr="00F87726">
        <w:rPr>
          <w:b/>
        </w:rPr>
        <w:t>HRApplicationServices</w:t>
      </w:r>
      <w:proofErr w:type="spellEnd"/>
      <w:r w:rsidR="009E31A2">
        <w:t xml:space="preserve"> application in the tree</w:t>
      </w:r>
      <w:r w:rsidR="009D2390">
        <w:t>.</w:t>
      </w:r>
    </w:p>
    <w:p w:rsidR="009E31A2" w:rsidRDefault="009E31A2" w:rsidP="00D55236">
      <w:pPr>
        <w:pStyle w:val="ppNumberList"/>
      </w:pPr>
      <w:r>
        <w:t xml:space="preserve">At the bottom of the IIS Manager window, click </w:t>
      </w:r>
      <w:r w:rsidRPr="009E31A2">
        <w:rPr>
          <w:b/>
        </w:rPr>
        <w:t>Content View</w:t>
      </w:r>
      <w:r>
        <w:t xml:space="preserve"> to see the content of the website</w:t>
      </w:r>
      <w:r w:rsidR="009D2390">
        <w:t>.</w:t>
      </w:r>
    </w:p>
    <w:p w:rsidR="009E31A2" w:rsidRPr="009E31A2" w:rsidRDefault="00CA310B" w:rsidP="00D55236">
      <w:pPr>
        <w:pStyle w:val="ppNumberList"/>
      </w:pPr>
      <w:r>
        <w:t>Right-</w:t>
      </w:r>
      <w:r w:rsidR="009E31A2">
        <w:t xml:space="preserve">click </w:t>
      </w:r>
      <w:r w:rsidR="009D2390">
        <w:t xml:space="preserve">the </w:t>
      </w:r>
      <w:proofErr w:type="spellStart"/>
      <w:r w:rsidR="009E31A2" w:rsidRPr="00E83924">
        <w:rPr>
          <w:b/>
        </w:rPr>
        <w:t>SubmitApplication.xamlx</w:t>
      </w:r>
      <w:proofErr w:type="spellEnd"/>
      <w:r w:rsidR="009D2390">
        <w:rPr>
          <w:b/>
        </w:rPr>
        <w:t xml:space="preserve"> </w:t>
      </w:r>
      <w:proofErr w:type="gramStart"/>
      <w:r w:rsidR="009D2390">
        <w:t>file</w:t>
      </w:r>
      <w:proofErr w:type="gramEnd"/>
      <w:r w:rsidR="0081132B" w:rsidRPr="0081132B">
        <w:t>,</w:t>
      </w:r>
      <w:r w:rsidR="009E31A2">
        <w:t xml:space="preserve"> and </w:t>
      </w:r>
      <w:r w:rsidR="00C477D4">
        <w:t xml:space="preserve">select </w:t>
      </w:r>
      <w:r w:rsidR="00C477D4" w:rsidRPr="00C477D4">
        <w:rPr>
          <w:b/>
        </w:rPr>
        <w:t>Browse</w:t>
      </w:r>
      <w:r w:rsidR="0081132B" w:rsidRPr="0081132B">
        <w:t>.</w:t>
      </w:r>
    </w:p>
    <w:p w:rsidR="009E31A2" w:rsidRDefault="009E31A2" w:rsidP="00D55236">
      <w:pPr>
        <w:pStyle w:val="ppNumberList"/>
      </w:pPr>
      <w:r w:rsidRPr="009E31A2">
        <w:t xml:space="preserve">You </w:t>
      </w:r>
      <w:r>
        <w:t>should see a browser window</w:t>
      </w:r>
      <w:r w:rsidR="009D2390">
        <w:t>,</w:t>
      </w:r>
      <w:r>
        <w:t xml:space="preserve"> with the </w:t>
      </w:r>
      <w:r w:rsidRPr="009E31A2">
        <w:rPr>
          <w:b/>
        </w:rPr>
        <w:t>Submit Application Service</w:t>
      </w:r>
      <w:r>
        <w:t>.</w:t>
      </w:r>
      <w:r w:rsidR="00EB093B">
        <w:t xml:space="preserve"> </w:t>
      </w:r>
      <w:r>
        <w:t>If there are any problems with the configuration for the website this page will not appear</w:t>
      </w:r>
      <w:r w:rsidR="00473F9F">
        <w:t>.</w:t>
      </w:r>
    </w:p>
    <w:p w:rsidR="009E31A2" w:rsidRPr="00473F9F" w:rsidRDefault="009E31A2" w:rsidP="00D55236">
      <w:pPr>
        <w:pStyle w:val="ppNumberList"/>
      </w:pPr>
      <w:r>
        <w:t>At the bottom of the IIS Manager window click</w:t>
      </w:r>
      <w:r w:rsidR="00EB093B">
        <w:t xml:space="preserve"> </w:t>
      </w:r>
      <w:r w:rsidRPr="009E31A2">
        <w:rPr>
          <w:b/>
        </w:rPr>
        <w:t>Features View</w:t>
      </w:r>
      <w:r w:rsidR="00473F9F" w:rsidRPr="00473F9F">
        <w:t>.</w:t>
      </w:r>
    </w:p>
    <w:p w:rsidR="00FE792C" w:rsidRDefault="00FE792C" w:rsidP="00D55236">
      <w:pPr>
        <w:pStyle w:val="ppNumberList"/>
      </w:pPr>
      <w:r>
        <w:t>D</w:t>
      </w:r>
      <w:r w:rsidR="006407FA">
        <w:t>ouble-</w:t>
      </w:r>
      <w:r w:rsidR="00C72944">
        <w:t xml:space="preserve">click on the </w:t>
      </w:r>
      <w:proofErr w:type="spellStart"/>
      <w:r w:rsidR="009D2390">
        <w:rPr>
          <w:b/>
        </w:rPr>
        <w:t>AppFabric</w:t>
      </w:r>
      <w:proofErr w:type="spellEnd"/>
      <w:r w:rsidR="009D2390">
        <w:rPr>
          <w:b/>
        </w:rPr>
        <w:t xml:space="preserve"> </w:t>
      </w:r>
      <w:r w:rsidR="00C72944" w:rsidRPr="00F87726">
        <w:rPr>
          <w:b/>
        </w:rPr>
        <w:t>Dashboard</w:t>
      </w:r>
      <w:r>
        <w:t xml:space="preserve"> icon</w:t>
      </w:r>
      <w:r w:rsidR="009D2390">
        <w:t>.</w:t>
      </w:r>
    </w:p>
    <w:p w:rsidR="00FE792C" w:rsidRDefault="00E83924" w:rsidP="00FE792C">
      <w:pPr>
        <w:pStyle w:val="ppFigureIndent"/>
      </w:pPr>
      <w:r>
        <w:rPr>
          <w:noProof/>
          <w:lang w:bidi="ar-SA"/>
        </w:rPr>
        <w:drawing>
          <wp:inline distT="0" distB="0" distL="0" distR="0">
            <wp:extent cx="3076191" cy="1895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076191" cy="1895238"/>
                    </a:xfrm>
                    <a:prstGeom prst="rect">
                      <a:avLst/>
                    </a:prstGeom>
                  </pic:spPr>
                </pic:pic>
              </a:graphicData>
            </a:graphic>
          </wp:inline>
        </w:drawing>
      </w:r>
    </w:p>
    <w:p w:rsidR="00FE792C" w:rsidRDefault="00FE792C" w:rsidP="00FE792C">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49</w:t>
      </w:r>
      <w:r w:rsidR="00A17624">
        <w:rPr>
          <w:noProof/>
        </w:rPr>
        <w:fldChar w:fldCharType="end"/>
      </w:r>
    </w:p>
    <w:p w:rsidR="00FE792C" w:rsidRDefault="00FE792C" w:rsidP="00FE792C">
      <w:pPr>
        <w:pStyle w:val="ppFigureCaptionIndent"/>
      </w:pPr>
      <w:r>
        <w:t>Open the Dashboard</w:t>
      </w:r>
    </w:p>
    <w:p w:rsidR="005313BB" w:rsidRPr="005313BB" w:rsidRDefault="005313BB" w:rsidP="005313BB">
      <w:pPr>
        <w:pStyle w:val="ppBodyTextIndent"/>
      </w:pPr>
    </w:p>
    <w:p w:rsidR="00D55236" w:rsidRPr="003F1BCD" w:rsidRDefault="00C9756A" w:rsidP="003B1F7A">
      <w:pPr>
        <w:pStyle w:val="ppNoteIndent"/>
      </w:pPr>
      <w:r>
        <w:rPr>
          <w:noProof/>
          <w:lang w:bidi="ar-SA"/>
        </w:rPr>
        <w:drawing>
          <wp:inline distT="0" distB="0" distL="0" distR="0">
            <wp:extent cx="328930" cy="335280"/>
            <wp:effectExtent l="0" t="0" r="0" b="0"/>
            <wp:docPr id="1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srcRect/>
                    <a:stretch>
                      <a:fillRect/>
                    </a:stretch>
                  </pic:blipFill>
                  <pic:spPr bwMode="auto">
                    <a:xfrm>
                      <a:off x="0" y="0"/>
                      <a:ext cx="328930" cy="335280"/>
                    </a:xfrm>
                    <a:prstGeom prst="rect">
                      <a:avLst/>
                    </a:prstGeom>
                    <a:noFill/>
                  </pic:spPr>
                </pic:pic>
              </a:graphicData>
            </a:graphic>
          </wp:inline>
        </w:drawing>
      </w:r>
      <w:r w:rsidR="00D55236" w:rsidRPr="003F1BCD">
        <w:t xml:space="preserve"> </w:t>
      </w:r>
      <w:r w:rsidR="00D55236" w:rsidRPr="003B1F7A">
        <w:rPr>
          <w:b/>
        </w:rPr>
        <w:t>What is on the Dashboard?</w:t>
      </w:r>
    </w:p>
    <w:p w:rsidR="00D55236" w:rsidRDefault="00C72944" w:rsidP="003B1F7A">
      <w:pPr>
        <w:pStyle w:val="ppNoteIndent"/>
      </w:pPr>
      <w:r w:rsidRPr="003B1F7A">
        <w:rPr>
          <w:b/>
        </w:rPr>
        <w:lastRenderedPageBreak/>
        <w:t>Persisted WF Instances</w:t>
      </w:r>
      <w:r>
        <w:t>: This section shows the number of workflow instances that are live or in flight. These are the instances that have persisted to the datab</w:t>
      </w:r>
      <w:r w:rsidR="005313BB">
        <w:t>ase but have not yet completed.</w:t>
      </w:r>
    </w:p>
    <w:p w:rsidR="00D55236" w:rsidRDefault="00C72944" w:rsidP="003B1F7A">
      <w:pPr>
        <w:pStyle w:val="ppNoteIndent"/>
      </w:pPr>
      <w:r w:rsidRPr="003B1F7A">
        <w:rPr>
          <w:b/>
        </w:rPr>
        <w:t>WCF Call History</w:t>
      </w:r>
      <w:r>
        <w:t>: This section shows the number of WCF calls the have been received. The heading shows counts of the calls that were completed or that encountered ex</w:t>
      </w:r>
      <w:r w:rsidR="005313BB">
        <w:t>ceptions.</w:t>
      </w:r>
    </w:p>
    <w:p w:rsidR="00D55236" w:rsidRDefault="00C72944" w:rsidP="003B1F7A">
      <w:pPr>
        <w:pStyle w:val="ppNoteIndent"/>
      </w:pPr>
      <w:r w:rsidRPr="003B1F7A">
        <w:rPr>
          <w:b/>
        </w:rPr>
        <w:t>WF Instance History</w:t>
      </w:r>
      <w:r>
        <w:t>: This section shows the number of workflow instances that have been activa</w:t>
      </w:r>
      <w:r w:rsidR="005313BB">
        <w:t>ted, have failed, or completed.</w:t>
      </w:r>
    </w:p>
    <w:p w:rsidR="00057809" w:rsidRDefault="00057809" w:rsidP="003B1F7A">
      <w:pPr>
        <w:pStyle w:val="ppBodyTextIndent"/>
      </w:pPr>
    </w:p>
    <w:p w:rsidR="00D55236" w:rsidRDefault="00E83924" w:rsidP="003B1F7A">
      <w:pPr>
        <w:pStyle w:val="ppFigureIndent"/>
      </w:pPr>
      <w:r>
        <w:rPr>
          <w:noProof/>
          <w:lang w:bidi="ar-SA"/>
        </w:rPr>
        <w:drawing>
          <wp:inline distT="0" distB="0" distL="0" distR="0">
            <wp:extent cx="5943600" cy="6039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43600" cy="6039485"/>
                    </a:xfrm>
                    <a:prstGeom prst="rect">
                      <a:avLst/>
                    </a:prstGeom>
                  </pic:spPr>
                </pic:pic>
              </a:graphicData>
            </a:graphic>
          </wp:inline>
        </w:drawing>
      </w:r>
    </w:p>
    <w:p w:rsidR="00D55236" w:rsidRDefault="00D55236" w:rsidP="003B1F7A">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50</w:t>
      </w:r>
      <w:r w:rsidR="00A17624">
        <w:rPr>
          <w:noProof/>
        </w:rPr>
        <w:fldChar w:fldCharType="end"/>
      </w:r>
    </w:p>
    <w:p w:rsidR="00C72944" w:rsidRDefault="00C72944" w:rsidP="003B1F7A">
      <w:pPr>
        <w:pStyle w:val="ppFigureCaptionIndent"/>
      </w:pPr>
      <w:r>
        <w:lastRenderedPageBreak/>
        <w:t xml:space="preserve">The Dashboard showing no activity for the </w:t>
      </w:r>
      <w:proofErr w:type="spellStart"/>
      <w:r>
        <w:t>HRApplicationService</w:t>
      </w:r>
      <w:proofErr w:type="spellEnd"/>
      <w:r>
        <w:t xml:space="preserve"> application</w:t>
      </w:r>
    </w:p>
    <w:p w:rsidR="00057809" w:rsidRPr="00057809" w:rsidRDefault="00057809" w:rsidP="003B1F7A">
      <w:pPr>
        <w:pStyle w:val="ppBodyTextIndent"/>
      </w:pPr>
    </w:p>
    <w:p w:rsidR="00E72948" w:rsidRPr="00473F9F" w:rsidRDefault="009E31A2" w:rsidP="009E31A2">
      <w:pPr>
        <w:pStyle w:val="ppNumberList"/>
      </w:pPr>
      <w:r>
        <w:t xml:space="preserve">Switch back to </w:t>
      </w:r>
      <w:r w:rsidRPr="009E31A2">
        <w:rPr>
          <w:b/>
        </w:rPr>
        <w:t>Visual Studio 2010</w:t>
      </w:r>
      <w:r w:rsidR="00473F9F" w:rsidRPr="00473F9F">
        <w:t>.</w:t>
      </w:r>
    </w:p>
    <w:p w:rsidR="00E72948" w:rsidRDefault="00E72948" w:rsidP="009E31A2">
      <w:pPr>
        <w:pStyle w:val="ppNumberList"/>
      </w:pPr>
      <w:r>
        <w:t xml:space="preserve">Open the </w:t>
      </w:r>
      <w:proofErr w:type="spellStart"/>
      <w:r w:rsidR="007C32C6">
        <w:rPr>
          <w:b/>
        </w:rPr>
        <w:t>A</w:t>
      </w:r>
      <w:r w:rsidRPr="00E72948">
        <w:rPr>
          <w:b/>
        </w:rPr>
        <w:t>pp.config</w:t>
      </w:r>
      <w:proofErr w:type="spellEnd"/>
      <w:r>
        <w:t xml:space="preserve"> file in the </w:t>
      </w:r>
      <w:proofErr w:type="spellStart"/>
      <w:r w:rsidRPr="00E83924">
        <w:rPr>
          <w:b/>
        </w:rPr>
        <w:t>HRClient</w:t>
      </w:r>
      <w:proofErr w:type="spellEnd"/>
      <w:r>
        <w:t xml:space="preserve"> project.</w:t>
      </w:r>
      <w:r w:rsidR="00EB093B">
        <w:t xml:space="preserve"> </w:t>
      </w:r>
      <w:r>
        <w:t xml:space="preserve">Unlike the </w:t>
      </w:r>
      <w:proofErr w:type="spellStart"/>
      <w:r w:rsidR="007C32C6">
        <w:t>W</w:t>
      </w:r>
      <w:r>
        <w:t>eb.</w:t>
      </w:r>
      <w:r w:rsidR="006D428F">
        <w:t>config</w:t>
      </w:r>
      <w:proofErr w:type="spellEnd"/>
      <w:r w:rsidR="006D428F">
        <w:t xml:space="preserve"> which transformed when you</w:t>
      </w:r>
      <w:r>
        <w:t xml:space="preserve"> deployed it, the </w:t>
      </w:r>
      <w:proofErr w:type="spellStart"/>
      <w:r w:rsidRPr="00E83924">
        <w:rPr>
          <w:b/>
        </w:rPr>
        <w:t>app.config</w:t>
      </w:r>
      <w:proofErr w:type="spellEnd"/>
      <w:r>
        <w:t xml:space="preserve"> file must be manually edited.</w:t>
      </w:r>
      <w:r w:rsidR="00EB093B">
        <w:t xml:space="preserve"> </w:t>
      </w:r>
      <w:r>
        <w:t>Change the endpoint address as shown</w:t>
      </w:r>
      <w:r w:rsidR="008451D5">
        <w:t xml:space="preserve"> in bold text below.</w:t>
      </w:r>
    </w:p>
    <w:p w:rsidR="00E83924" w:rsidRDefault="00E83924" w:rsidP="00E83924">
      <w:pPr>
        <w:pStyle w:val="ppBodyTextIndent"/>
      </w:pPr>
    </w:p>
    <w:p w:rsidR="00E83924" w:rsidRPr="00473F9F" w:rsidRDefault="00E83924" w:rsidP="00E83924">
      <w:pPr>
        <w:pStyle w:val="ppBodyTextIndent"/>
        <w:rPr>
          <w:i/>
        </w:rPr>
      </w:pPr>
      <w:r w:rsidRPr="00473F9F">
        <w:rPr>
          <w:i/>
        </w:rPr>
        <w:t xml:space="preserve">(Code Snippet </w:t>
      </w:r>
      <w:r w:rsidR="004A3DA1">
        <w:rPr>
          <w:i/>
        </w:rPr>
        <w:t>–</w:t>
      </w:r>
      <w:r w:rsidRPr="00473F9F">
        <w:rPr>
          <w:i/>
        </w:rPr>
        <w:t xml:space="preserve"> Introduction to WF</w:t>
      </w:r>
      <w:r w:rsidR="00E15FDC">
        <w:rPr>
          <w:i/>
        </w:rPr>
        <w:t xml:space="preserve"> </w:t>
      </w:r>
      <w:r w:rsidRPr="00473F9F">
        <w:rPr>
          <w:i/>
        </w:rPr>
        <w:t xml:space="preserve">Services Lab – WF4 </w:t>
      </w:r>
      <w:proofErr w:type="spellStart"/>
      <w:r w:rsidRPr="00473F9F">
        <w:rPr>
          <w:i/>
        </w:rPr>
        <w:t>ClientConfig</w:t>
      </w:r>
      <w:proofErr w:type="spellEnd"/>
      <w:r w:rsidRPr="00473F9F">
        <w:rPr>
          <w:i/>
        </w:rPr>
        <w:t xml:space="preserve"> XML)</w:t>
      </w:r>
    </w:p>
    <w:p w:rsidR="00E72948" w:rsidRDefault="008451D5" w:rsidP="008451D5">
      <w:pPr>
        <w:pStyle w:val="ppCodeLanguageIndent"/>
      </w:pPr>
      <w:r>
        <w:t>XML</w:t>
      </w:r>
    </w:p>
    <w:p w:rsidR="00E83924" w:rsidRPr="00E83924" w:rsidRDefault="00E83924" w:rsidP="00E83924">
      <w:pPr>
        <w:pStyle w:val="ppCodeIndent"/>
        <w:rPr>
          <w:rFonts w:eastAsiaTheme="minorHAnsi" w:cs="Consolas"/>
          <w:sz w:val="19"/>
          <w:szCs w:val="19"/>
          <w:lang w:bidi="ar-SA"/>
        </w:rPr>
      </w:pPr>
      <w:r w:rsidRPr="00E83924">
        <w:rPr>
          <w:rFonts w:eastAsiaTheme="minorHAnsi" w:cs="Consolas"/>
          <w:color w:val="0000FF"/>
          <w:sz w:val="19"/>
          <w:szCs w:val="19"/>
          <w:lang w:bidi="ar-SA"/>
        </w:rPr>
        <w:t>&lt;</w:t>
      </w:r>
      <w:r w:rsidRPr="00E83924">
        <w:rPr>
          <w:rFonts w:eastAsiaTheme="minorHAnsi" w:cs="Consolas"/>
          <w:sz w:val="19"/>
          <w:szCs w:val="19"/>
          <w:lang w:bidi="ar-SA"/>
        </w:rPr>
        <w:t>client</w:t>
      </w:r>
      <w:r w:rsidRPr="00E83924">
        <w:rPr>
          <w:rFonts w:eastAsiaTheme="minorHAnsi" w:cs="Consolas"/>
          <w:color w:val="0000FF"/>
          <w:sz w:val="19"/>
          <w:szCs w:val="19"/>
          <w:lang w:bidi="ar-SA"/>
        </w:rPr>
        <w:t>&gt;</w:t>
      </w:r>
    </w:p>
    <w:p w:rsidR="001C781B" w:rsidRPr="001C781B"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83924" w:rsidRPr="00E83924">
        <w:rPr>
          <w:rFonts w:eastAsiaTheme="minorHAnsi" w:cs="Consolas"/>
          <w:b/>
          <w:color w:val="0000FF"/>
          <w:sz w:val="19"/>
          <w:szCs w:val="19"/>
          <w:lang w:bidi="ar-SA"/>
        </w:rPr>
        <w:t>&lt;</w:t>
      </w:r>
      <w:r w:rsidR="00E83924" w:rsidRPr="00E83924">
        <w:rPr>
          <w:rFonts w:eastAsiaTheme="minorHAnsi" w:cs="Consolas"/>
          <w:b/>
          <w:sz w:val="19"/>
          <w:szCs w:val="19"/>
          <w:lang w:bidi="ar-SA"/>
        </w:rPr>
        <w:t>endpoint</w:t>
      </w:r>
      <w:r>
        <w:rPr>
          <w:rFonts w:eastAsiaTheme="minorHAnsi" w:cs="Consolas"/>
          <w:b/>
          <w:color w:val="0000FF"/>
          <w:sz w:val="19"/>
          <w:szCs w:val="19"/>
          <w:lang w:bidi="ar-SA"/>
        </w:rPr>
        <w:t xml:space="preserve"> </w:t>
      </w:r>
    </w:p>
    <w:p w:rsidR="00E83924" w:rsidRPr="00E83924"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83924" w:rsidRPr="00E83924">
        <w:rPr>
          <w:rFonts w:eastAsiaTheme="minorHAnsi" w:cs="Consolas"/>
          <w:b/>
          <w:color w:val="FF0000"/>
          <w:sz w:val="19"/>
          <w:szCs w:val="19"/>
          <w:lang w:bidi="ar-SA"/>
        </w:rPr>
        <w:t>address</w:t>
      </w:r>
      <w:r w:rsidR="00E83924" w:rsidRPr="00E83924">
        <w:rPr>
          <w:rFonts w:eastAsiaTheme="minorHAnsi" w:cs="Consolas"/>
          <w:b/>
          <w:color w:val="0000FF"/>
          <w:sz w:val="19"/>
          <w:szCs w:val="19"/>
          <w:lang w:bidi="ar-SA"/>
        </w:rPr>
        <w:t>=</w:t>
      </w:r>
      <w:r w:rsidR="00E83924" w:rsidRPr="00E83924">
        <w:rPr>
          <w:rFonts w:eastAsiaTheme="minorHAnsi" w:cs="Consolas"/>
          <w:b/>
          <w:sz w:val="19"/>
          <w:szCs w:val="19"/>
          <w:lang w:bidi="ar-SA"/>
        </w:rPr>
        <w:t>"</w:t>
      </w:r>
      <w:r w:rsidR="00E83924" w:rsidRPr="00E83924">
        <w:rPr>
          <w:rFonts w:eastAsiaTheme="minorHAnsi" w:cs="Consolas"/>
          <w:b/>
          <w:color w:val="0000FF"/>
          <w:sz w:val="19"/>
          <w:szCs w:val="19"/>
          <w:lang w:bidi="ar-SA"/>
        </w:rPr>
        <w:t>http://localhost/HRApplicationServices/SubmitApplication.xamlx</w:t>
      </w:r>
      <w:r w:rsidR="00E83924" w:rsidRPr="00E83924">
        <w:rPr>
          <w:rFonts w:eastAsiaTheme="minorHAnsi" w:cs="Consolas"/>
          <w:b/>
          <w:sz w:val="19"/>
          <w:szCs w:val="19"/>
          <w:lang w:bidi="ar-SA"/>
        </w:rPr>
        <w:t>"</w:t>
      </w:r>
    </w:p>
    <w:p w:rsidR="001C781B" w:rsidRPr="001C781B"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83924" w:rsidRPr="00E83924">
        <w:rPr>
          <w:rFonts w:eastAsiaTheme="minorHAnsi" w:cs="Consolas"/>
          <w:b/>
          <w:color w:val="FF0000"/>
          <w:sz w:val="19"/>
          <w:szCs w:val="19"/>
          <w:lang w:bidi="ar-SA"/>
        </w:rPr>
        <w:t>binding</w:t>
      </w:r>
      <w:r w:rsidR="00E83924" w:rsidRPr="00E83924">
        <w:rPr>
          <w:rFonts w:eastAsiaTheme="minorHAnsi" w:cs="Consolas"/>
          <w:b/>
          <w:color w:val="0000FF"/>
          <w:sz w:val="19"/>
          <w:szCs w:val="19"/>
          <w:lang w:bidi="ar-SA"/>
        </w:rPr>
        <w:t>=</w:t>
      </w:r>
      <w:r w:rsidR="00E83924" w:rsidRPr="00E83924">
        <w:rPr>
          <w:rFonts w:eastAsiaTheme="minorHAnsi" w:cs="Consolas"/>
          <w:b/>
          <w:sz w:val="19"/>
          <w:szCs w:val="19"/>
          <w:lang w:bidi="ar-SA"/>
        </w:rPr>
        <w:t>"</w:t>
      </w:r>
      <w:proofErr w:type="spellStart"/>
      <w:r w:rsidR="00E83924" w:rsidRPr="00E83924">
        <w:rPr>
          <w:rFonts w:eastAsiaTheme="minorHAnsi" w:cs="Consolas"/>
          <w:b/>
          <w:color w:val="0000FF"/>
          <w:sz w:val="19"/>
          <w:szCs w:val="19"/>
          <w:lang w:bidi="ar-SA"/>
        </w:rPr>
        <w:t>basicHttpBinding</w:t>
      </w:r>
      <w:proofErr w:type="spellEnd"/>
      <w:r w:rsidR="00E83924" w:rsidRPr="00E83924">
        <w:rPr>
          <w:rFonts w:eastAsiaTheme="minorHAnsi" w:cs="Consolas"/>
          <w:b/>
          <w:sz w:val="19"/>
          <w:szCs w:val="19"/>
          <w:lang w:bidi="ar-SA"/>
        </w:rPr>
        <w:t>"</w:t>
      </w:r>
      <w:r>
        <w:rPr>
          <w:rFonts w:eastAsiaTheme="minorHAnsi" w:cs="Consolas"/>
          <w:b/>
          <w:color w:val="0000FF"/>
          <w:sz w:val="19"/>
          <w:szCs w:val="19"/>
          <w:lang w:bidi="ar-SA"/>
        </w:rPr>
        <w:t xml:space="preserve"> </w:t>
      </w:r>
    </w:p>
    <w:p w:rsidR="00E83924" w:rsidRPr="00E83924"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proofErr w:type="spellStart"/>
      <w:r w:rsidR="00E83924" w:rsidRPr="00E83924">
        <w:rPr>
          <w:rFonts w:eastAsiaTheme="minorHAnsi" w:cs="Consolas"/>
          <w:b/>
          <w:color w:val="FF0000"/>
          <w:sz w:val="19"/>
          <w:szCs w:val="19"/>
          <w:lang w:bidi="ar-SA"/>
        </w:rPr>
        <w:t>bindingConfiguration</w:t>
      </w:r>
      <w:proofErr w:type="spellEnd"/>
      <w:r w:rsidR="00E83924" w:rsidRPr="00E83924">
        <w:rPr>
          <w:rFonts w:eastAsiaTheme="minorHAnsi" w:cs="Consolas"/>
          <w:b/>
          <w:color w:val="0000FF"/>
          <w:sz w:val="19"/>
          <w:szCs w:val="19"/>
          <w:lang w:bidi="ar-SA"/>
        </w:rPr>
        <w:t>=</w:t>
      </w:r>
      <w:r w:rsidR="00E83924" w:rsidRPr="00E83924">
        <w:rPr>
          <w:rFonts w:eastAsiaTheme="minorHAnsi" w:cs="Consolas"/>
          <w:b/>
          <w:sz w:val="19"/>
          <w:szCs w:val="19"/>
          <w:lang w:bidi="ar-SA"/>
        </w:rPr>
        <w:t>"</w:t>
      </w:r>
      <w:proofErr w:type="spellStart"/>
      <w:r w:rsidR="00E83924" w:rsidRPr="00E83924">
        <w:rPr>
          <w:rFonts w:eastAsiaTheme="minorHAnsi" w:cs="Consolas"/>
          <w:b/>
          <w:color w:val="0000FF"/>
          <w:sz w:val="19"/>
          <w:szCs w:val="19"/>
          <w:lang w:bidi="ar-SA"/>
        </w:rPr>
        <w:t>BasicHttpBinding_IApplicationService</w:t>
      </w:r>
      <w:proofErr w:type="spellEnd"/>
      <w:r w:rsidR="00E83924" w:rsidRPr="00E83924">
        <w:rPr>
          <w:rFonts w:eastAsiaTheme="minorHAnsi" w:cs="Consolas"/>
          <w:b/>
          <w:sz w:val="19"/>
          <w:szCs w:val="19"/>
          <w:lang w:bidi="ar-SA"/>
        </w:rPr>
        <w:t>"</w:t>
      </w:r>
    </w:p>
    <w:p w:rsidR="001C781B" w:rsidRPr="001C781B"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83924" w:rsidRPr="00E83924">
        <w:rPr>
          <w:rFonts w:eastAsiaTheme="minorHAnsi" w:cs="Consolas"/>
          <w:b/>
          <w:color w:val="FF0000"/>
          <w:sz w:val="19"/>
          <w:szCs w:val="19"/>
          <w:lang w:bidi="ar-SA"/>
        </w:rPr>
        <w:t>contract</w:t>
      </w:r>
      <w:r w:rsidR="00E83924" w:rsidRPr="00E83924">
        <w:rPr>
          <w:rFonts w:eastAsiaTheme="minorHAnsi" w:cs="Consolas"/>
          <w:b/>
          <w:color w:val="0000FF"/>
          <w:sz w:val="19"/>
          <w:szCs w:val="19"/>
          <w:lang w:bidi="ar-SA"/>
        </w:rPr>
        <w:t>=</w:t>
      </w:r>
      <w:r w:rsidR="00E83924" w:rsidRPr="00E83924">
        <w:rPr>
          <w:rFonts w:eastAsiaTheme="minorHAnsi" w:cs="Consolas"/>
          <w:b/>
          <w:sz w:val="19"/>
          <w:szCs w:val="19"/>
          <w:lang w:bidi="ar-SA"/>
        </w:rPr>
        <w:t>"</w:t>
      </w:r>
      <w:proofErr w:type="spellStart"/>
      <w:r w:rsidR="00E83924" w:rsidRPr="00E83924">
        <w:rPr>
          <w:rFonts w:eastAsiaTheme="minorHAnsi" w:cs="Consolas"/>
          <w:b/>
          <w:color w:val="0000FF"/>
          <w:sz w:val="19"/>
          <w:szCs w:val="19"/>
          <w:lang w:bidi="ar-SA"/>
        </w:rPr>
        <w:t>SubmitApp.IApplicationService</w:t>
      </w:r>
      <w:proofErr w:type="spellEnd"/>
      <w:r w:rsidR="00E83924" w:rsidRPr="00E83924">
        <w:rPr>
          <w:rFonts w:eastAsiaTheme="minorHAnsi" w:cs="Consolas"/>
          <w:b/>
          <w:sz w:val="19"/>
          <w:szCs w:val="19"/>
          <w:lang w:bidi="ar-SA"/>
        </w:rPr>
        <w:t>"</w:t>
      </w:r>
      <w:r w:rsidR="00E83924" w:rsidRPr="00E83924">
        <w:rPr>
          <w:rFonts w:eastAsiaTheme="minorHAnsi" w:cs="Consolas"/>
          <w:b/>
          <w:color w:val="0000FF"/>
          <w:sz w:val="19"/>
          <w:szCs w:val="19"/>
          <w:lang w:bidi="ar-SA"/>
        </w:rPr>
        <w:t xml:space="preserve"> </w:t>
      </w:r>
    </w:p>
    <w:p w:rsidR="00E83924" w:rsidRPr="00E83924" w:rsidRDefault="00EB093B" w:rsidP="00E83924">
      <w:pPr>
        <w:pStyle w:val="ppCodeIndent"/>
        <w:rPr>
          <w:rFonts w:eastAsiaTheme="minorHAnsi" w:cs="Consolas"/>
          <w:b/>
          <w:sz w:val="19"/>
          <w:szCs w:val="19"/>
          <w:lang w:bidi="ar-SA"/>
        </w:rPr>
      </w:pPr>
      <w:r>
        <w:rPr>
          <w:rFonts w:eastAsiaTheme="minorHAnsi" w:cs="Consolas"/>
          <w:b/>
          <w:color w:val="0000FF"/>
          <w:sz w:val="19"/>
          <w:szCs w:val="19"/>
          <w:lang w:bidi="ar-SA"/>
        </w:rPr>
        <w:t xml:space="preserve"> </w:t>
      </w:r>
      <w:r w:rsidR="00E83924" w:rsidRPr="00E83924">
        <w:rPr>
          <w:rFonts w:eastAsiaTheme="minorHAnsi" w:cs="Consolas"/>
          <w:b/>
          <w:color w:val="FF0000"/>
          <w:sz w:val="19"/>
          <w:szCs w:val="19"/>
          <w:lang w:bidi="ar-SA"/>
        </w:rPr>
        <w:t>name</w:t>
      </w:r>
      <w:r w:rsidR="00E83924" w:rsidRPr="00E83924">
        <w:rPr>
          <w:rFonts w:eastAsiaTheme="minorHAnsi" w:cs="Consolas"/>
          <w:b/>
          <w:color w:val="0000FF"/>
          <w:sz w:val="19"/>
          <w:szCs w:val="19"/>
          <w:lang w:bidi="ar-SA"/>
        </w:rPr>
        <w:t>=</w:t>
      </w:r>
      <w:r w:rsidR="00E83924" w:rsidRPr="00E83924">
        <w:rPr>
          <w:rFonts w:eastAsiaTheme="minorHAnsi" w:cs="Consolas"/>
          <w:b/>
          <w:sz w:val="19"/>
          <w:szCs w:val="19"/>
          <w:lang w:bidi="ar-SA"/>
        </w:rPr>
        <w:t>"</w:t>
      </w:r>
      <w:proofErr w:type="spellStart"/>
      <w:r w:rsidR="00E83924" w:rsidRPr="00E83924">
        <w:rPr>
          <w:rFonts w:eastAsiaTheme="minorHAnsi" w:cs="Consolas"/>
          <w:b/>
          <w:color w:val="0000FF"/>
          <w:sz w:val="19"/>
          <w:szCs w:val="19"/>
          <w:lang w:bidi="ar-SA"/>
        </w:rPr>
        <w:t>BasicHttpBinding_IApplicationService</w:t>
      </w:r>
      <w:proofErr w:type="spellEnd"/>
      <w:r w:rsidR="00E83924" w:rsidRPr="00E83924">
        <w:rPr>
          <w:rFonts w:eastAsiaTheme="minorHAnsi" w:cs="Consolas"/>
          <w:b/>
          <w:sz w:val="19"/>
          <w:szCs w:val="19"/>
          <w:lang w:bidi="ar-SA"/>
        </w:rPr>
        <w:t>"</w:t>
      </w:r>
      <w:r w:rsidR="00E83924" w:rsidRPr="00E83924">
        <w:rPr>
          <w:rFonts w:eastAsiaTheme="minorHAnsi" w:cs="Consolas"/>
          <w:b/>
          <w:color w:val="0000FF"/>
          <w:sz w:val="19"/>
          <w:szCs w:val="19"/>
          <w:lang w:bidi="ar-SA"/>
        </w:rPr>
        <w:t xml:space="preserve"> /&gt;</w:t>
      </w:r>
    </w:p>
    <w:p w:rsidR="008451D5" w:rsidRPr="001C781B" w:rsidRDefault="00E83924" w:rsidP="00E83924">
      <w:pPr>
        <w:pStyle w:val="ppCodeIndent"/>
        <w:numPr>
          <w:ilvl w:val="0"/>
          <w:numId w:val="0"/>
        </w:numPr>
        <w:ind w:left="720"/>
        <w:rPr>
          <w:rFonts w:eastAsiaTheme="minorHAnsi"/>
          <w:lang w:bidi="ar-SA"/>
        </w:rPr>
      </w:pPr>
      <w:r w:rsidRPr="001C781B">
        <w:rPr>
          <w:rFonts w:eastAsiaTheme="minorHAnsi" w:cs="Consolas"/>
          <w:color w:val="0000FF"/>
          <w:sz w:val="19"/>
          <w:szCs w:val="19"/>
          <w:lang w:bidi="ar-SA"/>
        </w:rPr>
        <w:t>&lt;/</w:t>
      </w:r>
      <w:r w:rsidRPr="001C781B">
        <w:rPr>
          <w:rFonts w:eastAsiaTheme="minorHAnsi" w:cs="Consolas"/>
          <w:sz w:val="19"/>
          <w:szCs w:val="19"/>
          <w:lang w:bidi="ar-SA"/>
        </w:rPr>
        <w:t>client</w:t>
      </w:r>
      <w:r w:rsidRPr="001C781B">
        <w:rPr>
          <w:rFonts w:eastAsiaTheme="minorHAnsi" w:cs="Consolas"/>
          <w:color w:val="0000FF"/>
          <w:sz w:val="19"/>
          <w:szCs w:val="19"/>
          <w:lang w:bidi="ar-SA"/>
        </w:rPr>
        <w:t>&gt;</w:t>
      </w:r>
    </w:p>
    <w:p w:rsidR="008451D5" w:rsidRPr="008451D5" w:rsidRDefault="008451D5" w:rsidP="005313BB">
      <w:pPr>
        <w:pStyle w:val="ppBodyTextIndent"/>
      </w:pPr>
    </w:p>
    <w:p w:rsidR="009E31A2" w:rsidRDefault="008451D5" w:rsidP="009E31A2">
      <w:pPr>
        <w:pStyle w:val="ppNumberList"/>
      </w:pPr>
      <w:r>
        <w:t>R</w:t>
      </w:r>
      <w:r w:rsidR="005313BB">
        <w:t>ight-</w:t>
      </w:r>
      <w:r w:rsidR="009E31A2">
        <w:t xml:space="preserve">click the </w:t>
      </w:r>
      <w:proofErr w:type="spellStart"/>
      <w:r w:rsidR="00C72944" w:rsidRPr="00F87726">
        <w:rPr>
          <w:b/>
        </w:rPr>
        <w:t>HRClient</w:t>
      </w:r>
      <w:proofErr w:type="spellEnd"/>
      <w:r w:rsidR="00C72944" w:rsidRPr="00A87B75">
        <w:t xml:space="preserve"> </w:t>
      </w:r>
      <w:r w:rsidR="009E31A2">
        <w:t>project</w:t>
      </w:r>
      <w:r w:rsidR="00207346">
        <w:t>,</w:t>
      </w:r>
      <w:r w:rsidR="009E31A2">
        <w:t xml:space="preserve"> </w:t>
      </w:r>
      <w:r w:rsidR="007C32C6">
        <w:t>point to</w:t>
      </w:r>
      <w:r w:rsidR="009E31A2">
        <w:t xml:space="preserve"> </w:t>
      </w:r>
      <w:r w:rsidR="009E31A2" w:rsidRPr="007C32C6">
        <w:rPr>
          <w:b/>
        </w:rPr>
        <w:t>Debug</w:t>
      </w:r>
      <w:r w:rsidR="009E31A2">
        <w:t xml:space="preserve"> </w:t>
      </w:r>
      <w:r w:rsidR="007C32C6">
        <w:t>and click</w:t>
      </w:r>
      <w:r w:rsidR="009E31A2">
        <w:t xml:space="preserve"> </w:t>
      </w:r>
      <w:r w:rsidR="009E31A2" w:rsidRPr="007C32C6">
        <w:rPr>
          <w:b/>
        </w:rPr>
        <w:t>Start new instance</w:t>
      </w:r>
      <w:r w:rsidR="005313BB">
        <w:t>.</w:t>
      </w:r>
    </w:p>
    <w:p w:rsidR="00C72944" w:rsidRDefault="009E31A2" w:rsidP="009E31A2">
      <w:pPr>
        <w:pStyle w:val="ppNumberList"/>
      </w:pPr>
      <w:r>
        <w:t xml:space="preserve">In the </w:t>
      </w:r>
      <w:proofErr w:type="spellStart"/>
      <w:r w:rsidRPr="008313F3">
        <w:rPr>
          <w:b/>
        </w:rPr>
        <w:t>Contoso</w:t>
      </w:r>
      <w:proofErr w:type="spellEnd"/>
      <w:r w:rsidRPr="008313F3">
        <w:rPr>
          <w:b/>
        </w:rPr>
        <w:t xml:space="preserve"> HR Tool</w:t>
      </w:r>
      <w:r w:rsidR="00207346">
        <w:t>,</w:t>
      </w:r>
      <w:r>
        <w:t xml:space="preserve"> s</w:t>
      </w:r>
      <w:r w:rsidR="00C72944">
        <w:t xml:space="preserve">et the </w:t>
      </w:r>
      <w:r w:rsidR="00C72944" w:rsidRPr="009E31A2">
        <w:rPr>
          <w:b/>
        </w:rPr>
        <w:t>Education</w:t>
      </w:r>
      <w:r w:rsidR="00C72944">
        <w:t xml:space="preserve"> to </w:t>
      </w:r>
      <w:r w:rsidR="00C72944" w:rsidRPr="009E31A2">
        <w:rPr>
          <w:b/>
        </w:rPr>
        <w:t>Masters</w:t>
      </w:r>
      <w:r w:rsidR="00207346" w:rsidRPr="008313F3">
        <w:t>,</w:t>
      </w:r>
      <w:r w:rsidR="00C72944" w:rsidRPr="008313F3">
        <w:t xml:space="preserve"> </w:t>
      </w:r>
      <w:r w:rsidR="00C72944">
        <w:t xml:space="preserve">and click the </w:t>
      </w:r>
      <w:r w:rsidR="00C72944" w:rsidRPr="009E31A2">
        <w:rPr>
          <w:b/>
        </w:rPr>
        <w:t>Submit</w:t>
      </w:r>
      <w:r>
        <w:t xml:space="preserve"> button.</w:t>
      </w:r>
      <w:r w:rsidR="00EB093B">
        <w:t xml:space="preserve"> </w:t>
      </w:r>
      <w:r>
        <w:t>After a few moments you should see a confirmation message that the resume is being processed.</w:t>
      </w:r>
    </w:p>
    <w:p w:rsidR="00C72944" w:rsidRDefault="00C72944" w:rsidP="00FE792C">
      <w:pPr>
        <w:pStyle w:val="ppNumberList"/>
      </w:pPr>
      <w:r>
        <w:t xml:space="preserve">In </w:t>
      </w:r>
      <w:r w:rsidRPr="006D3CCF">
        <w:t>IIS Manager</w:t>
      </w:r>
      <w:r w:rsidR="00207346">
        <w:t>,</w:t>
      </w:r>
      <w:r>
        <w:t xml:space="preserve"> </w:t>
      </w:r>
      <w:r w:rsidRPr="008313F3">
        <w:t>refresh</w:t>
      </w:r>
      <w:r>
        <w:t xml:space="preserve"> the </w:t>
      </w:r>
      <w:proofErr w:type="spellStart"/>
      <w:r w:rsidR="00207346">
        <w:rPr>
          <w:b/>
        </w:rPr>
        <w:t>AppFabric</w:t>
      </w:r>
      <w:proofErr w:type="spellEnd"/>
      <w:r w:rsidR="00207346">
        <w:rPr>
          <w:b/>
        </w:rPr>
        <w:t xml:space="preserve"> </w:t>
      </w:r>
      <w:r w:rsidRPr="00F87726">
        <w:rPr>
          <w:b/>
        </w:rPr>
        <w:t>Dashboard</w:t>
      </w:r>
      <w:r>
        <w:t>. You should see activity</w:t>
      </w:r>
      <w:r w:rsidR="005313BB">
        <w:t xml:space="preserve"> in each of the three sections.</w:t>
      </w:r>
    </w:p>
    <w:p w:rsidR="00FE792C" w:rsidRDefault="00C72944" w:rsidP="00C72944">
      <w:pPr>
        <w:pStyle w:val="ppNumberList"/>
      </w:pPr>
      <w:r>
        <w:t xml:space="preserve">Click </w:t>
      </w:r>
      <w:r w:rsidRPr="00FE792C">
        <w:rPr>
          <w:b/>
        </w:rPr>
        <w:t>1</w:t>
      </w:r>
      <w:r>
        <w:t xml:space="preserve"> beside </w:t>
      </w:r>
      <w:r w:rsidRPr="00FE792C">
        <w:rPr>
          <w:b/>
        </w:rPr>
        <w:t>Active</w:t>
      </w:r>
      <w:r>
        <w:t xml:space="preserve"> in the </w:t>
      </w:r>
      <w:r w:rsidRPr="00FE792C">
        <w:rPr>
          <w:b/>
        </w:rPr>
        <w:t>Persisted WF Instances</w:t>
      </w:r>
      <w:r>
        <w:t xml:space="preserve"> section to see a list of </w:t>
      </w:r>
      <w:r w:rsidR="005313BB">
        <w:t>the active persisted instances.</w:t>
      </w:r>
    </w:p>
    <w:p w:rsidR="00FE792C" w:rsidRDefault="00C9756A" w:rsidP="00FE792C">
      <w:pPr>
        <w:pStyle w:val="ppFigureIndent"/>
      </w:pPr>
      <w:r>
        <w:rPr>
          <w:noProof/>
          <w:lang w:bidi="ar-SA"/>
        </w:rPr>
        <w:drawing>
          <wp:inline distT="0" distB="0" distL="0" distR="0">
            <wp:extent cx="2664460" cy="554990"/>
            <wp:effectExtent l="19050" t="0" r="2540" b="0"/>
            <wp:docPr id="1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srcRect/>
                    <a:stretch>
                      <a:fillRect/>
                    </a:stretch>
                  </pic:blipFill>
                  <pic:spPr bwMode="auto">
                    <a:xfrm>
                      <a:off x="0" y="0"/>
                      <a:ext cx="2664460" cy="554990"/>
                    </a:xfrm>
                    <a:prstGeom prst="rect">
                      <a:avLst/>
                    </a:prstGeom>
                    <a:noFill/>
                  </pic:spPr>
                </pic:pic>
              </a:graphicData>
            </a:graphic>
          </wp:inline>
        </w:drawing>
      </w:r>
    </w:p>
    <w:p w:rsidR="00FE792C" w:rsidRDefault="00FE792C" w:rsidP="00FE792C">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51</w:t>
      </w:r>
      <w:r w:rsidR="00A17624">
        <w:rPr>
          <w:noProof/>
        </w:rPr>
        <w:fldChar w:fldCharType="end"/>
      </w:r>
    </w:p>
    <w:p w:rsidR="00FE792C" w:rsidRDefault="00FE792C" w:rsidP="00FE792C">
      <w:pPr>
        <w:pStyle w:val="ppFigureCaptionIndent"/>
      </w:pPr>
      <w:r>
        <w:t xml:space="preserve">The </w:t>
      </w:r>
      <w:proofErr w:type="spellStart"/>
      <w:r>
        <w:t>SubmitApplication</w:t>
      </w:r>
      <w:proofErr w:type="spellEnd"/>
      <w:r>
        <w:t xml:space="preserve"> Workflow instance is active</w:t>
      </w:r>
    </w:p>
    <w:p w:rsidR="008313F3" w:rsidRPr="008313F3" w:rsidRDefault="008313F3" w:rsidP="008313F3">
      <w:pPr>
        <w:pStyle w:val="ppBodyTextIndent"/>
      </w:pPr>
    </w:p>
    <w:p w:rsidR="00C72944" w:rsidRDefault="00FE792C" w:rsidP="00FE792C">
      <w:pPr>
        <w:pStyle w:val="ppNoteIndent"/>
      </w:pPr>
      <w:r w:rsidRPr="00FE792C">
        <w:rPr>
          <w:b/>
        </w:rPr>
        <w:t>Note:</w:t>
      </w:r>
      <w:r>
        <w:t xml:space="preserve"> </w:t>
      </w:r>
      <w:r w:rsidR="00C72944">
        <w:t>The host is configured by default to put active instances into the idle state after 60 seconds.</w:t>
      </w:r>
      <w:r w:rsidR="00EB093B">
        <w:t xml:space="preserve"> </w:t>
      </w:r>
      <w:r w:rsidR="00C72944">
        <w:t xml:space="preserve">If you do not have any instances in the Active state refresh the Dashboard and look for the instance in the </w:t>
      </w:r>
      <w:proofErr w:type="gramStart"/>
      <w:r w:rsidR="00C72944">
        <w:t>Idle</w:t>
      </w:r>
      <w:proofErr w:type="gramEnd"/>
      <w:r w:rsidR="00C72944">
        <w:t xml:space="preserve"> state.</w:t>
      </w:r>
    </w:p>
    <w:p w:rsidR="00C72944" w:rsidRDefault="00C72944" w:rsidP="005313BB">
      <w:pPr>
        <w:pStyle w:val="ppBodyTextIndent"/>
      </w:pPr>
    </w:p>
    <w:p w:rsidR="00FE792C" w:rsidRDefault="00C72944" w:rsidP="00FE792C">
      <w:pPr>
        <w:pStyle w:val="ppNumberList"/>
      </w:pPr>
      <w:r>
        <w:lastRenderedPageBreak/>
        <w:t xml:space="preserve">Click on the </w:t>
      </w:r>
      <w:r w:rsidR="00FE792C">
        <w:t xml:space="preserve">hyperlink </w:t>
      </w:r>
      <w:r>
        <w:t xml:space="preserve">on the </w:t>
      </w:r>
      <w:r w:rsidR="00FE792C">
        <w:t xml:space="preserve">word </w:t>
      </w:r>
      <w:r w:rsidR="00FE792C" w:rsidRPr="00FE792C">
        <w:rPr>
          <w:b/>
        </w:rPr>
        <w:t>Active</w:t>
      </w:r>
      <w:r w:rsidR="00FE792C">
        <w:t xml:space="preserve"> or </w:t>
      </w:r>
      <w:r w:rsidR="00FE792C" w:rsidRPr="00FE792C">
        <w:rPr>
          <w:b/>
        </w:rPr>
        <w:t>Idle</w:t>
      </w:r>
      <w:r w:rsidR="00FE792C">
        <w:t xml:space="preserve"> in the </w:t>
      </w:r>
      <w:r w:rsidRPr="00F87726">
        <w:rPr>
          <w:b/>
        </w:rPr>
        <w:t>Persisted WF Instances</w:t>
      </w:r>
      <w:r>
        <w:t xml:space="preserve"> </w:t>
      </w:r>
      <w:r w:rsidR="00FE792C">
        <w:t>pane</w:t>
      </w:r>
      <w:r>
        <w:t xml:space="preserve">. </w:t>
      </w:r>
      <w:r w:rsidR="00FE792C">
        <w:t>This will open a query page with Persisted WF Instances</w:t>
      </w:r>
      <w:r w:rsidR="005313BB">
        <w:t>.</w:t>
      </w:r>
    </w:p>
    <w:p w:rsidR="00C72944" w:rsidRDefault="00FE792C" w:rsidP="00FE792C">
      <w:pPr>
        <w:pStyle w:val="ppNumberList"/>
      </w:pPr>
      <w:r>
        <w:t>Click on the persisted instance.</w:t>
      </w:r>
      <w:r w:rsidR="00EB093B">
        <w:t xml:space="preserve"> </w:t>
      </w:r>
      <w:r w:rsidR="00C72944">
        <w:t xml:space="preserve">The </w:t>
      </w:r>
      <w:r w:rsidR="00C72944" w:rsidRPr="00F87726">
        <w:rPr>
          <w:b/>
        </w:rPr>
        <w:t>Details</w:t>
      </w:r>
      <w:r w:rsidR="00C72944">
        <w:t xml:space="preserve"> pane at the bottom of the screen will show some information about the instance.</w:t>
      </w:r>
      <w:r w:rsidR="00EB093B">
        <w:t xml:space="preserve"> </w:t>
      </w:r>
      <w:r w:rsidR="006D428F">
        <w:t>In this example</w:t>
      </w:r>
      <w:r w:rsidR="00207346">
        <w:t>,</w:t>
      </w:r>
      <w:r w:rsidR="006D428F">
        <w:t xml:space="preserve"> you</w:t>
      </w:r>
      <w:r>
        <w:t xml:space="preserve"> can see that the </w:t>
      </w:r>
      <w:proofErr w:type="spellStart"/>
      <w:r>
        <w:t>SubmitApplication</w:t>
      </w:r>
      <w:proofErr w:type="spellEnd"/>
      <w:r>
        <w:t xml:space="preserve"> Workflow has an active bookmark named </w:t>
      </w:r>
      <w:proofErr w:type="spellStart"/>
      <w:r w:rsidRPr="00FE792C">
        <w:rPr>
          <w:b/>
        </w:rPr>
        <w:t>HumanScreeningCompleted</w:t>
      </w:r>
      <w:proofErr w:type="spellEnd"/>
      <w:r>
        <w:t xml:space="preserve">. That is the operation name </w:t>
      </w:r>
      <w:r w:rsidR="00CB7C89">
        <w:t xml:space="preserve">of the bookmark created by </w:t>
      </w:r>
      <w:r>
        <w:t>the receive activity that it is currently waiting on.</w:t>
      </w:r>
    </w:p>
    <w:p w:rsidR="00756169" w:rsidRPr="00D75DA5" w:rsidRDefault="00756169" w:rsidP="00756169">
      <w:pPr>
        <w:pStyle w:val="ppNoteIndent"/>
        <w:rPr>
          <w:b/>
        </w:rPr>
      </w:pPr>
      <w:r w:rsidRPr="00756169">
        <w:rPr>
          <w:b/>
        </w:rPr>
        <w:t xml:space="preserve">Note: </w:t>
      </w:r>
      <w:r>
        <w:t>The active bookmark is visible only for instances that were idle</w:t>
      </w:r>
      <w:r w:rsidR="005313BB">
        <w:t>.</w:t>
      </w:r>
    </w:p>
    <w:p w:rsidR="00D75DA5" w:rsidRPr="00756169" w:rsidRDefault="00D75DA5" w:rsidP="005313BB">
      <w:pPr>
        <w:pStyle w:val="ppBodyTextIndent"/>
      </w:pPr>
    </w:p>
    <w:p w:rsidR="00FE792C" w:rsidRDefault="00CB7C89" w:rsidP="00FE792C">
      <w:pPr>
        <w:pStyle w:val="ppFigureIndent"/>
      </w:pPr>
      <w:r>
        <w:rPr>
          <w:noProof/>
          <w:lang w:bidi="ar-SA"/>
        </w:rPr>
        <w:drawing>
          <wp:inline distT="0" distB="0" distL="0" distR="0">
            <wp:extent cx="5940578" cy="314871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b="32538"/>
                    <a:stretch/>
                  </pic:blipFill>
                  <pic:spPr bwMode="auto">
                    <a:xfrm>
                      <a:off x="0" y="0"/>
                      <a:ext cx="5943600" cy="3150319"/>
                    </a:xfrm>
                    <a:prstGeom prst="rect">
                      <a:avLst/>
                    </a:prstGeom>
                    <a:ln>
                      <a:noFill/>
                    </a:ln>
                    <a:extLst>
                      <a:ext uri="{53640926-AAD7-44D8-BBD7-CCE9431645EC}">
                        <a14:shadowObscured xmlns:a14="http://schemas.microsoft.com/office/drawing/2010/main"/>
                      </a:ext>
                    </a:extLst>
                  </pic:spPr>
                </pic:pic>
              </a:graphicData>
            </a:graphic>
          </wp:inline>
        </w:drawing>
      </w:r>
    </w:p>
    <w:p w:rsidR="00FE792C" w:rsidRDefault="00FE792C" w:rsidP="00FE792C">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52</w:t>
      </w:r>
      <w:r w:rsidR="00A17624">
        <w:rPr>
          <w:noProof/>
        </w:rPr>
        <w:fldChar w:fldCharType="end"/>
      </w:r>
    </w:p>
    <w:p w:rsidR="00FE792C" w:rsidRDefault="00634A35" w:rsidP="00FE792C">
      <w:pPr>
        <w:pStyle w:val="ppFigureCaptionIndent"/>
      </w:pPr>
      <w:r>
        <w:t xml:space="preserve">Information about the persisted </w:t>
      </w:r>
      <w:proofErr w:type="spellStart"/>
      <w:r>
        <w:t>SubmitApplication</w:t>
      </w:r>
      <w:proofErr w:type="spellEnd"/>
      <w:r>
        <w:t xml:space="preserve"> workflow</w:t>
      </w:r>
    </w:p>
    <w:p w:rsidR="001E0F02" w:rsidRPr="001E0F02" w:rsidRDefault="001E0F02" w:rsidP="001E0F02">
      <w:pPr>
        <w:pStyle w:val="ppBodyTextIndent"/>
      </w:pPr>
    </w:p>
    <w:p w:rsidR="00634A35" w:rsidRDefault="00634A35" w:rsidP="00634A35">
      <w:pPr>
        <w:pStyle w:val="ppNumberList"/>
      </w:pPr>
      <w:r>
        <w:t xml:space="preserve">In the picture above you can see that there are </w:t>
      </w:r>
      <w:r w:rsidR="00CB7C89">
        <w:t xml:space="preserve">a number of </w:t>
      </w:r>
      <w:r>
        <w:t>tracked events.</w:t>
      </w:r>
      <w:r w:rsidR="00EB093B">
        <w:t xml:space="preserve"> </w:t>
      </w:r>
      <w:r>
        <w:t>To see these events, r</w:t>
      </w:r>
      <w:r w:rsidR="00C72944">
        <w:t>ight</w:t>
      </w:r>
      <w:r w:rsidR="008313F3">
        <w:t>-</w:t>
      </w:r>
      <w:r w:rsidR="00C72944">
        <w:t>click the instance</w:t>
      </w:r>
      <w:r w:rsidR="00207346">
        <w:t>,</w:t>
      </w:r>
      <w:r w:rsidR="00C72944">
        <w:t xml:space="preserve"> and select the </w:t>
      </w:r>
      <w:r w:rsidR="00C72944" w:rsidRPr="00634A35">
        <w:rPr>
          <w:b/>
        </w:rPr>
        <w:t>View Tracked Events</w:t>
      </w:r>
      <w:r w:rsidR="00C72944">
        <w:t xml:space="preserve"> action. This action will take you to the </w:t>
      </w:r>
      <w:r w:rsidR="00C72944" w:rsidRPr="00634A35">
        <w:rPr>
          <w:b/>
        </w:rPr>
        <w:t>Tracked Events</w:t>
      </w:r>
      <w:r w:rsidR="00C72944">
        <w:t xml:space="preserve"> page populated with all the monitoring information that was collected for the instance, sorted w</w:t>
      </w:r>
      <w:r w:rsidR="005313BB">
        <w:t>ith the newest data at the top.</w:t>
      </w:r>
    </w:p>
    <w:p w:rsidR="00C477D4" w:rsidRPr="005313BB" w:rsidRDefault="00C477D4" w:rsidP="008313F3">
      <w:pPr>
        <w:pStyle w:val="ppFigureIndent"/>
      </w:pPr>
      <w:r w:rsidRPr="005313BB">
        <w:rPr>
          <w:noProof/>
          <w:lang w:bidi="ar-SA"/>
        </w:rPr>
        <w:lastRenderedPageBreak/>
        <w:drawing>
          <wp:inline distT="0" distB="0" distL="0" distR="0">
            <wp:extent cx="5943600" cy="3365742"/>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943600" cy="3365742"/>
                    </a:xfrm>
                    <a:prstGeom prst="rect">
                      <a:avLst/>
                    </a:prstGeom>
                    <a:noFill/>
                    <a:ln w="9525">
                      <a:noFill/>
                      <a:miter lim="800000"/>
                      <a:headEnd/>
                      <a:tailEnd/>
                    </a:ln>
                  </pic:spPr>
                </pic:pic>
              </a:graphicData>
            </a:graphic>
          </wp:inline>
        </w:drawing>
      </w:r>
    </w:p>
    <w:p w:rsidR="00CB5CFE" w:rsidRDefault="00207346" w:rsidP="008313F3">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53</w:t>
      </w:r>
      <w:r w:rsidR="00A17624">
        <w:rPr>
          <w:noProof/>
        </w:rPr>
        <w:fldChar w:fldCharType="end"/>
      </w:r>
    </w:p>
    <w:p w:rsidR="00C477D4" w:rsidRDefault="00703203" w:rsidP="008313F3">
      <w:pPr>
        <w:pStyle w:val="ppFigureCaptionIndent"/>
      </w:pPr>
      <w:r>
        <w:t>Monitoring collected Information for the instance in the Tracked Events feature</w:t>
      </w:r>
    </w:p>
    <w:p w:rsidR="00C477D4" w:rsidRDefault="00C477D4" w:rsidP="008313F3">
      <w:pPr>
        <w:pStyle w:val="ppBodyTextIndent"/>
      </w:pPr>
    </w:p>
    <w:p w:rsidR="00C72944" w:rsidRDefault="00634A35" w:rsidP="00634A35">
      <w:pPr>
        <w:pStyle w:val="ppNumberList"/>
      </w:pPr>
      <w:r>
        <w:t xml:space="preserve">The last activity to execute was the </w:t>
      </w:r>
      <w:r w:rsidR="00C72944" w:rsidRPr="00634A35">
        <w:rPr>
          <w:b/>
        </w:rPr>
        <w:t>Request Human Screening</w:t>
      </w:r>
      <w:r>
        <w:rPr>
          <w:b/>
        </w:rPr>
        <w:t xml:space="preserve"> </w:t>
      </w:r>
      <w:r w:rsidRPr="00634A35">
        <w:t>activity</w:t>
      </w:r>
      <w:r w:rsidR="00C72944">
        <w:t xml:space="preserve">. </w:t>
      </w:r>
      <w:r>
        <w:t>Click on this row and notice i</w:t>
      </w:r>
      <w:r w:rsidR="00C72944">
        <w:t xml:space="preserve">n the </w:t>
      </w:r>
      <w:r w:rsidR="00C72944" w:rsidRPr="00634A35">
        <w:rPr>
          <w:b/>
        </w:rPr>
        <w:t>Details</w:t>
      </w:r>
      <w:r w:rsidR="00C72944">
        <w:t xml:space="preserve"> pane at the bottom of the screen you will see information about this event. Its state is </w:t>
      </w:r>
      <w:proofErr w:type="gramStart"/>
      <w:r w:rsidR="00C72944" w:rsidRPr="00634A35">
        <w:rPr>
          <w:b/>
        </w:rPr>
        <w:t>Closed</w:t>
      </w:r>
      <w:proofErr w:type="gramEnd"/>
      <w:r w:rsidR="00C72944">
        <w:t xml:space="preserve">, indicating that the </w:t>
      </w:r>
      <w:r w:rsidR="00C72944" w:rsidRPr="00634A35">
        <w:rPr>
          <w:b/>
        </w:rPr>
        <w:t>Request Human Screening</w:t>
      </w:r>
      <w:r w:rsidR="00C72944">
        <w:t xml:space="preserve"> a</w:t>
      </w:r>
      <w:r w:rsidR="005313BB">
        <w:t>ctivity has finished executing.</w:t>
      </w:r>
    </w:p>
    <w:p w:rsidR="00634A35" w:rsidRDefault="00C72944" w:rsidP="00634A35">
      <w:pPr>
        <w:pStyle w:val="ppNumberList"/>
      </w:pPr>
      <w:r>
        <w:t xml:space="preserve">In </w:t>
      </w:r>
      <w:r w:rsidRPr="00F87726">
        <w:rPr>
          <w:b/>
        </w:rPr>
        <w:t>Windows Explorer</w:t>
      </w:r>
      <w:r w:rsidR="0081132B" w:rsidRPr="0081132B">
        <w:t>,</w:t>
      </w:r>
      <w:r>
        <w:t xml:space="preserve"> go to </w:t>
      </w:r>
      <w:r w:rsidRPr="00F87726">
        <w:rPr>
          <w:b/>
        </w:rPr>
        <w:t>C:\Mailbox</w:t>
      </w:r>
      <w:r>
        <w:t xml:space="preserve"> and find the latest message. Open it and </w:t>
      </w:r>
      <w:r w:rsidR="00634A35">
        <w:t>click the link to review the application.</w:t>
      </w:r>
    </w:p>
    <w:p w:rsidR="00C72944" w:rsidRDefault="00634A35" w:rsidP="00634A35">
      <w:pPr>
        <w:pStyle w:val="ppNumberList"/>
      </w:pPr>
      <w:r>
        <w:t>In the review web page</w:t>
      </w:r>
      <w:r w:rsidR="00703203">
        <w:t>,</w:t>
      </w:r>
      <w:r>
        <w:t xml:space="preserve"> click the </w:t>
      </w:r>
      <w:r w:rsidR="00C72944" w:rsidRPr="00F87726">
        <w:rPr>
          <w:b/>
        </w:rPr>
        <w:t>Hire</w:t>
      </w:r>
      <w:r w:rsidR="00C72944">
        <w:t xml:space="preserve"> or </w:t>
      </w:r>
      <w:r w:rsidR="00C72944" w:rsidRPr="00F87726">
        <w:rPr>
          <w:b/>
        </w:rPr>
        <w:t>No hire</w:t>
      </w:r>
      <w:r>
        <w:t xml:space="preserve"> button.</w:t>
      </w:r>
      <w:r w:rsidR="00EB093B">
        <w:t xml:space="preserve"> </w:t>
      </w:r>
      <w:r>
        <w:t xml:space="preserve">This will send a message to the </w:t>
      </w:r>
      <w:proofErr w:type="spellStart"/>
      <w:r>
        <w:t>SubmitApplication</w:t>
      </w:r>
      <w:proofErr w:type="spellEnd"/>
      <w:r>
        <w:t xml:space="preserve"> workflow using the </w:t>
      </w:r>
      <w:proofErr w:type="spellStart"/>
      <w:r>
        <w:t>HumanScreeningCompleted</w:t>
      </w:r>
      <w:proofErr w:type="spellEnd"/>
      <w:r>
        <w:t xml:space="preserve"> operation.</w:t>
      </w:r>
    </w:p>
    <w:p w:rsidR="00C72944" w:rsidRDefault="00C72944" w:rsidP="00634A35">
      <w:pPr>
        <w:pStyle w:val="ppNumberList"/>
      </w:pPr>
      <w:r>
        <w:t xml:space="preserve">Return to </w:t>
      </w:r>
      <w:r w:rsidRPr="00F87726">
        <w:rPr>
          <w:b/>
        </w:rPr>
        <w:t>IIS Manager</w:t>
      </w:r>
      <w:r>
        <w:t xml:space="preserve"> (still on the </w:t>
      </w:r>
      <w:r w:rsidRPr="00F87726">
        <w:rPr>
          <w:b/>
        </w:rPr>
        <w:t>Tracked Events</w:t>
      </w:r>
      <w:r>
        <w:t xml:space="preserve"> page)</w:t>
      </w:r>
      <w:r w:rsidR="00703203">
        <w:t>,</w:t>
      </w:r>
      <w:r>
        <w:t xml:space="preserve"> and click </w:t>
      </w:r>
      <w:r w:rsidR="002C4661" w:rsidRPr="002C4661">
        <w:rPr>
          <w:b/>
        </w:rPr>
        <w:t>Refresh</w:t>
      </w:r>
      <w:r>
        <w:t xml:space="preserve"> button to refresh the data in the list</w:t>
      </w:r>
      <w:r w:rsidR="0087529E">
        <w:t xml:space="preserve"> (it may take up to a minute before the new events appear)</w:t>
      </w:r>
      <w:r>
        <w:t xml:space="preserve">. You will now see that the remainder of the </w:t>
      </w:r>
      <w:proofErr w:type="spellStart"/>
      <w:r>
        <w:t>SubmitApplication</w:t>
      </w:r>
      <w:proofErr w:type="spellEnd"/>
      <w:r>
        <w:t xml:space="preserve"> workflow activities have executed.</w:t>
      </w:r>
    </w:p>
    <w:p w:rsidR="00C72944" w:rsidRDefault="00C72944" w:rsidP="00634A35">
      <w:pPr>
        <w:pStyle w:val="ppNumberList"/>
      </w:pPr>
      <w:r>
        <w:t xml:space="preserve">Return to the </w:t>
      </w:r>
      <w:r w:rsidRPr="00F87726">
        <w:rPr>
          <w:b/>
        </w:rPr>
        <w:t>Dashboard</w:t>
      </w:r>
      <w:r>
        <w:t xml:space="preserve"> and </w:t>
      </w:r>
      <w:r w:rsidRPr="002C4661">
        <w:t>refresh</w:t>
      </w:r>
      <w:r>
        <w:t xml:space="preserve"> it. You should now see no active or idle instances in the </w:t>
      </w:r>
      <w:r w:rsidRPr="00F87726">
        <w:rPr>
          <w:b/>
        </w:rPr>
        <w:t>Persisted WF Instances</w:t>
      </w:r>
      <w:r>
        <w:t xml:space="preserve"> section. In the </w:t>
      </w:r>
      <w:r w:rsidRPr="00F87726">
        <w:rPr>
          <w:b/>
        </w:rPr>
        <w:t>WF Instance History</w:t>
      </w:r>
      <w:r>
        <w:t xml:space="preserve"> section you should see that </w:t>
      </w:r>
      <w:r w:rsidR="002C4661">
        <w:t xml:space="preserve">the </w:t>
      </w:r>
      <w:proofErr w:type="spellStart"/>
      <w:r w:rsidR="002C4661" w:rsidRPr="00634A35">
        <w:rPr>
          <w:b/>
        </w:rPr>
        <w:t>SubmitApplication</w:t>
      </w:r>
      <w:proofErr w:type="spellEnd"/>
      <w:r w:rsidR="002C4661">
        <w:t xml:space="preserve"> workflow instance</w:t>
      </w:r>
      <w:r>
        <w:t xml:space="preserve"> ha</w:t>
      </w:r>
      <w:r w:rsidR="002C4661">
        <w:t>s</w:t>
      </w:r>
      <w:r w:rsidR="00634A35">
        <w:t xml:space="preserve"> been activated and completed.</w:t>
      </w:r>
    </w:p>
    <w:p w:rsidR="002C4661" w:rsidRPr="002C4661" w:rsidRDefault="002C4661" w:rsidP="002C4661">
      <w:pPr>
        <w:pStyle w:val="ppFigureIndent"/>
      </w:pPr>
      <w:r>
        <w:rPr>
          <w:noProof/>
          <w:lang w:bidi="ar-SA"/>
        </w:rPr>
        <w:drawing>
          <wp:inline distT="0" distB="0" distL="0" distR="0">
            <wp:extent cx="5943600" cy="1133475"/>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634A35" w:rsidRDefault="00634A35" w:rsidP="002C4661">
      <w:pPr>
        <w:pStyle w:val="ppFigureNumberIndent"/>
      </w:pPr>
      <w:r>
        <w:lastRenderedPageBreak/>
        <w:t xml:space="preserve">Figure </w:t>
      </w:r>
      <w:r w:rsidR="00A17624">
        <w:fldChar w:fldCharType="begin"/>
      </w:r>
      <w:r w:rsidR="000B2C4C">
        <w:instrText xml:space="preserve"> SEQ Figure \* ARABIC </w:instrText>
      </w:r>
      <w:r w:rsidR="00A17624">
        <w:fldChar w:fldCharType="separate"/>
      </w:r>
      <w:r w:rsidR="00E15FDC">
        <w:rPr>
          <w:noProof/>
        </w:rPr>
        <w:t>54</w:t>
      </w:r>
      <w:r w:rsidR="00A17624">
        <w:rPr>
          <w:noProof/>
        </w:rPr>
        <w:fldChar w:fldCharType="end"/>
      </w:r>
    </w:p>
    <w:p w:rsidR="00634A35" w:rsidRDefault="00634A35" w:rsidP="002C4661">
      <w:pPr>
        <w:pStyle w:val="ppFigureCaptionIndent"/>
      </w:pPr>
      <w:r>
        <w:t>The Dashboar</w:t>
      </w:r>
      <w:r w:rsidR="005313BB">
        <w:t xml:space="preserve">d showing </w:t>
      </w:r>
      <w:r w:rsidR="002C4661">
        <w:t>the completed workflow</w:t>
      </w:r>
    </w:p>
    <w:p w:rsidR="005313BB" w:rsidRPr="005313BB" w:rsidRDefault="005313BB" w:rsidP="002C4661">
      <w:pPr>
        <w:pStyle w:val="ppBodyTextIndent"/>
      </w:pPr>
    </w:p>
    <w:p w:rsidR="00CA5756" w:rsidRDefault="00CA5756" w:rsidP="00CA5756">
      <w:pPr>
        <w:pStyle w:val="ppListEnd"/>
      </w:pPr>
    </w:p>
    <w:p w:rsidR="00F83846" w:rsidRPr="006E7BDE" w:rsidRDefault="00F83846" w:rsidP="00F83846">
      <w:pPr>
        <w:pStyle w:val="Heading1"/>
      </w:pPr>
      <w:r w:rsidRPr="006E7BDE">
        <w:t>Next Step</w:t>
      </w:r>
    </w:p>
    <w:sdt>
      <w:sdtPr>
        <w:rPr>
          <w:rStyle w:val="Hyperlink"/>
        </w:rPr>
        <w:alias w:val="Topic Link"/>
        <w:tag w:val="5da0fd17-dc64-410f-a826-1f235f4c33a3"/>
        <w:id w:val="355553890"/>
        <w:placeholder>
          <w:docPart w:val="DefaultPlaceholder_1082065158"/>
        </w:placeholder>
        <w:text/>
      </w:sdtPr>
      <w:sdtEndPr>
        <w:rPr>
          <w:rStyle w:val="Hyperlink"/>
        </w:rPr>
      </w:sdtEndPr>
      <w:sdtContent>
        <w:p w:rsidR="00F83846" w:rsidRDefault="006F39C3" w:rsidP="00F83846">
          <w:r>
            <w:rPr>
              <w:rStyle w:val="Hyperlink"/>
            </w:rPr>
            <w:t>Exercise 5: Troubleshooting</w:t>
          </w:r>
        </w:p>
      </w:sdtContent>
    </w:sdt>
    <w:p w:rsidR="00F83846" w:rsidRPr="00F83846" w:rsidRDefault="00F83846" w:rsidP="00973CDB">
      <w:pPr>
        <w:pStyle w:val="ppListEnd"/>
      </w:pPr>
    </w:p>
    <w:bookmarkStart w:id="94" w:name="_Toc282002957" w:displacedByCustomXml="next"/>
    <w:bookmarkStart w:id="95" w:name="_Toc244311002" w:displacedByCustomXml="next"/>
    <w:sdt>
      <w:sdtPr>
        <w:alias w:val="Topic"/>
        <w:tag w:val="5da0fd17-dc64-410f-a826-1f235f4c33a3"/>
        <w:id w:val="-960573090"/>
        <w:placeholder>
          <w:docPart w:val="DefaultPlaceholder_1082065158"/>
        </w:placeholder>
        <w:text/>
      </w:sdtPr>
      <w:sdtEndPr/>
      <w:sdtContent>
        <w:p w:rsidR="00C72944" w:rsidRDefault="006F39C3" w:rsidP="00AE1438">
          <w:pPr>
            <w:pStyle w:val="ppTopic"/>
          </w:pPr>
          <w:r>
            <w:t>Exercise 5: Troubleshooting</w:t>
          </w:r>
        </w:p>
      </w:sdtContent>
    </w:sdt>
    <w:bookmarkEnd w:id="94" w:displacedByCustomXml="prev"/>
    <w:bookmarkEnd w:id="95" w:displacedByCustomXml="prev"/>
    <w:p w:rsidR="00634A35" w:rsidRDefault="00634A35" w:rsidP="00634A35">
      <w:pPr>
        <w:pStyle w:val="ppBodyText"/>
      </w:pPr>
      <w:r>
        <w:t>What happens when a workflow encounters an error?</w:t>
      </w:r>
      <w:r w:rsidR="00EB093B">
        <w:t xml:space="preserve"> </w:t>
      </w:r>
      <w:r>
        <w:t>If the workflow is responding to a web service message it can send a SOAP fault to let the caller know there was an error.</w:t>
      </w:r>
      <w:r w:rsidR="00EB093B">
        <w:t xml:space="preserve"> </w:t>
      </w:r>
      <w:r>
        <w:t xml:space="preserve">But if the workflow is doing </w:t>
      </w:r>
      <w:r w:rsidR="006D428F">
        <w:t>work after it sent a response you</w:t>
      </w:r>
      <w:r>
        <w:t xml:space="preserve"> need a way t</w:t>
      </w:r>
      <w:r w:rsidR="006D428F">
        <w:t>o find out what went wrong so you</w:t>
      </w:r>
      <w:r>
        <w:t xml:space="preserve"> can take action.</w:t>
      </w:r>
      <w:r w:rsidR="00EB093B">
        <w:t xml:space="preserve"> </w:t>
      </w:r>
      <w:r>
        <w:t xml:space="preserve">What would happen if </w:t>
      </w:r>
      <w:r w:rsidR="00884690">
        <w:t>y</w:t>
      </w:r>
      <w:r>
        <w:t xml:space="preserve">our </w:t>
      </w:r>
      <w:proofErr w:type="spellStart"/>
      <w:r>
        <w:t>SubmitApplication</w:t>
      </w:r>
      <w:proofErr w:type="spellEnd"/>
      <w:r>
        <w:t xml:space="preserve"> workflow was unable to send the Request Human Screening </w:t>
      </w:r>
      <w:r w:rsidR="006D428F">
        <w:t>email?</w:t>
      </w:r>
      <w:r w:rsidR="00EB093B">
        <w:t xml:space="preserve"> </w:t>
      </w:r>
      <w:r w:rsidR="006D428F">
        <w:t>In this exercise</w:t>
      </w:r>
      <w:r w:rsidR="00353A92">
        <w:t>,</w:t>
      </w:r>
      <w:r w:rsidR="006D428F">
        <w:t xml:space="preserve"> you</w:t>
      </w:r>
      <w:r w:rsidR="00CA5756">
        <w:t xml:space="preserve"> will force an error that simulates a mail failure then use </w:t>
      </w:r>
      <w:proofErr w:type="spellStart"/>
      <w:r w:rsidR="0093726B">
        <w:t>AppFabric</w:t>
      </w:r>
      <w:proofErr w:type="spellEnd"/>
      <w:r w:rsidR="00CA5756">
        <w:t xml:space="preserve"> to troubleshoot and correct the problem.</w:t>
      </w:r>
    </w:p>
    <w:p w:rsidR="0087529E" w:rsidRDefault="0087529E" w:rsidP="0087529E">
      <w:pPr>
        <w:pStyle w:val="ppProcedureStart"/>
      </w:pPr>
      <w:bookmarkStart w:id="96" w:name="_Toc246389220"/>
      <w:bookmarkStart w:id="97" w:name="_Toc244311003"/>
      <w:bookmarkStart w:id="98" w:name="_Toc282002958"/>
      <w:r>
        <w:t>Task 0 – Open</w:t>
      </w:r>
      <w:r w:rsidR="00D75DA5">
        <w:t>ing</w:t>
      </w:r>
      <w:r>
        <w:t xml:space="preserve"> the Solution</w:t>
      </w:r>
      <w:bookmarkEnd w:id="96"/>
      <w:bookmarkEnd w:id="97"/>
      <w:bookmarkEnd w:id="98"/>
    </w:p>
    <w:p w:rsidR="0087529E" w:rsidRPr="00473F9F" w:rsidRDefault="0087529E" w:rsidP="00473F9F">
      <w:pPr>
        <w:pStyle w:val="ppBodyText"/>
      </w:pPr>
      <w:r w:rsidRPr="00473F9F">
        <w:t>To begin this exercise you can use the solution you finished from Exercise 4. Alternatively, you can follow the following steps to begin with Exercise 5.</w:t>
      </w:r>
    </w:p>
    <w:p w:rsidR="0087529E" w:rsidRDefault="0087529E" w:rsidP="0087529E">
      <w:pPr>
        <w:pStyle w:val="ppNumberList"/>
      </w:pPr>
      <w:r>
        <w:t xml:space="preserve">Start </w:t>
      </w:r>
      <w:r w:rsidRPr="008F67F2">
        <w:rPr>
          <w:b/>
        </w:rPr>
        <w:t>Microsoft Visual Studio 2010</w:t>
      </w:r>
      <w:r>
        <w:t xml:space="preserve"> from </w:t>
      </w:r>
      <w:r w:rsidRPr="008F67F2">
        <w:rPr>
          <w:b/>
        </w:rPr>
        <w:t>Start | All Programs | Microsoft Visual Studio 2010</w:t>
      </w:r>
      <w:r>
        <w:t>.</w:t>
      </w:r>
    </w:p>
    <w:p w:rsidR="0087529E" w:rsidRDefault="0087529E" w:rsidP="0087529E">
      <w:pPr>
        <w:pStyle w:val="ppNumberList"/>
      </w:pPr>
      <w:r>
        <w:t>O</w:t>
      </w:r>
      <w:r w:rsidRPr="00590780">
        <w:t>pen the starting solu</w:t>
      </w:r>
      <w:r>
        <w:t xml:space="preserve">tion for </w:t>
      </w:r>
      <w:r w:rsidRPr="00611E44">
        <w:rPr>
          <w:b/>
        </w:rPr>
        <w:t xml:space="preserve">Exercise </w:t>
      </w:r>
      <w:r>
        <w:rPr>
          <w:b/>
        </w:rPr>
        <w:t>5</w:t>
      </w:r>
      <w:r>
        <w:t xml:space="preserve"> located under the </w:t>
      </w:r>
      <w:r w:rsidRPr="008F67F2">
        <w:rPr>
          <w:b/>
        </w:rPr>
        <w:t>\</w:t>
      </w:r>
      <w:r w:rsidR="002A0C6B">
        <w:rPr>
          <w:b/>
        </w:rPr>
        <w:t>Source\</w:t>
      </w:r>
      <w:r w:rsidRPr="008F67F2">
        <w:rPr>
          <w:b/>
        </w:rPr>
        <w:t>Ex</w:t>
      </w:r>
      <w:r w:rsidR="00082159">
        <w:rPr>
          <w:b/>
        </w:rPr>
        <w:t>5</w:t>
      </w:r>
      <w:r w:rsidRPr="008F67F2">
        <w:rPr>
          <w:b/>
        </w:rPr>
        <w:t>\Begin</w:t>
      </w:r>
      <w:r>
        <w:t xml:space="preserve"> </w:t>
      </w:r>
      <w:r w:rsidR="00FE3209">
        <w:t xml:space="preserve">folder </w:t>
      </w:r>
      <w:r w:rsidR="00FE3209" w:rsidRPr="000610F6">
        <w:t>(choosing the folder that matches the language of your preference</w:t>
      </w:r>
      <w:r w:rsidR="00AE1438">
        <w:t>.</w:t>
      </w:r>
      <w:r w:rsidR="00FE3209" w:rsidRPr="000610F6">
        <w:t>)</w:t>
      </w:r>
      <w:r w:rsidR="00FE3209" w:rsidRPr="00590780">
        <w:t xml:space="preserve"> </w:t>
      </w:r>
      <w:r w:rsidR="00AE1438">
        <w:t>U</w:t>
      </w:r>
      <w:r w:rsidRPr="00590780">
        <w:t>se it as the starting point for this exercise.</w:t>
      </w:r>
    </w:p>
    <w:p w:rsidR="0087529E" w:rsidRDefault="0087529E" w:rsidP="0087529E">
      <w:pPr>
        <w:pStyle w:val="ppNumberList"/>
      </w:pPr>
      <w:r>
        <w:t xml:space="preserve">Press </w:t>
      </w:r>
      <w:r w:rsidRPr="008F67F2">
        <w:rPr>
          <w:b/>
        </w:rPr>
        <w:t>CTRL+SHIFT+B</w:t>
      </w:r>
      <w:r>
        <w:t xml:space="preserve"> to build the solution.</w:t>
      </w:r>
    </w:p>
    <w:p w:rsidR="0087529E" w:rsidRDefault="0087529E" w:rsidP="0087529E">
      <w:pPr>
        <w:pStyle w:val="ppListEnd"/>
      </w:pPr>
    </w:p>
    <w:p w:rsidR="00C72944" w:rsidRPr="00654BAF" w:rsidRDefault="00C72944" w:rsidP="00D75DA5">
      <w:pPr>
        <w:pStyle w:val="ppProcedureStart"/>
      </w:pPr>
      <w:bookmarkStart w:id="99" w:name="_Toc246389221"/>
      <w:bookmarkStart w:id="100" w:name="_Toc244311004"/>
      <w:bookmarkStart w:id="101" w:name="_Toc282002959"/>
      <w:r>
        <w:t xml:space="preserve">Task </w:t>
      </w:r>
      <w:r w:rsidR="00CA5756">
        <w:t>1</w:t>
      </w:r>
      <w:r w:rsidRPr="00C478D1">
        <w:t xml:space="preserve"> – </w:t>
      </w:r>
      <w:r w:rsidR="00057809">
        <w:t>Simulating an E</w:t>
      </w:r>
      <w:r w:rsidR="00CA5756">
        <w:t xml:space="preserve">rror </w:t>
      </w:r>
      <w:r w:rsidR="00057809">
        <w:t>C</w:t>
      </w:r>
      <w:r w:rsidR="00CA5756">
        <w:t>ondition</w:t>
      </w:r>
      <w:bookmarkEnd w:id="99"/>
      <w:bookmarkEnd w:id="100"/>
      <w:bookmarkEnd w:id="101"/>
    </w:p>
    <w:p w:rsidR="00C72944" w:rsidRDefault="00CA5756" w:rsidP="00CA5756">
      <w:pPr>
        <w:pStyle w:val="ppNumberList"/>
      </w:pPr>
      <w:r>
        <w:t>Using</w:t>
      </w:r>
      <w:r w:rsidR="00C72944">
        <w:t xml:space="preserve"> </w:t>
      </w:r>
      <w:r w:rsidR="00C72944" w:rsidRPr="002666B4">
        <w:rPr>
          <w:b/>
        </w:rPr>
        <w:t>Windows Explorer</w:t>
      </w:r>
      <w:r w:rsidR="006A40F7" w:rsidRPr="006A40F7">
        <w:t>,</w:t>
      </w:r>
      <w:r w:rsidR="00C72944" w:rsidRPr="006A40F7">
        <w:t xml:space="preserve"> </w:t>
      </w:r>
      <w:r w:rsidR="006A40F7">
        <w:t>r</w:t>
      </w:r>
      <w:r w:rsidR="00C72944">
        <w:t xml:space="preserve">ename the </w:t>
      </w:r>
      <w:r w:rsidRPr="00CA5756">
        <w:rPr>
          <w:b/>
        </w:rPr>
        <w:t>C:\</w:t>
      </w:r>
      <w:r w:rsidR="00C72944" w:rsidRPr="002666B4">
        <w:rPr>
          <w:b/>
        </w:rPr>
        <w:t>Mailbox</w:t>
      </w:r>
      <w:r w:rsidR="00C72944">
        <w:t xml:space="preserve"> folder to </w:t>
      </w:r>
      <w:r w:rsidRPr="00CA5756">
        <w:rPr>
          <w:b/>
        </w:rPr>
        <w:t>C:\</w:t>
      </w:r>
      <w:r w:rsidR="00C72944" w:rsidRPr="002666B4">
        <w:rPr>
          <w:b/>
        </w:rPr>
        <w:t>Mailbox2</w:t>
      </w:r>
      <w:r w:rsidR="009A3055">
        <w:t xml:space="preserve"> and delete any mail messages in the folder.</w:t>
      </w:r>
      <w:r w:rsidR="00C72944">
        <w:t xml:space="preserve"> When the workflow tries to send the emai</w:t>
      </w:r>
      <w:r w:rsidR="009A3055">
        <w:t>l it will now fail at this step</w:t>
      </w:r>
      <w:r w:rsidR="005313BB">
        <w:t>.</w:t>
      </w:r>
    </w:p>
    <w:p w:rsidR="0087529E" w:rsidRPr="005313BB" w:rsidRDefault="00CA5756" w:rsidP="00CA5756">
      <w:pPr>
        <w:pStyle w:val="ppNumberList"/>
      </w:pPr>
      <w:r>
        <w:t xml:space="preserve">Switch back to </w:t>
      </w:r>
      <w:r w:rsidRPr="009E31A2">
        <w:rPr>
          <w:b/>
        </w:rPr>
        <w:t>Visual Studio 2010</w:t>
      </w:r>
      <w:r w:rsidR="00E00DD8" w:rsidRPr="00E00DD8">
        <w:t>,</w:t>
      </w:r>
      <w:r w:rsidR="006A40F7" w:rsidRPr="00E00DD8">
        <w:t xml:space="preserve"> </w:t>
      </w:r>
      <w:r w:rsidR="006A40F7">
        <w:t>right-</w:t>
      </w:r>
      <w:r>
        <w:t xml:space="preserve">click on the </w:t>
      </w:r>
      <w:proofErr w:type="spellStart"/>
      <w:r w:rsidRPr="00F87726">
        <w:rPr>
          <w:b/>
        </w:rPr>
        <w:t>HRClient</w:t>
      </w:r>
      <w:proofErr w:type="spellEnd"/>
      <w:r w:rsidRPr="00A87B75">
        <w:t xml:space="preserve"> </w:t>
      </w:r>
      <w:r>
        <w:t xml:space="preserve">project and select </w:t>
      </w:r>
      <w:r w:rsidR="0087529E" w:rsidRPr="0087529E">
        <w:rPr>
          <w:b/>
        </w:rPr>
        <w:t xml:space="preserve">Set as </w:t>
      </w:r>
      <w:proofErr w:type="spellStart"/>
      <w:r w:rsidR="0087529E" w:rsidRPr="0087529E">
        <w:rPr>
          <w:b/>
        </w:rPr>
        <w:t>StartUp</w:t>
      </w:r>
      <w:proofErr w:type="spellEnd"/>
      <w:r w:rsidR="0087529E" w:rsidRPr="0087529E">
        <w:rPr>
          <w:b/>
        </w:rPr>
        <w:t xml:space="preserve"> Project</w:t>
      </w:r>
      <w:r w:rsidR="005313BB" w:rsidRPr="005313BB">
        <w:t>.</w:t>
      </w:r>
    </w:p>
    <w:p w:rsidR="00CA5756" w:rsidRDefault="0087529E" w:rsidP="00CA5756">
      <w:pPr>
        <w:pStyle w:val="ppNumberList"/>
      </w:pPr>
      <w:r>
        <w:t xml:space="preserve">Press </w:t>
      </w:r>
      <w:r w:rsidR="005313BB">
        <w:rPr>
          <w:b/>
        </w:rPr>
        <w:t>CTRL</w:t>
      </w:r>
      <w:r w:rsidRPr="0087529E">
        <w:rPr>
          <w:b/>
        </w:rPr>
        <w:t>+F5</w:t>
      </w:r>
      <w:r>
        <w:t xml:space="preserve"> to start the </w:t>
      </w:r>
      <w:proofErr w:type="spellStart"/>
      <w:r w:rsidRPr="0087529E">
        <w:rPr>
          <w:b/>
        </w:rPr>
        <w:t>HRClient</w:t>
      </w:r>
      <w:proofErr w:type="spellEnd"/>
      <w:r>
        <w:t xml:space="preserve"> project without debugging</w:t>
      </w:r>
      <w:r w:rsidR="005313BB">
        <w:t>.</w:t>
      </w:r>
    </w:p>
    <w:p w:rsidR="00CA5756" w:rsidRDefault="00CA5756" w:rsidP="00CA5756">
      <w:pPr>
        <w:pStyle w:val="ppNumberList"/>
      </w:pPr>
      <w:r>
        <w:t xml:space="preserve">In the </w:t>
      </w:r>
      <w:proofErr w:type="spellStart"/>
      <w:r w:rsidRPr="00E94808">
        <w:rPr>
          <w:b/>
        </w:rPr>
        <w:t>Contoso</w:t>
      </w:r>
      <w:proofErr w:type="spellEnd"/>
      <w:r w:rsidRPr="00E94808">
        <w:rPr>
          <w:b/>
        </w:rPr>
        <w:t xml:space="preserve"> HR Tool</w:t>
      </w:r>
      <w:r>
        <w:t xml:space="preserve"> set the </w:t>
      </w:r>
      <w:r w:rsidRPr="009E31A2">
        <w:rPr>
          <w:b/>
        </w:rPr>
        <w:t>Education</w:t>
      </w:r>
      <w:r>
        <w:t xml:space="preserve"> to </w:t>
      </w:r>
      <w:r w:rsidRPr="009E31A2">
        <w:rPr>
          <w:b/>
        </w:rPr>
        <w:t>Masters</w:t>
      </w:r>
      <w:r w:rsidR="008B0ABC">
        <w:rPr>
          <w:b/>
        </w:rPr>
        <w:t>,</w:t>
      </w:r>
      <w:r>
        <w:t xml:space="preserve"> and click the </w:t>
      </w:r>
      <w:r w:rsidRPr="009E31A2">
        <w:rPr>
          <w:b/>
        </w:rPr>
        <w:t>Submit</w:t>
      </w:r>
      <w:r>
        <w:t xml:space="preserve"> button.</w:t>
      </w:r>
      <w:r w:rsidR="00EB093B">
        <w:t xml:space="preserve"> </w:t>
      </w:r>
      <w:r>
        <w:t>After a few moments you should see a confirmation message that the resume is being processed.</w:t>
      </w:r>
      <w:r w:rsidR="00EB093B">
        <w:t xml:space="preserve"> </w:t>
      </w:r>
      <w:r>
        <w:t>From the client perspective it appears that everything is working</w:t>
      </w:r>
      <w:r w:rsidR="008B0ABC">
        <w:t>.</w:t>
      </w:r>
    </w:p>
    <w:p w:rsidR="00C72944" w:rsidRDefault="00C72944" w:rsidP="00CA5756">
      <w:pPr>
        <w:pStyle w:val="ppNumberList"/>
      </w:pPr>
      <w:r>
        <w:lastRenderedPageBreak/>
        <w:t xml:space="preserve">In </w:t>
      </w:r>
      <w:r w:rsidRPr="00F87726">
        <w:rPr>
          <w:b/>
        </w:rPr>
        <w:t>IIS Manager</w:t>
      </w:r>
      <w:r>
        <w:t xml:space="preserve"> expand the </w:t>
      </w:r>
      <w:r w:rsidRPr="00F87726">
        <w:rPr>
          <w:b/>
        </w:rPr>
        <w:t>Default Web Site</w:t>
      </w:r>
      <w:r w:rsidR="0081132B" w:rsidRPr="0081132B">
        <w:t>,</w:t>
      </w:r>
      <w:r>
        <w:t xml:space="preserve"> and select the </w:t>
      </w:r>
      <w:proofErr w:type="spellStart"/>
      <w:r w:rsidRPr="00F87726">
        <w:rPr>
          <w:b/>
        </w:rPr>
        <w:t>HRApplicationServices</w:t>
      </w:r>
      <w:proofErr w:type="spellEnd"/>
      <w:r>
        <w:t xml:space="preserve"> application in the tree.</w:t>
      </w:r>
      <w:r w:rsidR="00EB093B">
        <w:t xml:space="preserve"> </w:t>
      </w:r>
      <w:r w:rsidR="00316655">
        <w:t>Double-</w:t>
      </w:r>
      <w:r>
        <w:t xml:space="preserve">click the </w:t>
      </w:r>
      <w:proofErr w:type="spellStart"/>
      <w:r w:rsidR="00703203">
        <w:rPr>
          <w:b/>
        </w:rPr>
        <w:t>AppFabric</w:t>
      </w:r>
      <w:proofErr w:type="spellEnd"/>
      <w:r w:rsidR="00703203">
        <w:rPr>
          <w:b/>
        </w:rPr>
        <w:t xml:space="preserve"> </w:t>
      </w:r>
      <w:r w:rsidRPr="009460FD">
        <w:rPr>
          <w:b/>
        </w:rPr>
        <w:t>Dashboard</w:t>
      </w:r>
      <w:r>
        <w:t xml:space="preserve"> icon.</w:t>
      </w:r>
    </w:p>
    <w:p w:rsidR="00C72944" w:rsidRDefault="00C72944" w:rsidP="00CA5756">
      <w:pPr>
        <w:pStyle w:val="ppNumberList"/>
      </w:pPr>
      <w:r>
        <w:t xml:space="preserve">In the </w:t>
      </w:r>
      <w:r w:rsidRPr="001D4F78">
        <w:rPr>
          <w:b/>
        </w:rPr>
        <w:t>Persisted WF Instances</w:t>
      </w:r>
      <w:r>
        <w:t xml:space="preserve"> section at the top of the Dashboard you should see 1 instance in the </w:t>
      </w:r>
      <w:r w:rsidRPr="009460FD">
        <w:rPr>
          <w:b/>
        </w:rPr>
        <w:t>Suspended</w:t>
      </w:r>
      <w:r>
        <w:t xml:space="preserve"> state. Click the </w:t>
      </w:r>
      <w:r>
        <w:rPr>
          <w:b/>
        </w:rPr>
        <w:t>1</w:t>
      </w:r>
      <w:r>
        <w:t xml:space="preserve"> to go to the </w:t>
      </w:r>
      <w:r w:rsidRPr="001D4F78">
        <w:rPr>
          <w:b/>
        </w:rPr>
        <w:t>Persisted WF Instances</w:t>
      </w:r>
      <w:r>
        <w:t xml:space="preserve"> page.</w:t>
      </w:r>
    </w:p>
    <w:p w:rsidR="004E723F" w:rsidRDefault="00C9756A" w:rsidP="004E723F">
      <w:pPr>
        <w:pStyle w:val="ppFigureIndent"/>
      </w:pPr>
      <w:r>
        <w:rPr>
          <w:noProof/>
          <w:lang w:bidi="ar-SA"/>
        </w:rPr>
        <w:drawing>
          <wp:inline distT="0" distB="0" distL="0" distR="0">
            <wp:extent cx="1402080" cy="445135"/>
            <wp:effectExtent l="19050" t="0" r="7620" b="0"/>
            <wp:docPr id="1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print"/>
                    <a:srcRect/>
                    <a:stretch>
                      <a:fillRect/>
                    </a:stretch>
                  </pic:blipFill>
                  <pic:spPr bwMode="auto">
                    <a:xfrm>
                      <a:off x="0" y="0"/>
                      <a:ext cx="1402080" cy="445135"/>
                    </a:xfrm>
                    <a:prstGeom prst="rect">
                      <a:avLst/>
                    </a:prstGeom>
                    <a:noFill/>
                  </pic:spPr>
                </pic:pic>
              </a:graphicData>
            </a:graphic>
          </wp:inline>
        </w:drawing>
      </w:r>
    </w:p>
    <w:p w:rsidR="004E723F" w:rsidRDefault="004E723F" w:rsidP="004E723F">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55</w:t>
      </w:r>
      <w:r w:rsidR="00A17624">
        <w:rPr>
          <w:noProof/>
        </w:rPr>
        <w:fldChar w:fldCharType="end"/>
      </w:r>
    </w:p>
    <w:p w:rsidR="004E723F" w:rsidRDefault="004E723F" w:rsidP="004E723F">
      <w:pPr>
        <w:pStyle w:val="ppFigureCaptionIndent"/>
      </w:pPr>
      <w:r>
        <w:t>You should see a suspended instance</w:t>
      </w:r>
    </w:p>
    <w:p w:rsidR="00D75DA5" w:rsidRPr="00D75DA5" w:rsidRDefault="00D75DA5" w:rsidP="00D75DA5">
      <w:pPr>
        <w:pStyle w:val="ppBodyTextIndent"/>
      </w:pPr>
    </w:p>
    <w:p w:rsidR="00C72944" w:rsidRDefault="00C72944" w:rsidP="00CA5756">
      <w:pPr>
        <w:pStyle w:val="ppNumberList"/>
      </w:pPr>
      <w:r>
        <w:t>Select the one suspended instance in the list</w:t>
      </w:r>
      <w:r w:rsidR="008B0ABC">
        <w:t>,</w:t>
      </w:r>
      <w:r>
        <w:t xml:space="preserve"> and look at the </w:t>
      </w:r>
      <w:r w:rsidRPr="003F21F8">
        <w:rPr>
          <w:b/>
        </w:rPr>
        <w:t>Details</w:t>
      </w:r>
      <w:r>
        <w:t xml:space="preserve"> pane at the bottom.</w:t>
      </w:r>
    </w:p>
    <w:p w:rsidR="00C72944" w:rsidRDefault="00C72944" w:rsidP="00CA5756">
      <w:pPr>
        <w:pStyle w:val="ppNumberList"/>
      </w:pPr>
      <w:r>
        <w:t xml:space="preserve">Click the </w:t>
      </w:r>
      <w:r w:rsidRPr="003F21F8">
        <w:rPr>
          <w:b/>
        </w:rPr>
        <w:t>Errors</w:t>
      </w:r>
      <w:r>
        <w:t xml:space="preserve"> tab. You should see </w:t>
      </w:r>
      <w:r w:rsidRPr="004842B0">
        <w:rPr>
          <w:b/>
        </w:rPr>
        <w:t>Failure sending mail</w:t>
      </w:r>
      <w:r>
        <w:t>.</w:t>
      </w:r>
    </w:p>
    <w:p w:rsidR="004E723F" w:rsidRDefault="00C9756A" w:rsidP="004E723F">
      <w:pPr>
        <w:pStyle w:val="ppFigureIndent"/>
      </w:pPr>
      <w:r>
        <w:rPr>
          <w:noProof/>
          <w:lang w:bidi="ar-SA"/>
        </w:rPr>
        <w:drawing>
          <wp:inline distT="0" distB="0" distL="0" distR="0">
            <wp:extent cx="3919855" cy="2310765"/>
            <wp:effectExtent l="19050" t="0" r="4445" b="0"/>
            <wp:docPr id="14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a:stretch>
                      <a:fillRect/>
                    </a:stretch>
                  </pic:blipFill>
                  <pic:spPr bwMode="auto">
                    <a:xfrm>
                      <a:off x="0" y="0"/>
                      <a:ext cx="3919855" cy="2310765"/>
                    </a:xfrm>
                    <a:prstGeom prst="rect">
                      <a:avLst/>
                    </a:prstGeom>
                    <a:noFill/>
                  </pic:spPr>
                </pic:pic>
              </a:graphicData>
            </a:graphic>
          </wp:inline>
        </w:drawing>
      </w:r>
    </w:p>
    <w:p w:rsidR="004E723F" w:rsidRDefault="004E723F" w:rsidP="004E723F">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56</w:t>
      </w:r>
      <w:r w:rsidR="00A17624">
        <w:rPr>
          <w:noProof/>
        </w:rPr>
        <w:fldChar w:fldCharType="end"/>
      </w:r>
    </w:p>
    <w:p w:rsidR="004E723F" w:rsidRDefault="004E723F" w:rsidP="004E723F">
      <w:pPr>
        <w:pStyle w:val="ppFigureCaptionIndent"/>
      </w:pPr>
      <w:r>
        <w:t>Errors tab explains why the workflow was suspended</w:t>
      </w:r>
    </w:p>
    <w:p w:rsidR="001E0F02" w:rsidRPr="001E0F02" w:rsidRDefault="001E0F02" w:rsidP="001E0F02">
      <w:pPr>
        <w:pStyle w:val="ppBodyTextIndent"/>
      </w:pPr>
    </w:p>
    <w:p w:rsidR="00C72944" w:rsidRDefault="006D428F" w:rsidP="00CA5756">
      <w:pPr>
        <w:pStyle w:val="ppNumberList"/>
      </w:pPr>
      <w:r>
        <w:t>At this point</w:t>
      </w:r>
      <w:r w:rsidR="008B0ABC">
        <w:t>,</w:t>
      </w:r>
      <w:r>
        <w:t xml:space="preserve"> you</w:t>
      </w:r>
      <w:r w:rsidR="004E723F">
        <w:t xml:space="preserve"> know the problem has something to do with a failure to send email.</w:t>
      </w:r>
      <w:r w:rsidR="00EB093B">
        <w:t xml:space="preserve"> </w:t>
      </w:r>
      <w:r w:rsidR="00C72944">
        <w:t xml:space="preserve">To get more information about the </w:t>
      </w:r>
      <w:r w:rsidR="004E723F">
        <w:t xml:space="preserve">error </w:t>
      </w:r>
      <w:r w:rsidR="00316655">
        <w:t>right-</w:t>
      </w:r>
      <w:r w:rsidR="00C72944">
        <w:t>click the suspended instance</w:t>
      </w:r>
      <w:r w:rsidR="008B0ABC">
        <w:t>,</w:t>
      </w:r>
      <w:r w:rsidR="00C72944">
        <w:t xml:space="preserve"> and select the </w:t>
      </w:r>
      <w:r w:rsidR="00C72944">
        <w:rPr>
          <w:b/>
        </w:rPr>
        <w:t>View Tracked Events</w:t>
      </w:r>
      <w:r w:rsidR="00C72944">
        <w:t xml:space="preserve"> action.</w:t>
      </w:r>
    </w:p>
    <w:p w:rsidR="004E723F" w:rsidRDefault="00C9756A" w:rsidP="004E723F">
      <w:pPr>
        <w:pStyle w:val="ppFigureIndent"/>
      </w:pPr>
      <w:r>
        <w:rPr>
          <w:noProof/>
          <w:lang w:bidi="ar-SA"/>
        </w:rPr>
        <w:lastRenderedPageBreak/>
        <w:drawing>
          <wp:inline distT="0" distB="0" distL="0" distR="0">
            <wp:extent cx="3377565" cy="2999740"/>
            <wp:effectExtent l="19050" t="0" r="0" b="0"/>
            <wp:docPr id="15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cstate="print"/>
                    <a:srcRect/>
                    <a:stretch>
                      <a:fillRect/>
                    </a:stretch>
                  </pic:blipFill>
                  <pic:spPr bwMode="auto">
                    <a:xfrm>
                      <a:off x="0" y="0"/>
                      <a:ext cx="3377565" cy="2999740"/>
                    </a:xfrm>
                    <a:prstGeom prst="rect">
                      <a:avLst/>
                    </a:prstGeom>
                    <a:noFill/>
                  </pic:spPr>
                </pic:pic>
              </a:graphicData>
            </a:graphic>
          </wp:inline>
        </w:drawing>
      </w:r>
    </w:p>
    <w:p w:rsidR="004E723F" w:rsidRDefault="004E723F" w:rsidP="004E723F">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57</w:t>
      </w:r>
      <w:r w:rsidR="00A17624">
        <w:rPr>
          <w:noProof/>
        </w:rPr>
        <w:fldChar w:fldCharType="end"/>
      </w:r>
    </w:p>
    <w:p w:rsidR="004E723F" w:rsidRDefault="004E723F" w:rsidP="004E723F">
      <w:pPr>
        <w:pStyle w:val="ppFigureCaptionIndent"/>
      </w:pPr>
      <w:r>
        <w:t>To get more detail, view tracked events</w:t>
      </w:r>
    </w:p>
    <w:p w:rsidR="001E0F02" w:rsidRPr="001E0F02" w:rsidRDefault="001E0F02" w:rsidP="001E0F02">
      <w:pPr>
        <w:pStyle w:val="ppBodyTextIndent"/>
      </w:pPr>
    </w:p>
    <w:p w:rsidR="00CA5756" w:rsidRDefault="00C72944" w:rsidP="00CA5756">
      <w:pPr>
        <w:pStyle w:val="ppNumberList"/>
      </w:pPr>
      <w:r>
        <w:t xml:space="preserve">You will see some </w:t>
      </w:r>
      <w:r w:rsidR="00316655">
        <w:rPr>
          <w:b/>
        </w:rPr>
        <w:t>W</w:t>
      </w:r>
      <w:r w:rsidRPr="00457A40">
        <w:rPr>
          <w:b/>
        </w:rPr>
        <w:t>arning</w:t>
      </w:r>
      <w:r>
        <w:t xml:space="preserve"> and </w:t>
      </w:r>
      <w:r w:rsidR="00316655">
        <w:rPr>
          <w:b/>
        </w:rPr>
        <w:t>E</w:t>
      </w:r>
      <w:r w:rsidRPr="00457A40">
        <w:rPr>
          <w:b/>
        </w:rPr>
        <w:t>rror</w:t>
      </w:r>
      <w:r>
        <w:t xml:space="preserve"> events in the list. Click on these</w:t>
      </w:r>
      <w:r w:rsidR="008B0ABC">
        <w:t>,</w:t>
      </w:r>
      <w:r>
        <w:t xml:space="preserve"> and then the </w:t>
      </w:r>
      <w:r w:rsidRPr="00457A40">
        <w:rPr>
          <w:b/>
        </w:rPr>
        <w:t>Errors</w:t>
      </w:r>
      <w:r>
        <w:t xml:space="preserve"> tab to see </w:t>
      </w:r>
      <w:r w:rsidR="00CA5756">
        <w:t>more information about the error</w:t>
      </w:r>
      <w:r>
        <w:t>.</w:t>
      </w:r>
    </w:p>
    <w:p w:rsidR="00C72944" w:rsidRDefault="00C9756A" w:rsidP="00E453C4">
      <w:pPr>
        <w:pStyle w:val="ppFigureIndent"/>
      </w:pPr>
      <w:r>
        <w:rPr>
          <w:noProof/>
          <w:lang w:bidi="ar-SA"/>
        </w:rPr>
        <w:lastRenderedPageBreak/>
        <w:drawing>
          <wp:inline distT="0" distB="0" distL="0" distR="0">
            <wp:extent cx="5968365" cy="6328410"/>
            <wp:effectExtent l="19050" t="0" r="0" b="0"/>
            <wp:docPr id="1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srcRect/>
                    <a:stretch>
                      <a:fillRect/>
                    </a:stretch>
                  </pic:blipFill>
                  <pic:spPr bwMode="auto">
                    <a:xfrm>
                      <a:off x="0" y="0"/>
                      <a:ext cx="5968365" cy="6328410"/>
                    </a:xfrm>
                    <a:prstGeom prst="rect">
                      <a:avLst/>
                    </a:prstGeom>
                    <a:noFill/>
                  </pic:spPr>
                </pic:pic>
              </a:graphicData>
            </a:graphic>
          </wp:inline>
        </w:drawing>
      </w:r>
    </w:p>
    <w:p w:rsidR="00CA5756" w:rsidRDefault="00CA5756" w:rsidP="00E453C4">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58</w:t>
      </w:r>
      <w:r w:rsidR="00A17624">
        <w:rPr>
          <w:noProof/>
        </w:rPr>
        <w:fldChar w:fldCharType="end"/>
      </w:r>
    </w:p>
    <w:p w:rsidR="00CA5756" w:rsidRDefault="00CA5756" w:rsidP="00E453C4">
      <w:pPr>
        <w:pStyle w:val="ppFigureCaptionIndent"/>
      </w:pPr>
      <w:r>
        <w:t xml:space="preserve">The </w:t>
      </w:r>
      <w:proofErr w:type="spellStart"/>
      <w:r>
        <w:t>WorkflowInstanceAbort</w:t>
      </w:r>
      <w:proofErr w:type="spellEnd"/>
      <w:r>
        <w:t xml:space="preserve"> record showing the cause of the failure</w:t>
      </w:r>
    </w:p>
    <w:p w:rsidR="00C72944" w:rsidRDefault="00C72944" w:rsidP="005313BB">
      <w:pPr>
        <w:pStyle w:val="ppBodyTextIndent"/>
      </w:pPr>
    </w:p>
    <w:p w:rsidR="004E723F" w:rsidRDefault="00884690" w:rsidP="00CE2264">
      <w:pPr>
        <w:pStyle w:val="ppNumberList"/>
      </w:pPr>
      <w:r>
        <w:t>You</w:t>
      </w:r>
      <w:r w:rsidR="00CA5756">
        <w:t xml:space="preserve"> can see from the error that the mail system could not fin</w:t>
      </w:r>
      <w:r>
        <w:t>d the path C:\Mailbox because you</w:t>
      </w:r>
      <w:r w:rsidR="001C781B">
        <w:t xml:space="preserve"> renamed it earlier to C</w:t>
      </w:r>
      <w:r w:rsidR="00CA5756">
        <w:t>:\Mailbox2.</w:t>
      </w:r>
    </w:p>
    <w:p w:rsidR="00E55FFF" w:rsidRDefault="00E55FFF" w:rsidP="00E55FFF">
      <w:pPr>
        <w:pStyle w:val="ppListEnd"/>
      </w:pPr>
    </w:p>
    <w:p w:rsidR="004E723F" w:rsidRDefault="00E55FFF" w:rsidP="004D5BDE">
      <w:pPr>
        <w:pStyle w:val="ppProcedureStart"/>
      </w:pPr>
      <w:bookmarkStart w:id="102" w:name="_Toc244311005"/>
      <w:bookmarkStart w:id="103" w:name="_Toc282002960"/>
      <w:r>
        <w:t>Task 2 – Correct</w:t>
      </w:r>
      <w:r w:rsidR="004D5BDE">
        <w:t xml:space="preserve">ing the </w:t>
      </w:r>
      <w:r w:rsidR="00434D32">
        <w:t>E</w:t>
      </w:r>
      <w:r w:rsidR="004D5BDE">
        <w:t xml:space="preserve">rror and </w:t>
      </w:r>
      <w:r w:rsidR="00434D32">
        <w:t>R</w:t>
      </w:r>
      <w:r w:rsidR="004D5BDE">
        <w:t>esuming</w:t>
      </w:r>
      <w:r>
        <w:t xml:space="preserve"> the </w:t>
      </w:r>
      <w:r w:rsidR="00434D32">
        <w:t>W</w:t>
      </w:r>
      <w:r>
        <w:t>orkflow</w:t>
      </w:r>
      <w:bookmarkEnd w:id="102"/>
      <w:bookmarkEnd w:id="103"/>
    </w:p>
    <w:p w:rsidR="00C72944" w:rsidRDefault="004E723F" w:rsidP="00CA5756">
      <w:pPr>
        <w:pStyle w:val="ppNumberList"/>
      </w:pPr>
      <w:r>
        <w:t xml:space="preserve">Switch back </w:t>
      </w:r>
      <w:r w:rsidR="00C72944">
        <w:t xml:space="preserve">to </w:t>
      </w:r>
      <w:r w:rsidR="00C72944" w:rsidRPr="00275A10">
        <w:rPr>
          <w:b/>
        </w:rPr>
        <w:t>Windows Explorer</w:t>
      </w:r>
      <w:r w:rsidR="0081132B" w:rsidRPr="0081132B">
        <w:t>,</w:t>
      </w:r>
      <w:r w:rsidR="00C72944">
        <w:t xml:space="preserve"> and rename the </w:t>
      </w:r>
      <w:r w:rsidR="00316655" w:rsidRPr="00316655">
        <w:rPr>
          <w:b/>
        </w:rPr>
        <w:t>C:\</w:t>
      </w:r>
      <w:r w:rsidR="00C72944" w:rsidRPr="00316655">
        <w:rPr>
          <w:b/>
        </w:rPr>
        <w:t>Mailbox2</w:t>
      </w:r>
      <w:r w:rsidR="00C72944">
        <w:t xml:space="preserve"> folder to </w:t>
      </w:r>
      <w:r w:rsidR="00316655" w:rsidRPr="00316655">
        <w:rPr>
          <w:b/>
        </w:rPr>
        <w:t>C:\</w:t>
      </w:r>
      <w:r w:rsidR="00C72944" w:rsidRPr="00316655">
        <w:rPr>
          <w:b/>
        </w:rPr>
        <w:t>Mailbox</w:t>
      </w:r>
      <w:r w:rsidR="00C72944">
        <w:t>.</w:t>
      </w:r>
    </w:p>
    <w:p w:rsidR="00C72944" w:rsidRDefault="004E723F" w:rsidP="00CA5756">
      <w:pPr>
        <w:pStyle w:val="ppNumberList"/>
      </w:pPr>
      <w:r>
        <w:lastRenderedPageBreak/>
        <w:t xml:space="preserve">Switch </w:t>
      </w:r>
      <w:r w:rsidR="00C72944">
        <w:t xml:space="preserve">to the </w:t>
      </w:r>
      <w:r w:rsidR="00C72944" w:rsidRPr="004E723F">
        <w:rPr>
          <w:b/>
        </w:rPr>
        <w:t>IIS Manager</w:t>
      </w:r>
      <w:r w:rsidR="008B0ABC">
        <w:t>,</w:t>
      </w:r>
      <w:r w:rsidR="00C72944">
        <w:t xml:space="preserve"> </w:t>
      </w:r>
      <w:r>
        <w:t xml:space="preserve">and click the back button to return to the </w:t>
      </w:r>
      <w:r w:rsidRPr="001D4F78">
        <w:rPr>
          <w:b/>
        </w:rPr>
        <w:t>Persisted WF Instances</w:t>
      </w:r>
      <w:r>
        <w:rPr>
          <w:b/>
        </w:rPr>
        <w:t xml:space="preserve"> </w:t>
      </w:r>
      <w:r w:rsidRPr="004E723F">
        <w:t>page</w:t>
      </w:r>
      <w:r w:rsidR="005313BB">
        <w:t>.</w:t>
      </w:r>
    </w:p>
    <w:p w:rsidR="004E723F" w:rsidRDefault="00C9756A" w:rsidP="004E723F">
      <w:pPr>
        <w:pStyle w:val="ppFigureIndent"/>
      </w:pPr>
      <w:r>
        <w:rPr>
          <w:noProof/>
          <w:lang w:bidi="ar-SA"/>
        </w:rPr>
        <w:drawing>
          <wp:inline distT="0" distB="0" distL="0" distR="0">
            <wp:extent cx="5041900" cy="810895"/>
            <wp:effectExtent l="19050" t="0" r="6350" b="0"/>
            <wp:docPr id="15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cstate="print"/>
                    <a:srcRect/>
                    <a:stretch>
                      <a:fillRect/>
                    </a:stretch>
                  </pic:blipFill>
                  <pic:spPr bwMode="auto">
                    <a:xfrm>
                      <a:off x="0" y="0"/>
                      <a:ext cx="5041900" cy="810895"/>
                    </a:xfrm>
                    <a:prstGeom prst="rect">
                      <a:avLst/>
                    </a:prstGeom>
                    <a:noFill/>
                  </pic:spPr>
                </pic:pic>
              </a:graphicData>
            </a:graphic>
          </wp:inline>
        </w:drawing>
      </w:r>
    </w:p>
    <w:p w:rsidR="004E723F" w:rsidRDefault="004E723F" w:rsidP="004E723F">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59</w:t>
      </w:r>
      <w:r w:rsidR="00A17624">
        <w:rPr>
          <w:noProof/>
        </w:rPr>
        <w:fldChar w:fldCharType="end"/>
      </w:r>
    </w:p>
    <w:p w:rsidR="004E723F" w:rsidRDefault="004E723F" w:rsidP="004E723F">
      <w:pPr>
        <w:pStyle w:val="ppFigureCaptionIndent"/>
      </w:pPr>
      <w:r>
        <w:t xml:space="preserve">Click the back button to return to the </w:t>
      </w:r>
      <w:r w:rsidRPr="004E723F">
        <w:t>Persisted WF Instances</w:t>
      </w:r>
      <w:r>
        <w:t xml:space="preserve"> page</w:t>
      </w:r>
    </w:p>
    <w:p w:rsidR="001E0F02" w:rsidRPr="001E0F02" w:rsidRDefault="001E0F02" w:rsidP="001E0F02">
      <w:pPr>
        <w:pStyle w:val="ppBodyTextIndent"/>
      </w:pPr>
    </w:p>
    <w:p w:rsidR="00CA5756" w:rsidRDefault="00DA5E95" w:rsidP="00CA5756">
      <w:pPr>
        <w:pStyle w:val="ppNumberList"/>
      </w:pPr>
      <w:r>
        <w:t>Right-</w:t>
      </w:r>
      <w:r w:rsidR="00C72944">
        <w:t>click the suspended instance</w:t>
      </w:r>
      <w:r w:rsidR="008B0ABC">
        <w:t>,</w:t>
      </w:r>
      <w:r w:rsidR="00C72944">
        <w:t xml:space="preserve"> and select the </w:t>
      </w:r>
      <w:r w:rsidR="00C72944" w:rsidRPr="00F55212">
        <w:rPr>
          <w:b/>
        </w:rPr>
        <w:t>Resume</w:t>
      </w:r>
      <w:r w:rsidR="00C72944">
        <w:t xml:space="preserve"> action. This will </w:t>
      </w:r>
      <w:r w:rsidR="00CA5756">
        <w:t xml:space="preserve">queue the command to resume the instance </w:t>
      </w:r>
      <w:r w:rsidR="00C72944">
        <w:t>from its last persist point.</w:t>
      </w:r>
    </w:p>
    <w:p w:rsidR="00C72944" w:rsidRDefault="00C9756A" w:rsidP="0086081F">
      <w:pPr>
        <w:pStyle w:val="ppFigureIndent"/>
      </w:pPr>
      <w:r>
        <w:rPr>
          <w:noProof/>
          <w:lang w:bidi="ar-SA"/>
        </w:rPr>
        <w:drawing>
          <wp:inline distT="0" distB="0" distL="0" distR="0">
            <wp:extent cx="5968365" cy="5541645"/>
            <wp:effectExtent l="19050" t="0" r="0" b="0"/>
            <wp:docPr id="15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srcRect/>
                    <a:stretch>
                      <a:fillRect/>
                    </a:stretch>
                  </pic:blipFill>
                  <pic:spPr bwMode="auto">
                    <a:xfrm>
                      <a:off x="0" y="0"/>
                      <a:ext cx="5968365" cy="5541645"/>
                    </a:xfrm>
                    <a:prstGeom prst="rect">
                      <a:avLst/>
                    </a:prstGeom>
                    <a:noFill/>
                  </pic:spPr>
                </pic:pic>
              </a:graphicData>
            </a:graphic>
          </wp:inline>
        </w:drawing>
      </w:r>
    </w:p>
    <w:p w:rsidR="00CA5756" w:rsidRDefault="00CA5756" w:rsidP="0086081F">
      <w:pPr>
        <w:pStyle w:val="ppFigureNumberIndent"/>
      </w:pPr>
      <w:r>
        <w:lastRenderedPageBreak/>
        <w:t xml:space="preserve">Figure </w:t>
      </w:r>
      <w:r w:rsidR="00A17624">
        <w:fldChar w:fldCharType="begin"/>
      </w:r>
      <w:r w:rsidR="000B2C4C">
        <w:instrText xml:space="preserve"> SEQ Figure \* ARABIC </w:instrText>
      </w:r>
      <w:r w:rsidR="00A17624">
        <w:fldChar w:fldCharType="separate"/>
      </w:r>
      <w:r w:rsidR="00E15FDC">
        <w:rPr>
          <w:noProof/>
        </w:rPr>
        <w:t>60</w:t>
      </w:r>
      <w:r w:rsidR="00A17624">
        <w:rPr>
          <w:noProof/>
        </w:rPr>
        <w:fldChar w:fldCharType="end"/>
      </w:r>
    </w:p>
    <w:p w:rsidR="00CA5756" w:rsidRDefault="00CA5756" w:rsidP="0086081F">
      <w:pPr>
        <w:pStyle w:val="ppFigureCaptionIndent"/>
      </w:pPr>
      <w:r>
        <w:t>Resume the suspended instance</w:t>
      </w:r>
    </w:p>
    <w:p w:rsidR="00D75DA5" w:rsidRPr="00D75DA5" w:rsidRDefault="00D75DA5" w:rsidP="005313BB">
      <w:pPr>
        <w:pStyle w:val="ppBodyTextIndent"/>
      </w:pPr>
    </w:p>
    <w:p w:rsidR="00C72944" w:rsidRDefault="00C72944" w:rsidP="00CE2264">
      <w:pPr>
        <w:pStyle w:val="ppNumberList"/>
      </w:pPr>
      <w:r>
        <w:t xml:space="preserve">Wait a </w:t>
      </w:r>
      <w:r w:rsidRPr="00CE2264">
        <w:t>few</w:t>
      </w:r>
      <w:r>
        <w:t xml:space="preserve"> seconds</w:t>
      </w:r>
      <w:r w:rsidR="008B0ABC">
        <w:t>,</w:t>
      </w:r>
      <w:r>
        <w:t xml:space="preserve"> and click the </w:t>
      </w:r>
      <w:r w:rsidR="00DA5E95">
        <w:rPr>
          <w:b/>
        </w:rPr>
        <w:t>Refresh</w:t>
      </w:r>
      <w:r>
        <w:t xml:space="preserve"> butto</w:t>
      </w:r>
      <w:r w:rsidR="004E723F">
        <w:t>n. You should see an empty list because the workflow resumed and completed</w:t>
      </w:r>
      <w:r w:rsidR="008B0ABC">
        <w:t>.</w:t>
      </w:r>
    </w:p>
    <w:p w:rsidR="00C72944" w:rsidRDefault="00C72944" w:rsidP="00CA5756">
      <w:pPr>
        <w:pStyle w:val="ppNumberList"/>
      </w:pPr>
      <w:r>
        <w:t xml:space="preserve">Return to the </w:t>
      </w:r>
      <w:proofErr w:type="spellStart"/>
      <w:r w:rsidR="00DA5E95" w:rsidRPr="00DA5E95">
        <w:rPr>
          <w:b/>
        </w:rPr>
        <w:t>AppFabric</w:t>
      </w:r>
      <w:proofErr w:type="spellEnd"/>
      <w:r w:rsidR="00DA5E95" w:rsidRPr="00DA5E95">
        <w:rPr>
          <w:b/>
        </w:rPr>
        <w:t xml:space="preserve"> </w:t>
      </w:r>
      <w:r w:rsidRPr="00DA5E95">
        <w:rPr>
          <w:b/>
        </w:rPr>
        <w:t>Dashboard</w:t>
      </w:r>
      <w:r>
        <w:t xml:space="preserve"> and </w:t>
      </w:r>
      <w:r w:rsidRPr="00DA5E95">
        <w:t>refresh</w:t>
      </w:r>
      <w:r>
        <w:t xml:space="preserve"> it.</w:t>
      </w:r>
      <w:r w:rsidR="00EB093B">
        <w:t xml:space="preserve"> </w:t>
      </w:r>
      <w:r>
        <w:t>You should now see 1 persisted WF instance in the</w:t>
      </w:r>
      <w:r w:rsidR="0034683E">
        <w:t xml:space="preserve"> </w:t>
      </w:r>
      <w:r w:rsidR="0034683E" w:rsidRPr="0034683E">
        <w:rPr>
          <w:b/>
        </w:rPr>
        <w:t>Active</w:t>
      </w:r>
      <w:r w:rsidR="0034683E">
        <w:t xml:space="preserve"> or </w:t>
      </w:r>
      <w:proofErr w:type="gramStart"/>
      <w:r>
        <w:rPr>
          <w:b/>
        </w:rPr>
        <w:t>Idle</w:t>
      </w:r>
      <w:proofErr w:type="gramEnd"/>
      <w:r>
        <w:t xml:space="preserve"> state</w:t>
      </w:r>
      <w:r w:rsidR="0034683E">
        <w:t xml:space="preserve"> depending upon how long it takes you to view it</w:t>
      </w:r>
      <w:r>
        <w:t>.</w:t>
      </w:r>
    </w:p>
    <w:p w:rsidR="00942E19" w:rsidRDefault="00942E19" w:rsidP="00942E19">
      <w:pPr>
        <w:pStyle w:val="ppNumberList"/>
      </w:pPr>
      <w:r>
        <w:t xml:space="preserve">In </w:t>
      </w:r>
      <w:r w:rsidRPr="00F87726">
        <w:rPr>
          <w:b/>
        </w:rPr>
        <w:t>Windows Explorer</w:t>
      </w:r>
      <w:r>
        <w:t xml:space="preserve"> go to </w:t>
      </w:r>
      <w:r w:rsidRPr="00F87726">
        <w:rPr>
          <w:b/>
        </w:rPr>
        <w:t>C:\Mailbox</w:t>
      </w:r>
      <w:r>
        <w:t xml:space="preserve"> and find the latest message. Open it</w:t>
      </w:r>
      <w:r w:rsidR="008B0ABC">
        <w:t>,</w:t>
      </w:r>
      <w:r>
        <w:t xml:space="preserve"> and click the link to review the application.</w:t>
      </w:r>
    </w:p>
    <w:p w:rsidR="00942E19" w:rsidRDefault="00942E19" w:rsidP="00942E19">
      <w:pPr>
        <w:pStyle w:val="ppNumberList"/>
      </w:pPr>
      <w:r>
        <w:t xml:space="preserve">In the review web page click the </w:t>
      </w:r>
      <w:r w:rsidRPr="00F87726">
        <w:rPr>
          <w:b/>
        </w:rPr>
        <w:t>Hire</w:t>
      </w:r>
      <w:r>
        <w:t xml:space="preserve"> or </w:t>
      </w:r>
      <w:r w:rsidRPr="00F87726">
        <w:rPr>
          <w:b/>
        </w:rPr>
        <w:t>No hire</w:t>
      </w:r>
      <w:r>
        <w:t xml:space="preserve"> button.</w:t>
      </w:r>
      <w:r w:rsidR="00EB093B">
        <w:t xml:space="preserve"> </w:t>
      </w:r>
      <w:r>
        <w:t xml:space="preserve">This will send a message to the </w:t>
      </w:r>
      <w:proofErr w:type="spellStart"/>
      <w:r>
        <w:t>SubmitApplication</w:t>
      </w:r>
      <w:proofErr w:type="spellEnd"/>
      <w:r>
        <w:t xml:space="preserve"> workflow using the </w:t>
      </w:r>
      <w:proofErr w:type="spellStart"/>
      <w:r>
        <w:t>HumanScreeningCompleted</w:t>
      </w:r>
      <w:proofErr w:type="spellEnd"/>
      <w:r>
        <w:t xml:space="preserve"> operation.</w:t>
      </w:r>
    </w:p>
    <w:p w:rsidR="0034683E" w:rsidRDefault="0034683E" w:rsidP="00942E19">
      <w:pPr>
        <w:pStyle w:val="ppNumberList"/>
      </w:pPr>
      <w:r>
        <w:t>In the C:\Mailbox folder you should see another message with the result</w:t>
      </w:r>
      <w:r w:rsidR="00E00DD8">
        <w:t>.</w:t>
      </w:r>
    </w:p>
    <w:p w:rsidR="0034683E" w:rsidRDefault="0034683E" w:rsidP="00942E19">
      <w:pPr>
        <w:pStyle w:val="ppNumberList"/>
      </w:pPr>
      <w:r>
        <w:t xml:space="preserve">Switch back to </w:t>
      </w:r>
      <w:r w:rsidRPr="008C78A8">
        <w:rPr>
          <w:b/>
        </w:rPr>
        <w:t>IIS Manager</w:t>
      </w:r>
      <w:r w:rsidR="008B0ABC">
        <w:t>,</w:t>
      </w:r>
      <w:r>
        <w:t xml:space="preserve"> and refresh the </w:t>
      </w:r>
      <w:proofErr w:type="spellStart"/>
      <w:r w:rsidR="008C78A8" w:rsidRPr="008C78A8">
        <w:rPr>
          <w:b/>
        </w:rPr>
        <w:t>AppFrabric</w:t>
      </w:r>
      <w:proofErr w:type="spellEnd"/>
      <w:r w:rsidR="008C78A8" w:rsidRPr="008C78A8">
        <w:rPr>
          <w:b/>
        </w:rPr>
        <w:t xml:space="preserve"> </w:t>
      </w:r>
      <w:r w:rsidRPr="008C78A8">
        <w:rPr>
          <w:b/>
        </w:rPr>
        <w:t>Dashboard</w:t>
      </w:r>
      <w:r>
        <w:t>.</w:t>
      </w:r>
      <w:r w:rsidR="00EB093B">
        <w:t xml:space="preserve"> </w:t>
      </w:r>
      <w:r>
        <w:t>You should see the Completions count incremented by 1.</w:t>
      </w:r>
      <w:r w:rsidR="00EB093B">
        <w:t xml:space="preserve"> </w:t>
      </w:r>
      <w:r w:rsidR="001B2ACC">
        <w:t>Cl</w:t>
      </w:r>
      <w:r>
        <w:t xml:space="preserve">ick </w:t>
      </w:r>
      <w:r w:rsidRPr="001B2ACC">
        <w:rPr>
          <w:b/>
        </w:rPr>
        <w:t>Completions:</w:t>
      </w:r>
      <w:r>
        <w:t xml:space="preserve"> you will be able to review the </w:t>
      </w:r>
      <w:r w:rsidR="001B2ACC">
        <w:t>statistics about the Submit Application workflow as shown.</w:t>
      </w:r>
    </w:p>
    <w:p w:rsidR="008C78A8" w:rsidRPr="008C78A8" w:rsidRDefault="008C78A8" w:rsidP="008C78A8">
      <w:pPr>
        <w:pStyle w:val="ppFigureIndent"/>
      </w:pPr>
      <w:r>
        <w:rPr>
          <w:noProof/>
          <w:lang w:bidi="ar-SA"/>
        </w:rPr>
        <w:drawing>
          <wp:inline distT="0" distB="0" distL="0" distR="0">
            <wp:extent cx="5934075" cy="1695450"/>
            <wp:effectExtent l="19050" t="0" r="9525"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5934075" cy="1695450"/>
                    </a:xfrm>
                    <a:prstGeom prst="rect">
                      <a:avLst/>
                    </a:prstGeom>
                    <a:noFill/>
                    <a:ln w="9525">
                      <a:noFill/>
                      <a:miter lim="800000"/>
                      <a:headEnd/>
                      <a:tailEnd/>
                    </a:ln>
                  </pic:spPr>
                </pic:pic>
              </a:graphicData>
            </a:graphic>
          </wp:inline>
        </w:drawing>
      </w:r>
    </w:p>
    <w:p w:rsidR="001B2ACC" w:rsidRDefault="001B2ACC" w:rsidP="0086081F">
      <w:pPr>
        <w:pStyle w:val="ppFigureNumberIndent"/>
      </w:pPr>
      <w:r>
        <w:t xml:space="preserve">Figure </w:t>
      </w:r>
      <w:r w:rsidR="00A17624">
        <w:fldChar w:fldCharType="begin"/>
      </w:r>
      <w:r w:rsidR="000B2C4C">
        <w:instrText xml:space="preserve"> SEQ Figure \* ARABIC </w:instrText>
      </w:r>
      <w:r w:rsidR="00A17624">
        <w:fldChar w:fldCharType="separate"/>
      </w:r>
      <w:r w:rsidR="00E15FDC">
        <w:rPr>
          <w:noProof/>
        </w:rPr>
        <w:t>61</w:t>
      </w:r>
      <w:r w:rsidR="00A17624">
        <w:rPr>
          <w:noProof/>
        </w:rPr>
        <w:fldChar w:fldCharType="end"/>
      </w:r>
    </w:p>
    <w:p w:rsidR="001B2ACC" w:rsidRDefault="001B2ACC" w:rsidP="0086081F">
      <w:pPr>
        <w:pStyle w:val="ppFigureCaptionIndent"/>
      </w:pPr>
      <w:r>
        <w:t>The completed workflow</w:t>
      </w:r>
    </w:p>
    <w:p w:rsidR="005313BB" w:rsidRPr="005313BB" w:rsidRDefault="005313BB" w:rsidP="005313BB">
      <w:pPr>
        <w:pStyle w:val="ppBodyTextIndent"/>
      </w:pPr>
    </w:p>
    <w:p w:rsidR="00942E19" w:rsidRDefault="00942E19" w:rsidP="00942E19">
      <w:pPr>
        <w:pStyle w:val="ppListEnd"/>
      </w:pPr>
    </w:p>
    <w:p w:rsidR="000023CC" w:rsidRPr="006E7BDE" w:rsidRDefault="000023CC" w:rsidP="000023CC">
      <w:pPr>
        <w:pStyle w:val="Heading1"/>
      </w:pPr>
      <w:r w:rsidRPr="006E7BDE">
        <w:t>Next Step</w:t>
      </w:r>
    </w:p>
    <w:sdt>
      <w:sdtPr>
        <w:rPr>
          <w:rStyle w:val="Hyperlink"/>
        </w:rPr>
        <w:alias w:val="Topic Link"/>
        <w:tag w:val="538790aa-badd-494f-8f49-693be0a82003"/>
        <w:id w:val="1236661895"/>
        <w:placeholder>
          <w:docPart w:val="DefaultPlaceholder_1082065158"/>
        </w:placeholder>
        <w:text/>
      </w:sdtPr>
      <w:sdtEndPr>
        <w:rPr>
          <w:rStyle w:val="Hyperlink"/>
        </w:rPr>
      </w:sdtEndPr>
      <w:sdtContent>
        <w:p w:rsidR="000023CC" w:rsidRDefault="006F39C3" w:rsidP="000023CC">
          <w:r>
            <w:rPr>
              <w:rStyle w:val="Hyperlink"/>
            </w:rPr>
            <w:t>Summary</w:t>
          </w:r>
        </w:p>
      </w:sdtContent>
    </w:sdt>
    <w:p w:rsidR="000023CC" w:rsidRPr="000023CC" w:rsidRDefault="000023CC" w:rsidP="000023CC">
      <w:pPr>
        <w:pStyle w:val="ppListEnd"/>
      </w:pPr>
    </w:p>
    <w:bookmarkStart w:id="104" w:name="_Toc282002961" w:displacedByCustomXml="next"/>
    <w:bookmarkStart w:id="105" w:name="_Toc244311006" w:displacedByCustomXml="next"/>
    <w:sdt>
      <w:sdtPr>
        <w:alias w:val="Topic"/>
        <w:tag w:val="538790aa-badd-494f-8f49-693be0a82003"/>
        <w:id w:val="-1421489307"/>
        <w:placeholder>
          <w:docPart w:val="DefaultPlaceholder_1082065158"/>
        </w:placeholder>
        <w:text/>
      </w:sdtPr>
      <w:sdtEndPr/>
      <w:sdtContent>
        <w:p w:rsidR="00942E19" w:rsidRDefault="006F39C3" w:rsidP="000023CC">
          <w:pPr>
            <w:pStyle w:val="ppTopic"/>
          </w:pPr>
          <w:r>
            <w:t>Summary</w:t>
          </w:r>
        </w:p>
      </w:sdtContent>
    </w:sdt>
    <w:bookmarkEnd w:id="104" w:displacedByCustomXml="prev"/>
    <w:bookmarkEnd w:id="105" w:displacedByCustomXml="prev"/>
    <w:p w:rsidR="00942E19" w:rsidRDefault="00942E19" w:rsidP="00942E19">
      <w:pPr>
        <w:pStyle w:val="ppBodyText"/>
      </w:pPr>
      <w:r>
        <w:t>In this lab you have learned how to build, send and receive messages using Workflow Services.</w:t>
      </w:r>
      <w:r w:rsidR="00EB093B">
        <w:t xml:space="preserve"> </w:t>
      </w:r>
      <w:r>
        <w:t>You’ve also seen how you can deploy</w:t>
      </w:r>
      <w:r w:rsidR="001B2ACC">
        <w:t>, monitor</w:t>
      </w:r>
      <w:r>
        <w:t xml:space="preserve"> a</w:t>
      </w:r>
      <w:r w:rsidR="0093726B">
        <w:t xml:space="preserve">nd troubleshoot services using </w:t>
      </w:r>
      <w:r w:rsidR="008C78A8">
        <w:t xml:space="preserve">Windows Server </w:t>
      </w:r>
      <w:proofErr w:type="spellStart"/>
      <w:r w:rsidR="0093726B">
        <w:t>AppFabric</w:t>
      </w:r>
      <w:proofErr w:type="spellEnd"/>
      <w:r>
        <w:t>.</w:t>
      </w:r>
    </w:p>
    <w:p w:rsidR="00942E19" w:rsidRDefault="009F1E67" w:rsidP="00942E19">
      <w:pPr>
        <w:pStyle w:val="ppNote"/>
        <w:rPr>
          <w:noProof/>
        </w:rPr>
      </w:pPr>
      <w:r>
        <w:rPr>
          <w:noProof/>
          <w:lang w:bidi="ar-SA"/>
        </w:rPr>
        <w:lastRenderedPageBreak/>
        <w:drawing>
          <wp:inline distT="0" distB="0" distL="0" distR="0">
            <wp:extent cx="298450" cy="3048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a:stretch>
                      <a:fillRect/>
                    </a:stretch>
                  </pic:blipFill>
                  <pic:spPr bwMode="auto">
                    <a:xfrm>
                      <a:off x="0" y="0"/>
                      <a:ext cx="298450" cy="304800"/>
                    </a:xfrm>
                    <a:prstGeom prst="rect">
                      <a:avLst/>
                    </a:prstGeom>
                    <a:noFill/>
                  </pic:spPr>
                </pic:pic>
              </a:graphicData>
            </a:graphic>
          </wp:inline>
        </w:drawing>
      </w:r>
      <w:r w:rsidR="00EB093B">
        <w:rPr>
          <w:noProof/>
        </w:rPr>
        <w:t xml:space="preserve"> </w:t>
      </w:r>
      <w:r w:rsidR="00942E19" w:rsidRPr="00942E19">
        <w:rPr>
          <w:b/>
          <w:noProof/>
        </w:rPr>
        <w:t>Feedback</w:t>
      </w:r>
    </w:p>
    <w:p w:rsidR="00570F09" w:rsidRPr="005313BB" w:rsidRDefault="00942E19" w:rsidP="00434D32">
      <w:pPr>
        <w:pStyle w:val="ppNote"/>
      </w:pPr>
      <w:r>
        <w:rPr>
          <w:noProof/>
        </w:rPr>
        <w:t xml:space="preserve">What do you think of this lab? What do you think of the new Windows Workflow 4? Your feedback is important; it will help us build the best product for you. Please take a moment to provide it. Send your comments to </w:t>
      </w:r>
      <w:r w:rsidRPr="005313BB">
        <w:rPr>
          <w:b/>
          <w:noProof/>
        </w:rPr>
        <w:t>wfwcfhol@microsoft.com</w:t>
      </w:r>
      <w:r w:rsidR="005313BB" w:rsidRPr="005313BB">
        <w:rPr>
          <w:noProof/>
        </w:rPr>
        <w:t>.</w:t>
      </w:r>
    </w:p>
    <w:sectPr w:rsidR="00570F09" w:rsidRPr="005313BB" w:rsidSect="00EC6A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4048" w:rsidRDefault="00C84048" w:rsidP="007A7B01">
      <w:r>
        <w:separator/>
      </w:r>
    </w:p>
  </w:endnote>
  <w:endnote w:type="continuationSeparator" w:id="0">
    <w:p w:rsidR="00C84048" w:rsidRDefault="00C84048" w:rsidP="007A7B01">
      <w:r>
        <w:continuationSeparator/>
      </w:r>
    </w:p>
  </w:endnote>
  <w:endnote w:type="continuationNotice" w:id="1">
    <w:p w:rsidR="00C84048" w:rsidRDefault="00C84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4048" w:rsidRDefault="00C84048" w:rsidP="007A7B01">
      <w:r>
        <w:separator/>
      </w:r>
    </w:p>
  </w:footnote>
  <w:footnote w:type="continuationSeparator" w:id="0">
    <w:p w:rsidR="00C84048" w:rsidRDefault="00C84048" w:rsidP="007A7B01">
      <w:r>
        <w:continuationSeparator/>
      </w:r>
    </w:p>
  </w:footnote>
  <w:footnote w:type="continuationNotice" w:id="1">
    <w:p w:rsidR="00C84048" w:rsidRDefault="00C84048">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A6378"/>
    <w:multiLevelType w:val="hybridMultilevel"/>
    <w:tmpl w:val="FCE804E8"/>
    <w:lvl w:ilvl="0" w:tplc="BB8A1700">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10E8488B"/>
    <w:multiLevelType w:val="hybridMultilevel"/>
    <w:tmpl w:val="FCE804E8"/>
    <w:lvl w:ilvl="0" w:tplc="BB8A1700">
      <w:start w:val="1"/>
      <w:numFmt w:val="decimal"/>
      <w:lvlText w:val="%1."/>
      <w:lvlJc w:val="left"/>
      <w:pPr>
        <w:ind w:left="1800" w:hanging="360"/>
      </w:pPr>
      <w:rPr>
        <w:rFonts w:asciiTheme="minorHAnsi" w:eastAsiaTheme="minorEastAsia" w:hAnsiTheme="minorHAnsi"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tabs>
          <w:tab w:val="num" w:pos="3960"/>
        </w:tabs>
        <w:ind w:left="3960" w:hanging="360"/>
      </w:pPr>
    </w:lvl>
    <w:lvl w:ilvl="4" w:tplc="04090019">
      <w:start w:val="1"/>
      <w:numFmt w:val="decimal"/>
      <w:lvlText w:val="%5."/>
      <w:lvlJc w:val="left"/>
      <w:pPr>
        <w:tabs>
          <w:tab w:val="num" w:pos="4680"/>
        </w:tabs>
        <w:ind w:left="4680" w:hanging="360"/>
      </w:pPr>
    </w:lvl>
    <w:lvl w:ilvl="5" w:tplc="0409001B">
      <w:start w:val="1"/>
      <w:numFmt w:val="decimal"/>
      <w:lvlText w:val="%6."/>
      <w:lvlJc w:val="left"/>
      <w:pPr>
        <w:tabs>
          <w:tab w:val="num" w:pos="5400"/>
        </w:tabs>
        <w:ind w:left="5400" w:hanging="360"/>
      </w:pPr>
    </w:lvl>
    <w:lvl w:ilvl="6" w:tplc="0409000F">
      <w:start w:val="1"/>
      <w:numFmt w:val="decimal"/>
      <w:lvlText w:val="%7."/>
      <w:lvlJc w:val="left"/>
      <w:pPr>
        <w:tabs>
          <w:tab w:val="num" w:pos="6120"/>
        </w:tabs>
        <w:ind w:left="6120" w:hanging="360"/>
      </w:pPr>
    </w:lvl>
    <w:lvl w:ilvl="7" w:tplc="04090019">
      <w:start w:val="1"/>
      <w:numFmt w:val="decimal"/>
      <w:lvlText w:val="%8."/>
      <w:lvlJc w:val="left"/>
      <w:pPr>
        <w:tabs>
          <w:tab w:val="num" w:pos="6840"/>
        </w:tabs>
        <w:ind w:left="6840" w:hanging="360"/>
      </w:pPr>
    </w:lvl>
    <w:lvl w:ilvl="8" w:tplc="0409001B">
      <w:start w:val="1"/>
      <w:numFmt w:val="decimal"/>
      <w:lvlText w:val="%9."/>
      <w:lvlJc w:val="left"/>
      <w:pPr>
        <w:tabs>
          <w:tab w:val="num" w:pos="7560"/>
        </w:tabs>
        <w:ind w:left="7560" w:hanging="36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161D0DC5"/>
    <w:multiLevelType w:val="hybridMultilevel"/>
    <w:tmpl w:val="893E9E04"/>
    <w:lvl w:ilvl="0" w:tplc="765886C2">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269D144D"/>
    <w:multiLevelType w:val="hybridMultilevel"/>
    <w:tmpl w:val="EB1E7B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26F00091"/>
    <w:multiLevelType w:val="hybridMultilevel"/>
    <w:tmpl w:val="48E022AE"/>
    <w:lvl w:ilvl="0" w:tplc="BB8A1700">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8">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nsid w:val="47C7629F"/>
    <w:multiLevelType w:val="hybridMultilevel"/>
    <w:tmpl w:val="F1A043EA"/>
    <w:lvl w:ilvl="0" w:tplc="5F189E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2">
    <w:nsid w:val="4F91362A"/>
    <w:multiLevelType w:val="hybridMultilevel"/>
    <w:tmpl w:val="33B28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9174FC"/>
    <w:multiLevelType w:val="hybridMultilevel"/>
    <w:tmpl w:val="62523BBC"/>
    <w:lvl w:ilvl="0" w:tplc="8B2228A0">
      <w:start w:val="1"/>
      <w:numFmt w:val="decimal"/>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5">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nsid w:val="69467CF9"/>
    <w:multiLevelType w:val="hybridMultilevel"/>
    <w:tmpl w:val="62523BBC"/>
    <w:lvl w:ilvl="0" w:tplc="8B2228A0">
      <w:start w:val="1"/>
      <w:numFmt w:val="decimal"/>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263DE4"/>
    <w:multiLevelType w:val="hybridMultilevel"/>
    <w:tmpl w:val="62583FD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9">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70C804DC"/>
    <w:multiLevelType w:val="singleLevel"/>
    <w:tmpl w:val="1F8A68C4"/>
    <w:lvl w:ilvl="0">
      <w:start w:val="1"/>
      <w:numFmt w:val="bullet"/>
      <w:pStyle w:val="BulletedList2"/>
      <w:lvlText w:val=""/>
      <w:lvlJc w:val="left"/>
      <w:pPr>
        <w:tabs>
          <w:tab w:val="num" w:pos="720"/>
        </w:tabs>
        <w:ind w:left="720" w:hanging="360"/>
      </w:pPr>
      <w:rPr>
        <w:rFonts w:ascii="Symbol" w:hAnsi="Symbol" w:hint="default"/>
      </w:rPr>
    </w:lvl>
  </w:abstractNum>
  <w:abstractNum w:abstractNumId="21">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2">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3">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4"/>
  </w:num>
  <w:num w:numId="2">
    <w:abstractNumId w:val="18"/>
  </w:num>
  <w:num w:numId="3">
    <w:abstractNumId w:val="2"/>
  </w:num>
  <w:num w:numId="4">
    <w:abstractNumId w:val="23"/>
  </w:num>
  <w:num w:numId="5">
    <w:abstractNumId w:val="15"/>
  </w:num>
  <w:num w:numId="6">
    <w:abstractNumId w:val="19"/>
  </w:num>
  <w:num w:numId="7">
    <w:abstractNumId w:val="8"/>
  </w:num>
  <w:num w:numId="8">
    <w:abstractNumId w:val="22"/>
  </w:num>
  <w:num w:numId="9">
    <w:abstractNumId w:val="7"/>
  </w:num>
  <w:num w:numId="10">
    <w:abstractNumId w:val="2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4"/>
  </w:num>
  <w:num w:numId="20">
    <w:abstractNumId w:val="20"/>
  </w:num>
  <w:num w:numId="21">
    <w:abstractNumId w:val="9"/>
  </w:num>
  <w:num w:numId="22">
    <w:abstractNumId w:val="12"/>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0"/>
  </w:num>
  <w:num w:numId="31">
    <w:abstractNumId w:val="6"/>
  </w:num>
  <w:num w:numId="32">
    <w:abstractNumId w:val="16"/>
  </w:num>
  <w:num w:numId="33">
    <w:abstractNumId w:val="13"/>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 w:numId="36">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5B008E"/>
    <w:rsid w:val="000019CA"/>
    <w:rsid w:val="00001BBD"/>
    <w:rsid w:val="000023CC"/>
    <w:rsid w:val="00004F05"/>
    <w:rsid w:val="00007345"/>
    <w:rsid w:val="00007FA7"/>
    <w:rsid w:val="000113A3"/>
    <w:rsid w:val="00011DFC"/>
    <w:rsid w:val="00012718"/>
    <w:rsid w:val="00012A0D"/>
    <w:rsid w:val="00013261"/>
    <w:rsid w:val="00015E73"/>
    <w:rsid w:val="000218CA"/>
    <w:rsid w:val="00022CFD"/>
    <w:rsid w:val="00022E02"/>
    <w:rsid w:val="00023C4C"/>
    <w:rsid w:val="00025745"/>
    <w:rsid w:val="00026DC1"/>
    <w:rsid w:val="000271ED"/>
    <w:rsid w:val="000303EA"/>
    <w:rsid w:val="000324E3"/>
    <w:rsid w:val="00032877"/>
    <w:rsid w:val="00034238"/>
    <w:rsid w:val="0003485F"/>
    <w:rsid w:val="00034A5E"/>
    <w:rsid w:val="00036510"/>
    <w:rsid w:val="00037023"/>
    <w:rsid w:val="00037DFA"/>
    <w:rsid w:val="0004133A"/>
    <w:rsid w:val="000414A5"/>
    <w:rsid w:val="00042502"/>
    <w:rsid w:val="00042C91"/>
    <w:rsid w:val="00044FE1"/>
    <w:rsid w:val="0004543B"/>
    <w:rsid w:val="000457FA"/>
    <w:rsid w:val="00046B75"/>
    <w:rsid w:val="000500AB"/>
    <w:rsid w:val="00052D1A"/>
    <w:rsid w:val="0005376E"/>
    <w:rsid w:val="000539AD"/>
    <w:rsid w:val="00055BF6"/>
    <w:rsid w:val="00057809"/>
    <w:rsid w:val="00057F29"/>
    <w:rsid w:val="00060E64"/>
    <w:rsid w:val="000610F6"/>
    <w:rsid w:val="000615DC"/>
    <w:rsid w:val="00065D62"/>
    <w:rsid w:val="00066299"/>
    <w:rsid w:val="00071093"/>
    <w:rsid w:val="00075764"/>
    <w:rsid w:val="00076552"/>
    <w:rsid w:val="000768F1"/>
    <w:rsid w:val="00076B2A"/>
    <w:rsid w:val="000816E6"/>
    <w:rsid w:val="00082159"/>
    <w:rsid w:val="00083B15"/>
    <w:rsid w:val="000843A9"/>
    <w:rsid w:val="00084E4E"/>
    <w:rsid w:val="00085A9C"/>
    <w:rsid w:val="00085FD9"/>
    <w:rsid w:val="00091E89"/>
    <w:rsid w:val="00093686"/>
    <w:rsid w:val="000945A9"/>
    <w:rsid w:val="00097545"/>
    <w:rsid w:val="00097D71"/>
    <w:rsid w:val="00097EA4"/>
    <w:rsid w:val="000A1E56"/>
    <w:rsid w:val="000A1F39"/>
    <w:rsid w:val="000A3613"/>
    <w:rsid w:val="000A364C"/>
    <w:rsid w:val="000A38F1"/>
    <w:rsid w:val="000A69D8"/>
    <w:rsid w:val="000A7AB7"/>
    <w:rsid w:val="000B0203"/>
    <w:rsid w:val="000B0DFC"/>
    <w:rsid w:val="000B1ACA"/>
    <w:rsid w:val="000B1DCC"/>
    <w:rsid w:val="000B2567"/>
    <w:rsid w:val="000B2A74"/>
    <w:rsid w:val="000B2C4C"/>
    <w:rsid w:val="000B2D74"/>
    <w:rsid w:val="000B3E6A"/>
    <w:rsid w:val="000B422A"/>
    <w:rsid w:val="000B54B9"/>
    <w:rsid w:val="000B5952"/>
    <w:rsid w:val="000B6747"/>
    <w:rsid w:val="000B738E"/>
    <w:rsid w:val="000C0BC3"/>
    <w:rsid w:val="000C10BB"/>
    <w:rsid w:val="000C27B8"/>
    <w:rsid w:val="000C3BFE"/>
    <w:rsid w:val="000C4229"/>
    <w:rsid w:val="000C46E8"/>
    <w:rsid w:val="000C54ED"/>
    <w:rsid w:val="000C6326"/>
    <w:rsid w:val="000C75C2"/>
    <w:rsid w:val="000C7931"/>
    <w:rsid w:val="000C79E3"/>
    <w:rsid w:val="000D0BD4"/>
    <w:rsid w:val="000D3EDB"/>
    <w:rsid w:val="000D42B0"/>
    <w:rsid w:val="000D50EC"/>
    <w:rsid w:val="000E0085"/>
    <w:rsid w:val="000E0C36"/>
    <w:rsid w:val="000E1357"/>
    <w:rsid w:val="000E18B8"/>
    <w:rsid w:val="000E35C9"/>
    <w:rsid w:val="000E40CA"/>
    <w:rsid w:val="000E4643"/>
    <w:rsid w:val="000E5E4A"/>
    <w:rsid w:val="000E7F13"/>
    <w:rsid w:val="000F2375"/>
    <w:rsid w:val="000F254B"/>
    <w:rsid w:val="000F3610"/>
    <w:rsid w:val="000F405F"/>
    <w:rsid w:val="000F4257"/>
    <w:rsid w:val="000F5A21"/>
    <w:rsid w:val="000F5AC3"/>
    <w:rsid w:val="000F6E8F"/>
    <w:rsid w:val="001009FD"/>
    <w:rsid w:val="00101CDC"/>
    <w:rsid w:val="001033F0"/>
    <w:rsid w:val="001064C7"/>
    <w:rsid w:val="0010656D"/>
    <w:rsid w:val="0010759A"/>
    <w:rsid w:val="00110274"/>
    <w:rsid w:val="00111F30"/>
    <w:rsid w:val="001122CC"/>
    <w:rsid w:val="00112BCE"/>
    <w:rsid w:val="00113604"/>
    <w:rsid w:val="001137FA"/>
    <w:rsid w:val="00113FF5"/>
    <w:rsid w:val="001202D6"/>
    <w:rsid w:val="00121044"/>
    <w:rsid w:val="0012267B"/>
    <w:rsid w:val="00124728"/>
    <w:rsid w:val="00125B7E"/>
    <w:rsid w:val="00125F9F"/>
    <w:rsid w:val="0012663A"/>
    <w:rsid w:val="00132084"/>
    <w:rsid w:val="0013365B"/>
    <w:rsid w:val="00133947"/>
    <w:rsid w:val="00134777"/>
    <w:rsid w:val="001355D0"/>
    <w:rsid w:val="0014170D"/>
    <w:rsid w:val="00141EF7"/>
    <w:rsid w:val="001447AA"/>
    <w:rsid w:val="0014506D"/>
    <w:rsid w:val="00151081"/>
    <w:rsid w:val="001521A4"/>
    <w:rsid w:val="00152BAB"/>
    <w:rsid w:val="001553DC"/>
    <w:rsid w:val="00155741"/>
    <w:rsid w:val="00157184"/>
    <w:rsid w:val="001572DC"/>
    <w:rsid w:val="001616E1"/>
    <w:rsid w:val="001630DA"/>
    <w:rsid w:val="0016408F"/>
    <w:rsid w:val="00165ECC"/>
    <w:rsid w:val="0017089A"/>
    <w:rsid w:val="00171AF9"/>
    <w:rsid w:val="00171CEC"/>
    <w:rsid w:val="00171ED5"/>
    <w:rsid w:val="0017320B"/>
    <w:rsid w:val="00173B07"/>
    <w:rsid w:val="00174CE4"/>
    <w:rsid w:val="00175409"/>
    <w:rsid w:val="00176E88"/>
    <w:rsid w:val="00177A24"/>
    <w:rsid w:val="00177E4A"/>
    <w:rsid w:val="001812C5"/>
    <w:rsid w:val="001830E0"/>
    <w:rsid w:val="00184AD4"/>
    <w:rsid w:val="00184C71"/>
    <w:rsid w:val="0018604A"/>
    <w:rsid w:val="00186610"/>
    <w:rsid w:val="00186930"/>
    <w:rsid w:val="00187C9C"/>
    <w:rsid w:val="00192861"/>
    <w:rsid w:val="001928F3"/>
    <w:rsid w:val="001931E5"/>
    <w:rsid w:val="001934B8"/>
    <w:rsid w:val="00194948"/>
    <w:rsid w:val="00195578"/>
    <w:rsid w:val="001961CE"/>
    <w:rsid w:val="00197D69"/>
    <w:rsid w:val="001A0E5F"/>
    <w:rsid w:val="001A1597"/>
    <w:rsid w:val="001A46E1"/>
    <w:rsid w:val="001A4A92"/>
    <w:rsid w:val="001A533F"/>
    <w:rsid w:val="001A75BE"/>
    <w:rsid w:val="001B012F"/>
    <w:rsid w:val="001B0BC8"/>
    <w:rsid w:val="001B10FF"/>
    <w:rsid w:val="001B119E"/>
    <w:rsid w:val="001B12BB"/>
    <w:rsid w:val="001B1A14"/>
    <w:rsid w:val="001B2ACC"/>
    <w:rsid w:val="001B33D8"/>
    <w:rsid w:val="001B3563"/>
    <w:rsid w:val="001B4F5C"/>
    <w:rsid w:val="001B521C"/>
    <w:rsid w:val="001B5CDB"/>
    <w:rsid w:val="001B60B4"/>
    <w:rsid w:val="001B7B9E"/>
    <w:rsid w:val="001C0419"/>
    <w:rsid w:val="001C1834"/>
    <w:rsid w:val="001C3A73"/>
    <w:rsid w:val="001C5D3F"/>
    <w:rsid w:val="001C6305"/>
    <w:rsid w:val="001C6588"/>
    <w:rsid w:val="001C7661"/>
    <w:rsid w:val="001C7733"/>
    <w:rsid w:val="001C781B"/>
    <w:rsid w:val="001D22EB"/>
    <w:rsid w:val="001D2FC9"/>
    <w:rsid w:val="001D3AE5"/>
    <w:rsid w:val="001D6A06"/>
    <w:rsid w:val="001D6A31"/>
    <w:rsid w:val="001E0BAF"/>
    <w:rsid w:val="001E0F02"/>
    <w:rsid w:val="001E100F"/>
    <w:rsid w:val="001E16B3"/>
    <w:rsid w:val="001E2F9E"/>
    <w:rsid w:val="001E3961"/>
    <w:rsid w:val="001E3AC3"/>
    <w:rsid w:val="001E4B37"/>
    <w:rsid w:val="001E5132"/>
    <w:rsid w:val="001E5495"/>
    <w:rsid w:val="001E6230"/>
    <w:rsid w:val="001E6CE5"/>
    <w:rsid w:val="001E7784"/>
    <w:rsid w:val="001F0C0E"/>
    <w:rsid w:val="001F0D8D"/>
    <w:rsid w:val="001F0F2F"/>
    <w:rsid w:val="001F2642"/>
    <w:rsid w:val="001F30D7"/>
    <w:rsid w:val="001F3B75"/>
    <w:rsid w:val="001F3C22"/>
    <w:rsid w:val="001F41F5"/>
    <w:rsid w:val="00202542"/>
    <w:rsid w:val="00203530"/>
    <w:rsid w:val="00204664"/>
    <w:rsid w:val="00205F21"/>
    <w:rsid w:val="00206722"/>
    <w:rsid w:val="00206FBC"/>
    <w:rsid w:val="00207346"/>
    <w:rsid w:val="00211AF9"/>
    <w:rsid w:val="00211CBF"/>
    <w:rsid w:val="00211ED2"/>
    <w:rsid w:val="002124C7"/>
    <w:rsid w:val="00215F38"/>
    <w:rsid w:val="0021609B"/>
    <w:rsid w:val="00217BDE"/>
    <w:rsid w:val="002205C5"/>
    <w:rsid w:val="002219C9"/>
    <w:rsid w:val="00221A63"/>
    <w:rsid w:val="00221AEC"/>
    <w:rsid w:val="002243E2"/>
    <w:rsid w:val="002275C4"/>
    <w:rsid w:val="00231317"/>
    <w:rsid w:val="00231DDA"/>
    <w:rsid w:val="002331AB"/>
    <w:rsid w:val="002334F4"/>
    <w:rsid w:val="0023359E"/>
    <w:rsid w:val="002342F6"/>
    <w:rsid w:val="00235E65"/>
    <w:rsid w:val="002367E1"/>
    <w:rsid w:val="00240362"/>
    <w:rsid w:val="00241588"/>
    <w:rsid w:val="0024171B"/>
    <w:rsid w:val="0024205C"/>
    <w:rsid w:val="00243475"/>
    <w:rsid w:val="002443FF"/>
    <w:rsid w:val="0024450D"/>
    <w:rsid w:val="002446FD"/>
    <w:rsid w:val="00244A13"/>
    <w:rsid w:val="00245712"/>
    <w:rsid w:val="0024782D"/>
    <w:rsid w:val="00247BF5"/>
    <w:rsid w:val="00251830"/>
    <w:rsid w:val="00253677"/>
    <w:rsid w:val="00254774"/>
    <w:rsid w:val="00254D93"/>
    <w:rsid w:val="00255E8D"/>
    <w:rsid w:val="00256174"/>
    <w:rsid w:val="00256817"/>
    <w:rsid w:val="00260657"/>
    <w:rsid w:val="00262127"/>
    <w:rsid w:val="0026297F"/>
    <w:rsid w:val="00263112"/>
    <w:rsid w:val="00264139"/>
    <w:rsid w:val="002649B5"/>
    <w:rsid w:val="00266EF1"/>
    <w:rsid w:val="002702FB"/>
    <w:rsid w:val="00270E98"/>
    <w:rsid w:val="00271471"/>
    <w:rsid w:val="002718B5"/>
    <w:rsid w:val="00271FC3"/>
    <w:rsid w:val="00274F1A"/>
    <w:rsid w:val="00276A63"/>
    <w:rsid w:val="0027764E"/>
    <w:rsid w:val="0028105E"/>
    <w:rsid w:val="00282168"/>
    <w:rsid w:val="002839E9"/>
    <w:rsid w:val="00284DE1"/>
    <w:rsid w:val="002857B3"/>
    <w:rsid w:val="00287AC3"/>
    <w:rsid w:val="002901FE"/>
    <w:rsid w:val="00296269"/>
    <w:rsid w:val="00296349"/>
    <w:rsid w:val="0029665A"/>
    <w:rsid w:val="002A0C6B"/>
    <w:rsid w:val="002A12BB"/>
    <w:rsid w:val="002A1C87"/>
    <w:rsid w:val="002A2A75"/>
    <w:rsid w:val="002A3FC2"/>
    <w:rsid w:val="002A50BA"/>
    <w:rsid w:val="002A6BA7"/>
    <w:rsid w:val="002A73D3"/>
    <w:rsid w:val="002A763D"/>
    <w:rsid w:val="002B1C21"/>
    <w:rsid w:val="002B38A0"/>
    <w:rsid w:val="002B521E"/>
    <w:rsid w:val="002B6BAB"/>
    <w:rsid w:val="002B72CF"/>
    <w:rsid w:val="002C3ACF"/>
    <w:rsid w:val="002C4661"/>
    <w:rsid w:val="002C7A0C"/>
    <w:rsid w:val="002D459D"/>
    <w:rsid w:val="002D4FAC"/>
    <w:rsid w:val="002D57B4"/>
    <w:rsid w:val="002D63D9"/>
    <w:rsid w:val="002D6559"/>
    <w:rsid w:val="002E052A"/>
    <w:rsid w:val="002E1A52"/>
    <w:rsid w:val="002E32C9"/>
    <w:rsid w:val="002E34A7"/>
    <w:rsid w:val="002E6CFD"/>
    <w:rsid w:val="002E6DD2"/>
    <w:rsid w:val="002E70D4"/>
    <w:rsid w:val="002E766D"/>
    <w:rsid w:val="002E7812"/>
    <w:rsid w:val="002F1F3F"/>
    <w:rsid w:val="002F26CC"/>
    <w:rsid w:val="002F29E0"/>
    <w:rsid w:val="003003AD"/>
    <w:rsid w:val="003019CA"/>
    <w:rsid w:val="00302F72"/>
    <w:rsid w:val="00303D25"/>
    <w:rsid w:val="003046DE"/>
    <w:rsid w:val="003060E9"/>
    <w:rsid w:val="003066EE"/>
    <w:rsid w:val="00306AF4"/>
    <w:rsid w:val="00306C07"/>
    <w:rsid w:val="0030745D"/>
    <w:rsid w:val="00312FAB"/>
    <w:rsid w:val="003134D5"/>
    <w:rsid w:val="00314405"/>
    <w:rsid w:val="00315679"/>
    <w:rsid w:val="00315D12"/>
    <w:rsid w:val="00316655"/>
    <w:rsid w:val="003226EF"/>
    <w:rsid w:val="00322B18"/>
    <w:rsid w:val="00323D97"/>
    <w:rsid w:val="00324F08"/>
    <w:rsid w:val="00326CAE"/>
    <w:rsid w:val="00327F12"/>
    <w:rsid w:val="003300C3"/>
    <w:rsid w:val="0033624D"/>
    <w:rsid w:val="0033777F"/>
    <w:rsid w:val="00341017"/>
    <w:rsid w:val="00342140"/>
    <w:rsid w:val="0034269D"/>
    <w:rsid w:val="003431C9"/>
    <w:rsid w:val="00343D08"/>
    <w:rsid w:val="0034405F"/>
    <w:rsid w:val="0034502F"/>
    <w:rsid w:val="0034508B"/>
    <w:rsid w:val="0034683E"/>
    <w:rsid w:val="00347B7A"/>
    <w:rsid w:val="00347FC6"/>
    <w:rsid w:val="00350313"/>
    <w:rsid w:val="003506E9"/>
    <w:rsid w:val="003509C0"/>
    <w:rsid w:val="00352A6A"/>
    <w:rsid w:val="00352D80"/>
    <w:rsid w:val="00353A92"/>
    <w:rsid w:val="00355574"/>
    <w:rsid w:val="00355E4C"/>
    <w:rsid w:val="00356437"/>
    <w:rsid w:val="00356E9E"/>
    <w:rsid w:val="0036032E"/>
    <w:rsid w:val="003614A0"/>
    <w:rsid w:val="00363D09"/>
    <w:rsid w:val="003647EB"/>
    <w:rsid w:val="00366187"/>
    <w:rsid w:val="00367179"/>
    <w:rsid w:val="00367FD9"/>
    <w:rsid w:val="00374CA9"/>
    <w:rsid w:val="00380224"/>
    <w:rsid w:val="00380F0D"/>
    <w:rsid w:val="003827C1"/>
    <w:rsid w:val="00382C50"/>
    <w:rsid w:val="003830E6"/>
    <w:rsid w:val="0038524B"/>
    <w:rsid w:val="00385A94"/>
    <w:rsid w:val="00386B1B"/>
    <w:rsid w:val="00386B39"/>
    <w:rsid w:val="0038708F"/>
    <w:rsid w:val="00387D4D"/>
    <w:rsid w:val="003904BF"/>
    <w:rsid w:val="0039119F"/>
    <w:rsid w:val="00391F65"/>
    <w:rsid w:val="00392439"/>
    <w:rsid w:val="00392AB3"/>
    <w:rsid w:val="003930B7"/>
    <w:rsid w:val="00395928"/>
    <w:rsid w:val="003972F3"/>
    <w:rsid w:val="003A2C4F"/>
    <w:rsid w:val="003A3124"/>
    <w:rsid w:val="003A4F55"/>
    <w:rsid w:val="003A648B"/>
    <w:rsid w:val="003A7DDE"/>
    <w:rsid w:val="003A7EEC"/>
    <w:rsid w:val="003B18B0"/>
    <w:rsid w:val="003B1F58"/>
    <w:rsid w:val="003B1F7A"/>
    <w:rsid w:val="003B328E"/>
    <w:rsid w:val="003B4452"/>
    <w:rsid w:val="003B452A"/>
    <w:rsid w:val="003B4D65"/>
    <w:rsid w:val="003B5180"/>
    <w:rsid w:val="003B5FEB"/>
    <w:rsid w:val="003B797D"/>
    <w:rsid w:val="003B7A1C"/>
    <w:rsid w:val="003B7D9C"/>
    <w:rsid w:val="003C0736"/>
    <w:rsid w:val="003C2BA7"/>
    <w:rsid w:val="003C4B0E"/>
    <w:rsid w:val="003C7918"/>
    <w:rsid w:val="003C7FAE"/>
    <w:rsid w:val="003D020C"/>
    <w:rsid w:val="003D025B"/>
    <w:rsid w:val="003D11E0"/>
    <w:rsid w:val="003D31D2"/>
    <w:rsid w:val="003D3476"/>
    <w:rsid w:val="003D575B"/>
    <w:rsid w:val="003D6844"/>
    <w:rsid w:val="003E023A"/>
    <w:rsid w:val="003E19D4"/>
    <w:rsid w:val="003E1EE1"/>
    <w:rsid w:val="003E28B2"/>
    <w:rsid w:val="003E3B8C"/>
    <w:rsid w:val="003E4F9C"/>
    <w:rsid w:val="003E5774"/>
    <w:rsid w:val="003E6947"/>
    <w:rsid w:val="003F1549"/>
    <w:rsid w:val="003F15DB"/>
    <w:rsid w:val="003F1BCD"/>
    <w:rsid w:val="003F290C"/>
    <w:rsid w:val="003F3472"/>
    <w:rsid w:val="003F59BD"/>
    <w:rsid w:val="003F6B64"/>
    <w:rsid w:val="00400328"/>
    <w:rsid w:val="0040101D"/>
    <w:rsid w:val="0040180A"/>
    <w:rsid w:val="004018BC"/>
    <w:rsid w:val="00401C66"/>
    <w:rsid w:val="004024BA"/>
    <w:rsid w:val="004024CB"/>
    <w:rsid w:val="004035E8"/>
    <w:rsid w:val="00403E7B"/>
    <w:rsid w:val="00404EAF"/>
    <w:rsid w:val="00404FEE"/>
    <w:rsid w:val="00405622"/>
    <w:rsid w:val="0040588B"/>
    <w:rsid w:val="00406720"/>
    <w:rsid w:val="004070C6"/>
    <w:rsid w:val="004126B6"/>
    <w:rsid w:val="00412C3D"/>
    <w:rsid w:val="00414F07"/>
    <w:rsid w:val="004169AF"/>
    <w:rsid w:val="004170B2"/>
    <w:rsid w:val="00420391"/>
    <w:rsid w:val="004209F0"/>
    <w:rsid w:val="00420DFE"/>
    <w:rsid w:val="004214EF"/>
    <w:rsid w:val="00421DE7"/>
    <w:rsid w:val="00422406"/>
    <w:rsid w:val="00423A27"/>
    <w:rsid w:val="00423A5E"/>
    <w:rsid w:val="004250DB"/>
    <w:rsid w:val="00425D0F"/>
    <w:rsid w:val="0042704B"/>
    <w:rsid w:val="004278CC"/>
    <w:rsid w:val="00430238"/>
    <w:rsid w:val="00433431"/>
    <w:rsid w:val="00434580"/>
    <w:rsid w:val="00434A67"/>
    <w:rsid w:val="00434D32"/>
    <w:rsid w:val="00435482"/>
    <w:rsid w:val="00435FB4"/>
    <w:rsid w:val="00436011"/>
    <w:rsid w:val="00437167"/>
    <w:rsid w:val="004379BF"/>
    <w:rsid w:val="00437F4F"/>
    <w:rsid w:val="00440D0C"/>
    <w:rsid w:val="00441270"/>
    <w:rsid w:val="00442622"/>
    <w:rsid w:val="00443DBE"/>
    <w:rsid w:val="004456CA"/>
    <w:rsid w:val="004463BB"/>
    <w:rsid w:val="00450327"/>
    <w:rsid w:val="004510A4"/>
    <w:rsid w:val="0045218A"/>
    <w:rsid w:val="0045458B"/>
    <w:rsid w:val="00454BDF"/>
    <w:rsid w:val="004558A9"/>
    <w:rsid w:val="00457324"/>
    <w:rsid w:val="00461113"/>
    <w:rsid w:val="00463538"/>
    <w:rsid w:val="004637FC"/>
    <w:rsid w:val="00465536"/>
    <w:rsid w:val="0046638A"/>
    <w:rsid w:val="00473F9F"/>
    <w:rsid w:val="00474460"/>
    <w:rsid w:val="004755D8"/>
    <w:rsid w:val="004761D9"/>
    <w:rsid w:val="0047628B"/>
    <w:rsid w:val="00476309"/>
    <w:rsid w:val="004770B3"/>
    <w:rsid w:val="00477595"/>
    <w:rsid w:val="00480523"/>
    <w:rsid w:val="00481097"/>
    <w:rsid w:val="0048135E"/>
    <w:rsid w:val="0048145C"/>
    <w:rsid w:val="004835DD"/>
    <w:rsid w:val="0048463D"/>
    <w:rsid w:val="00484C86"/>
    <w:rsid w:val="004905EC"/>
    <w:rsid w:val="00490DDE"/>
    <w:rsid w:val="00494775"/>
    <w:rsid w:val="00494C3B"/>
    <w:rsid w:val="004974EF"/>
    <w:rsid w:val="00497EFA"/>
    <w:rsid w:val="004A0305"/>
    <w:rsid w:val="004A050E"/>
    <w:rsid w:val="004A1373"/>
    <w:rsid w:val="004A1A87"/>
    <w:rsid w:val="004A2CD2"/>
    <w:rsid w:val="004A3DA1"/>
    <w:rsid w:val="004A476B"/>
    <w:rsid w:val="004A5736"/>
    <w:rsid w:val="004A5A73"/>
    <w:rsid w:val="004A63C8"/>
    <w:rsid w:val="004B0931"/>
    <w:rsid w:val="004B26BD"/>
    <w:rsid w:val="004B33E4"/>
    <w:rsid w:val="004B6673"/>
    <w:rsid w:val="004B6BB5"/>
    <w:rsid w:val="004B7346"/>
    <w:rsid w:val="004C0010"/>
    <w:rsid w:val="004C15D5"/>
    <w:rsid w:val="004C1A52"/>
    <w:rsid w:val="004C2ED3"/>
    <w:rsid w:val="004C30A1"/>
    <w:rsid w:val="004C332E"/>
    <w:rsid w:val="004C3A41"/>
    <w:rsid w:val="004C3C03"/>
    <w:rsid w:val="004C4A4E"/>
    <w:rsid w:val="004C51F9"/>
    <w:rsid w:val="004C56AD"/>
    <w:rsid w:val="004D0625"/>
    <w:rsid w:val="004D0952"/>
    <w:rsid w:val="004D1AF4"/>
    <w:rsid w:val="004D4A08"/>
    <w:rsid w:val="004D5BDE"/>
    <w:rsid w:val="004D6025"/>
    <w:rsid w:val="004E168E"/>
    <w:rsid w:val="004E2557"/>
    <w:rsid w:val="004E2641"/>
    <w:rsid w:val="004E2735"/>
    <w:rsid w:val="004E30FF"/>
    <w:rsid w:val="004E4A4A"/>
    <w:rsid w:val="004E5540"/>
    <w:rsid w:val="004E66B8"/>
    <w:rsid w:val="004E6B77"/>
    <w:rsid w:val="004E723F"/>
    <w:rsid w:val="004F065F"/>
    <w:rsid w:val="004F5FCE"/>
    <w:rsid w:val="004F6AB5"/>
    <w:rsid w:val="00500366"/>
    <w:rsid w:val="00500C16"/>
    <w:rsid w:val="00500CEE"/>
    <w:rsid w:val="005012C9"/>
    <w:rsid w:val="005014B1"/>
    <w:rsid w:val="0050188F"/>
    <w:rsid w:val="00501CB1"/>
    <w:rsid w:val="005037D3"/>
    <w:rsid w:val="0050386E"/>
    <w:rsid w:val="00503C07"/>
    <w:rsid w:val="005047B6"/>
    <w:rsid w:val="00505531"/>
    <w:rsid w:val="00506399"/>
    <w:rsid w:val="005071E2"/>
    <w:rsid w:val="00507717"/>
    <w:rsid w:val="00507BB9"/>
    <w:rsid w:val="00510D07"/>
    <w:rsid w:val="00510F94"/>
    <w:rsid w:val="005131E1"/>
    <w:rsid w:val="00513C3D"/>
    <w:rsid w:val="00517E66"/>
    <w:rsid w:val="00521EA9"/>
    <w:rsid w:val="0052221B"/>
    <w:rsid w:val="00527B22"/>
    <w:rsid w:val="00527F88"/>
    <w:rsid w:val="0053097E"/>
    <w:rsid w:val="005313BB"/>
    <w:rsid w:val="005318FB"/>
    <w:rsid w:val="00532575"/>
    <w:rsid w:val="00532BDD"/>
    <w:rsid w:val="00532F7B"/>
    <w:rsid w:val="00535C3E"/>
    <w:rsid w:val="0053651E"/>
    <w:rsid w:val="00540325"/>
    <w:rsid w:val="0054111F"/>
    <w:rsid w:val="00541402"/>
    <w:rsid w:val="00541B9D"/>
    <w:rsid w:val="00542011"/>
    <w:rsid w:val="005425C5"/>
    <w:rsid w:val="005441C3"/>
    <w:rsid w:val="00544B17"/>
    <w:rsid w:val="0054590F"/>
    <w:rsid w:val="00547587"/>
    <w:rsid w:val="00550A88"/>
    <w:rsid w:val="005547E1"/>
    <w:rsid w:val="00554809"/>
    <w:rsid w:val="005605F0"/>
    <w:rsid w:val="005618C9"/>
    <w:rsid w:val="00562573"/>
    <w:rsid w:val="00562918"/>
    <w:rsid w:val="00564269"/>
    <w:rsid w:val="0056494D"/>
    <w:rsid w:val="00564DA7"/>
    <w:rsid w:val="00565103"/>
    <w:rsid w:val="00566242"/>
    <w:rsid w:val="0056640A"/>
    <w:rsid w:val="005665D0"/>
    <w:rsid w:val="005675FF"/>
    <w:rsid w:val="005707F9"/>
    <w:rsid w:val="00570F09"/>
    <w:rsid w:val="005721D4"/>
    <w:rsid w:val="00572452"/>
    <w:rsid w:val="00572CE2"/>
    <w:rsid w:val="00572D1C"/>
    <w:rsid w:val="00572F24"/>
    <w:rsid w:val="005750DF"/>
    <w:rsid w:val="00575162"/>
    <w:rsid w:val="005759EC"/>
    <w:rsid w:val="00580D01"/>
    <w:rsid w:val="00581492"/>
    <w:rsid w:val="0058260C"/>
    <w:rsid w:val="0058409C"/>
    <w:rsid w:val="005868D6"/>
    <w:rsid w:val="0059137F"/>
    <w:rsid w:val="0059336B"/>
    <w:rsid w:val="005942F7"/>
    <w:rsid w:val="00595019"/>
    <w:rsid w:val="005966A9"/>
    <w:rsid w:val="00597922"/>
    <w:rsid w:val="00597FC5"/>
    <w:rsid w:val="005A1EB5"/>
    <w:rsid w:val="005A2235"/>
    <w:rsid w:val="005A3C81"/>
    <w:rsid w:val="005A5535"/>
    <w:rsid w:val="005A6BBD"/>
    <w:rsid w:val="005B008E"/>
    <w:rsid w:val="005B0C65"/>
    <w:rsid w:val="005B171B"/>
    <w:rsid w:val="005B35C9"/>
    <w:rsid w:val="005B693E"/>
    <w:rsid w:val="005C1981"/>
    <w:rsid w:val="005C2BBE"/>
    <w:rsid w:val="005C4901"/>
    <w:rsid w:val="005C57BA"/>
    <w:rsid w:val="005C602C"/>
    <w:rsid w:val="005C692C"/>
    <w:rsid w:val="005C6F06"/>
    <w:rsid w:val="005C765A"/>
    <w:rsid w:val="005D0181"/>
    <w:rsid w:val="005D1AD7"/>
    <w:rsid w:val="005D2910"/>
    <w:rsid w:val="005D383E"/>
    <w:rsid w:val="005D453A"/>
    <w:rsid w:val="005D5A59"/>
    <w:rsid w:val="005D703A"/>
    <w:rsid w:val="005E02C7"/>
    <w:rsid w:val="005E0C6C"/>
    <w:rsid w:val="005E119B"/>
    <w:rsid w:val="005E221E"/>
    <w:rsid w:val="005E24CF"/>
    <w:rsid w:val="005E2A8D"/>
    <w:rsid w:val="005E2BD8"/>
    <w:rsid w:val="005E2CF6"/>
    <w:rsid w:val="005E3406"/>
    <w:rsid w:val="005E43E3"/>
    <w:rsid w:val="005E4FC4"/>
    <w:rsid w:val="005E5326"/>
    <w:rsid w:val="005E55F8"/>
    <w:rsid w:val="005E5C8A"/>
    <w:rsid w:val="005E74AB"/>
    <w:rsid w:val="005E7F58"/>
    <w:rsid w:val="005F0E7D"/>
    <w:rsid w:val="005F1357"/>
    <w:rsid w:val="005F2B31"/>
    <w:rsid w:val="005F3EA0"/>
    <w:rsid w:val="005F4EDA"/>
    <w:rsid w:val="005F6B34"/>
    <w:rsid w:val="005F7EA3"/>
    <w:rsid w:val="00600A7C"/>
    <w:rsid w:val="00602327"/>
    <w:rsid w:val="00602B5D"/>
    <w:rsid w:val="00604E79"/>
    <w:rsid w:val="00605E34"/>
    <w:rsid w:val="0060676D"/>
    <w:rsid w:val="00610003"/>
    <w:rsid w:val="00611E44"/>
    <w:rsid w:val="00612186"/>
    <w:rsid w:val="0061372F"/>
    <w:rsid w:val="00614019"/>
    <w:rsid w:val="006140ED"/>
    <w:rsid w:val="006162AE"/>
    <w:rsid w:val="006162D4"/>
    <w:rsid w:val="0061727E"/>
    <w:rsid w:val="006172AB"/>
    <w:rsid w:val="006221C1"/>
    <w:rsid w:val="00622482"/>
    <w:rsid w:val="00622AF3"/>
    <w:rsid w:val="00624802"/>
    <w:rsid w:val="00625D43"/>
    <w:rsid w:val="00627DE2"/>
    <w:rsid w:val="00630125"/>
    <w:rsid w:val="00630D26"/>
    <w:rsid w:val="00631768"/>
    <w:rsid w:val="006325E2"/>
    <w:rsid w:val="00632931"/>
    <w:rsid w:val="006335DF"/>
    <w:rsid w:val="006342EC"/>
    <w:rsid w:val="00634A35"/>
    <w:rsid w:val="0063515A"/>
    <w:rsid w:val="00636025"/>
    <w:rsid w:val="00640303"/>
    <w:rsid w:val="0064045F"/>
    <w:rsid w:val="006407FA"/>
    <w:rsid w:val="00640FFA"/>
    <w:rsid w:val="0064143F"/>
    <w:rsid w:val="0064186E"/>
    <w:rsid w:val="00645AE7"/>
    <w:rsid w:val="006468BC"/>
    <w:rsid w:val="00646E62"/>
    <w:rsid w:val="0065013F"/>
    <w:rsid w:val="00653B52"/>
    <w:rsid w:val="006559ED"/>
    <w:rsid w:val="006562F6"/>
    <w:rsid w:val="00657911"/>
    <w:rsid w:val="00660E21"/>
    <w:rsid w:val="006616A0"/>
    <w:rsid w:val="00664103"/>
    <w:rsid w:val="006643F7"/>
    <w:rsid w:val="0066469C"/>
    <w:rsid w:val="00665257"/>
    <w:rsid w:val="006658CC"/>
    <w:rsid w:val="00667C16"/>
    <w:rsid w:val="00672357"/>
    <w:rsid w:val="00673D60"/>
    <w:rsid w:val="006745DF"/>
    <w:rsid w:val="00677D72"/>
    <w:rsid w:val="0068017E"/>
    <w:rsid w:val="0068195D"/>
    <w:rsid w:val="00681D8C"/>
    <w:rsid w:val="00682401"/>
    <w:rsid w:val="0068258C"/>
    <w:rsid w:val="0068489B"/>
    <w:rsid w:val="00685472"/>
    <w:rsid w:val="00686F53"/>
    <w:rsid w:val="006907D4"/>
    <w:rsid w:val="006929BF"/>
    <w:rsid w:val="00694EA3"/>
    <w:rsid w:val="00695704"/>
    <w:rsid w:val="00695E83"/>
    <w:rsid w:val="00697597"/>
    <w:rsid w:val="006A0619"/>
    <w:rsid w:val="006A1802"/>
    <w:rsid w:val="006A3106"/>
    <w:rsid w:val="006A4030"/>
    <w:rsid w:val="006A40F7"/>
    <w:rsid w:val="006A57C1"/>
    <w:rsid w:val="006A62A3"/>
    <w:rsid w:val="006A6539"/>
    <w:rsid w:val="006B0956"/>
    <w:rsid w:val="006B1220"/>
    <w:rsid w:val="006B144B"/>
    <w:rsid w:val="006B1DAD"/>
    <w:rsid w:val="006B48F3"/>
    <w:rsid w:val="006B4E5D"/>
    <w:rsid w:val="006B77CC"/>
    <w:rsid w:val="006C0154"/>
    <w:rsid w:val="006C0D8F"/>
    <w:rsid w:val="006C12E7"/>
    <w:rsid w:val="006C2359"/>
    <w:rsid w:val="006C2AAC"/>
    <w:rsid w:val="006C4F27"/>
    <w:rsid w:val="006C5665"/>
    <w:rsid w:val="006C7854"/>
    <w:rsid w:val="006C7BA2"/>
    <w:rsid w:val="006C7EE4"/>
    <w:rsid w:val="006D0106"/>
    <w:rsid w:val="006D01A0"/>
    <w:rsid w:val="006D04FB"/>
    <w:rsid w:val="006D0CDA"/>
    <w:rsid w:val="006D1AA0"/>
    <w:rsid w:val="006D1E1D"/>
    <w:rsid w:val="006D3A08"/>
    <w:rsid w:val="006D428F"/>
    <w:rsid w:val="006D4B76"/>
    <w:rsid w:val="006D5498"/>
    <w:rsid w:val="006D64A5"/>
    <w:rsid w:val="006E1250"/>
    <w:rsid w:val="006E13A6"/>
    <w:rsid w:val="006E14C7"/>
    <w:rsid w:val="006E1ADA"/>
    <w:rsid w:val="006E21BC"/>
    <w:rsid w:val="006E29BD"/>
    <w:rsid w:val="006E2B02"/>
    <w:rsid w:val="006E341B"/>
    <w:rsid w:val="006E3B88"/>
    <w:rsid w:val="006E3E88"/>
    <w:rsid w:val="006E4DF5"/>
    <w:rsid w:val="006E5419"/>
    <w:rsid w:val="006E60C7"/>
    <w:rsid w:val="006E63EB"/>
    <w:rsid w:val="006E6F04"/>
    <w:rsid w:val="006E7857"/>
    <w:rsid w:val="006E7BDE"/>
    <w:rsid w:val="006F0208"/>
    <w:rsid w:val="006F0395"/>
    <w:rsid w:val="006F0710"/>
    <w:rsid w:val="006F1A20"/>
    <w:rsid w:val="006F1BD0"/>
    <w:rsid w:val="006F2BFF"/>
    <w:rsid w:val="006F39C3"/>
    <w:rsid w:val="006F4FF4"/>
    <w:rsid w:val="006F51FB"/>
    <w:rsid w:val="007007FA"/>
    <w:rsid w:val="007016FC"/>
    <w:rsid w:val="00701DDE"/>
    <w:rsid w:val="0070202E"/>
    <w:rsid w:val="00702DF0"/>
    <w:rsid w:val="00702E29"/>
    <w:rsid w:val="007031B4"/>
    <w:rsid w:val="00703203"/>
    <w:rsid w:val="007041BE"/>
    <w:rsid w:val="007042A6"/>
    <w:rsid w:val="0070433B"/>
    <w:rsid w:val="007048B9"/>
    <w:rsid w:val="007049AD"/>
    <w:rsid w:val="00704BAF"/>
    <w:rsid w:val="00704D99"/>
    <w:rsid w:val="00705061"/>
    <w:rsid w:val="007110EB"/>
    <w:rsid w:val="0071131F"/>
    <w:rsid w:val="0071146C"/>
    <w:rsid w:val="007123B1"/>
    <w:rsid w:val="0071281F"/>
    <w:rsid w:val="007129A8"/>
    <w:rsid w:val="00712F6C"/>
    <w:rsid w:val="00713065"/>
    <w:rsid w:val="007159F8"/>
    <w:rsid w:val="00716368"/>
    <w:rsid w:val="00716A5E"/>
    <w:rsid w:val="00721A33"/>
    <w:rsid w:val="00722904"/>
    <w:rsid w:val="00724660"/>
    <w:rsid w:val="007272F0"/>
    <w:rsid w:val="00727FAC"/>
    <w:rsid w:val="00730470"/>
    <w:rsid w:val="007308C4"/>
    <w:rsid w:val="0073132F"/>
    <w:rsid w:val="007319D4"/>
    <w:rsid w:val="007322CE"/>
    <w:rsid w:val="0073258B"/>
    <w:rsid w:val="007332F2"/>
    <w:rsid w:val="00733F05"/>
    <w:rsid w:val="007346E2"/>
    <w:rsid w:val="007351CA"/>
    <w:rsid w:val="00736224"/>
    <w:rsid w:val="00736BB3"/>
    <w:rsid w:val="00737C34"/>
    <w:rsid w:val="00740069"/>
    <w:rsid w:val="00744CC9"/>
    <w:rsid w:val="007456F8"/>
    <w:rsid w:val="007476D5"/>
    <w:rsid w:val="007502EC"/>
    <w:rsid w:val="007527F5"/>
    <w:rsid w:val="0075298C"/>
    <w:rsid w:val="00752EB3"/>
    <w:rsid w:val="00753236"/>
    <w:rsid w:val="0075423C"/>
    <w:rsid w:val="0075582E"/>
    <w:rsid w:val="00755E09"/>
    <w:rsid w:val="00756169"/>
    <w:rsid w:val="00756F83"/>
    <w:rsid w:val="0075785B"/>
    <w:rsid w:val="0076131E"/>
    <w:rsid w:val="00761423"/>
    <w:rsid w:val="00761686"/>
    <w:rsid w:val="00762237"/>
    <w:rsid w:val="007640E8"/>
    <w:rsid w:val="00764572"/>
    <w:rsid w:val="007647C6"/>
    <w:rsid w:val="00767EA3"/>
    <w:rsid w:val="00771D38"/>
    <w:rsid w:val="00772DFE"/>
    <w:rsid w:val="00774541"/>
    <w:rsid w:val="00776957"/>
    <w:rsid w:val="00780185"/>
    <w:rsid w:val="00782885"/>
    <w:rsid w:val="00783573"/>
    <w:rsid w:val="00783881"/>
    <w:rsid w:val="007848C8"/>
    <w:rsid w:val="007852F5"/>
    <w:rsid w:val="007865B8"/>
    <w:rsid w:val="007872B0"/>
    <w:rsid w:val="007879C1"/>
    <w:rsid w:val="00787B86"/>
    <w:rsid w:val="00791667"/>
    <w:rsid w:val="00792155"/>
    <w:rsid w:val="007924E0"/>
    <w:rsid w:val="007929F0"/>
    <w:rsid w:val="00792E1C"/>
    <w:rsid w:val="007950EE"/>
    <w:rsid w:val="00795F59"/>
    <w:rsid w:val="00796B41"/>
    <w:rsid w:val="00796EC7"/>
    <w:rsid w:val="0079731E"/>
    <w:rsid w:val="007A039F"/>
    <w:rsid w:val="007A2575"/>
    <w:rsid w:val="007A2CEE"/>
    <w:rsid w:val="007A2CF8"/>
    <w:rsid w:val="007A3619"/>
    <w:rsid w:val="007A60E7"/>
    <w:rsid w:val="007A69DF"/>
    <w:rsid w:val="007A7B01"/>
    <w:rsid w:val="007B1515"/>
    <w:rsid w:val="007B2950"/>
    <w:rsid w:val="007B4C2A"/>
    <w:rsid w:val="007B53B1"/>
    <w:rsid w:val="007B5B3E"/>
    <w:rsid w:val="007B6D99"/>
    <w:rsid w:val="007C0BE1"/>
    <w:rsid w:val="007C1E84"/>
    <w:rsid w:val="007C2259"/>
    <w:rsid w:val="007C32C6"/>
    <w:rsid w:val="007C36E3"/>
    <w:rsid w:val="007C3ECF"/>
    <w:rsid w:val="007C4D2C"/>
    <w:rsid w:val="007C6194"/>
    <w:rsid w:val="007C6C57"/>
    <w:rsid w:val="007C6D91"/>
    <w:rsid w:val="007C728E"/>
    <w:rsid w:val="007D206B"/>
    <w:rsid w:val="007D29D4"/>
    <w:rsid w:val="007D2ECB"/>
    <w:rsid w:val="007D3E9E"/>
    <w:rsid w:val="007D503E"/>
    <w:rsid w:val="007D54DF"/>
    <w:rsid w:val="007D5ED8"/>
    <w:rsid w:val="007D6103"/>
    <w:rsid w:val="007D6385"/>
    <w:rsid w:val="007D7319"/>
    <w:rsid w:val="007E09C0"/>
    <w:rsid w:val="007E206E"/>
    <w:rsid w:val="007E21DB"/>
    <w:rsid w:val="007E2A27"/>
    <w:rsid w:val="007E2A61"/>
    <w:rsid w:val="007E2AF2"/>
    <w:rsid w:val="007E2CD1"/>
    <w:rsid w:val="007E6BBF"/>
    <w:rsid w:val="007F024F"/>
    <w:rsid w:val="007F06D3"/>
    <w:rsid w:val="007F2163"/>
    <w:rsid w:val="007F27F2"/>
    <w:rsid w:val="007F3031"/>
    <w:rsid w:val="007F3F17"/>
    <w:rsid w:val="007F3F18"/>
    <w:rsid w:val="007F4AB7"/>
    <w:rsid w:val="007F5678"/>
    <w:rsid w:val="007F62EB"/>
    <w:rsid w:val="007F7412"/>
    <w:rsid w:val="007F7AC4"/>
    <w:rsid w:val="0080009B"/>
    <w:rsid w:val="00803158"/>
    <w:rsid w:val="00803257"/>
    <w:rsid w:val="00803CC4"/>
    <w:rsid w:val="00805E37"/>
    <w:rsid w:val="00806533"/>
    <w:rsid w:val="00810298"/>
    <w:rsid w:val="0081129D"/>
    <w:rsid w:val="0081132B"/>
    <w:rsid w:val="00812157"/>
    <w:rsid w:val="008137BF"/>
    <w:rsid w:val="0081386A"/>
    <w:rsid w:val="00813A7D"/>
    <w:rsid w:val="00813DB1"/>
    <w:rsid w:val="00815903"/>
    <w:rsid w:val="00816D3E"/>
    <w:rsid w:val="00821840"/>
    <w:rsid w:val="00822965"/>
    <w:rsid w:val="00822997"/>
    <w:rsid w:val="008231C1"/>
    <w:rsid w:val="008250AA"/>
    <w:rsid w:val="008255E1"/>
    <w:rsid w:val="00825EBB"/>
    <w:rsid w:val="00826892"/>
    <w:rsid w:val="00826E25"/>
    <w:rsid w:val="00827445"/>
    <w:rsid w:val="00830CA6"/>
    <w:rsid w:val="008313F3"/>
    <w:rsid w:val="00832826"/>
    <w:rsid w:val="00832B13"/>
    <w:rsid w:val="00832D84"/>
    <w:rsid w:val="0083482C"/>
    <w:rsid w:val="00834A0D"/>
    <w:rsid w:val="008379B1"/>
    <w:rsid w:val="00842B84"/>
    <w:rsid w:val="00843E36"/>
    <w:rsid w:val="0084405A"/>
    <w:rsid w:val="00844911"/>
    <w:rsid w:val="008451D5"/>
    <w:rsid w:val="0084563D"/>
    <w:rsid w:val="00845FD5"/>
    <w:rsid w:val="008463B1"/>
    <w:rsid w:val="008504B3"/>
    <w:rsid w:val="008509DC"/>
    <w:rsid w:val="00850FD0"/>
    <w:rsid w:val="00851497"/>
    <w:rsid w:val="00851ADA"/>
    <w:rsid w:val="00851C34"/>
    <w:rsid w:val="00853929"/>
    <w:rsid w:val="00853C04"/>
    <w:rsid w:val="00854BC6"/>
    <w:rsid w:val="00857569"/>
    <w:rsid w:val="008578FB"/>
    <w:rsid w:val="00857929"/>
    <w:rsid w:val="00857EF9"/>
    <w:rsid w:val="00860497"/>
    <w:rsid w:val="0086081F"/>
    <w:rsid w:val="00861614"/>
    <w:rsid w:val="008632C9"/>
    <w:rsid w:val="00864D3A"/>
    <w:rsid w:val="008669D4"/>
    <w:rsid w:val="00866E1A"/>
    <w:rsid w:val="008712BF"/>
    <w:rsid w:val="008715B5"/>
    <w:rsid w:val="00871841"/>
    <w:rsid w:val="00872C80"/>
    <w:rsid w:val="00873F91"/>
    <w:rsid w:val="00874A48"/>
    <w:rsid w:val="00874AB7"/>
    <w:rsid w:val="00874E83"/>
    <w:rsid w:val="0087529E"/>
    <w:rsid w:val="00875785"/>
    <w:rsid w:val="0087653E"/>
    <w:rsid w:val="0087694F"/>
    <w:rsid w:val="00880F34"/>
    <w:rsid w:val="0088209B"/>
    <w:rsid w:val="00882B99"/>
    <w:rsid w:val="00882E12"/>
    <w:rsid w:val="0088408C"/>
    <w:rsid w:val="00884690"/>
    <w:rsid w:val="00886328"/>
    <w:rsid w:val="00886B03"/>
    <w:rsid w:val="00886E2E"/>
    <w:rsid w:val="008870B3"/>
    <w:rsid w:val="008878B4"/>
    <w:rsid w:val="0089075F"/>
    <w:rsid w:val="0089089B"/>
    <w:rsid w:val="00892B88"/>
    <w:rsid w:val="00894511"/>
    <w:rsid w:val="0089513A"/>
    <w:rsid w:val="008A0396"/>
    <w:rsid w:val="008A0A71"/>
    <w:rsid w:val="008A0F54"/>
    <w:rsid w:val="008A0FBC"/>
    <w:rsid w:val="008A18D2"/>
    <w:rsid w:val="008A23A1"/>
    <w:rsid w:val="008A505D"/>
    <w:rsid w:val="008A5B42"/>
    <w:rsid w:val="008A5DA2"/>
    <w:rsid w:val="008A6AA7"/>
    <w:rsid w:val="008A71EC"/>
    <w:rsid w:val="008A75B5"/>
    <w:rsid w:val="008A7F54"/>
    <w:rsid w:val="008B0ABC"/>
    <w:rsid w:val="008B0D2D"/>
    <w:rsid w:val="008B254B"/>
    <w:rsid w:val="008B3577"/>
    <w:rsid w:val="008B3A8E"/>
    <w:rsid w:val="008B3FC4"/>
    <w:rsid w:val="008B427E"/>
    <w:rsid w:val="008B624F"/>
    <w:rsid w:val="008C1BB5"/>
    <w:rsid w:val="008C2056"/>
    <w:rsid w:val="008C2D8B"/>
    <w:rsid w:val="008C32C6"/>
    <w:rsid w:val="008C42CC"/>
    <w:rsid w:val="008C69FA"/>
    <w:rsid w:val="008C7086"/>
    <w:rsid w:val="008C78A8"/>
    <w:rsid w:val="008D0D8D"/>
    <w:rsid w:val="008D1012"/>
    <w:rsid w:val="008D27CC"/>
    <w:rsid w:val="008D2ED2"/>
    <w:rsid w:val="008D3B05"/>
    <w:rsid w:val="008D54B8"/>
    <w:rsid w:val="008D73D1"/>
    <w:rsid w:val="008E0D66"/>
    <w:rsid w:val="008E152D"/>
    <w:rsid w:val="008E18ED"/>
    <w:rsid w:val="008E2540"/>
    <w:rsid w:val="008E3F27"/>
    <w:rsid w:val="008E4005"/>
    <w:rsid w:val="008E4622"/>
    <w:rsid w:val="008E62F9"/>
    <w:rsid w:val="008E65EB"/>
    <w:rsid w:val="008E694A"/>
    <w:rsid w:val="008F119C"/>
    <w:rsid w:val="008F23EE"/>
    <w:rsid w:val="008F2573"/>
    <w:rsid w:val="008F3B08"/>
    <w:rsid w:val="008F4240"/>
    <w:rsid w:val="008F48C8"/>
    <w:rsid w:val="008F5AAB"/>
    <w:rsid w:val="008F67F2"/>
    <w:rsid w:val="008F7A48"/>
    <w:rsid w:val="00900324"/>
    <w:rsid w:val="009013B0"/>
    <w:rsid w:val="00902563"/>
    <w:rsid w:val="009049CB"/>
    <w:rsid w:val="00910F48"/>
    <w:rsid w:val="0091149B"/>
    <w:rsid w:val="00911AC6"/>
    <w:rsid w:val="00911AFB"/>
    <w:rsid w:val="0091383A"/>
    <w:rsid w:val="00915BC1"/>
    <w:rsid w:val="00916537"/>
    <w:rsid w:val="00916721"/>
    <w:rsid w:val="0091748F"/>
    <w:rsid w:val="00917F10"/>
    <w:rsid w:val="00920E5F"/>
    <w:rsid w:val="0092244F"/>
    <w:rsid w:val="00922B6C"/>
    <w:rsid w:val="0092487E"/>
    <w:rsid w:val="00924BDD"/>
    <w:rsid w:val="0092512B"/>
    <w:rsid w:val="009251CA"/>
    <w:rsid w:val="00926469"/>
    <w:rsid w:val="00926A19"/>
    <w:rsid w:val="00926AC8"/>
    <w:rsid w:val="00927248"/>
    <w:rsid w:val="0092736B"/>
    <w:rsid w:val="00927CA0"/>
    <w:rsid w:val="00927CD1"/>
    <w:rsid w:val="00927CEE"/>
    <w:rsid w:val="00932581"/>
    <w:rsid w:val="00933D83"/>
    <w:rsid w:val="00935389"/>
    <w:rsid w:val="0093726B"/>
    <w:rsid w:val="00937B9A"/>
    <w:rsid w:val="00937BCB"/>
    <w:rsid w:val="00940685"/>
    <w:rsid w:val="00940832"/>
    <w:rsid w:val="00942E19"/>
    <w:rsid w:val="009439C4"/>
    <w:rsid w:val="00943D23"/>
    <w:rsid w:val="009440AA"/>
    <w:rsid w:val="00944115"/>
    <w:rsid w:val="0094427A"/>
    <w:rsid w:val="00946CD3"/>
    <w:rsid w:val="00947A9A"/>
    <w:rsid w:val="009518EA"/>
    <w:rsid w:val="009523A1"/>
    <w:rsid w:val="009535C0"/>
    <w:rsid w:val="009543B5"/>
    <w:rsid w:val="009548C8"/>
    <w:rsid w:val="00955236"/>
    <w:rsid w:val="0095584B"/>
    <w:rsid w:val="009577F7"/>
    <w:rsid w:val="00960D00"/>
    <w:rsid w:val="0096114F"/>
    <w:rsid w:val="00961740"/>
    <w:rsid w:val="0096229E"/>
    <w:rsid w:val="00962E3B"/>
    <w:rsid w:val="00963904"/>
    <w:rsid w:val="00964A9F"/>
    <w:rsid w:val="009658A5"/>
    <w:rsid w:val="0097076E"/>
    <w:rsid w:val="0097083B"/>
    <w:rsid w:val="009713DF"/>
    <w:rsid w:val="009728F3"/>
    <w:rsid w:val="00973CDB"/>
    <w:rsid w:val="00975E54"/>
    <w:rsid w:val="00976BD0"/>
    <w:rsid w:val="00980B47"/>
    <w:rsid w:val="0098107A"/>
    <w:rsid w:val="00982D0A"/>
    <w:rsid w:val="00983429"/>
    <w:rsid w:val="00983480"/>
    <w:rsid w:val="00990CB6"/>
    <w:rsid w:val="009914DC"/>
    <w:rsid w:val="009914FB"/>
    <w:rsid w:val="009957F4"/>
    <w:rsid w:val="00995FAF"/>
    <w:rsid w:val="009A043C"/>
    <w:rsid w:val="009A1D2F"/>
    <w:rsid w:val="009A3055"/>
    <w:rsid w:val="009A3171"/>
    <w:rsid w:val="009A3245"/>
    <w:rsid w:val="009A505A"/>
    <w:rsid w:val="009A5128"/>
    <w:rsid w:val="009A626B"/>
    <w:rsid w:val="009A7410"/>
    <w:rsid w:val="009A7773"/>
    <w:rsid w:val="009B1C5D"/>
    <w:rsid w:val="009B1F90"/>
    <w:rsid w:val="009B5C3B"/>
    <w:rsid w:val="009B7704"/>
    <w:rsid w:val="009B7FE3"/>
    <w:rsid w:val="009C02D6"/>
    <w:rsid w:val="009C0F7A"/>
    <w:rsid w:val="009C1426"/>
    <w:rsid w:val="009C14A5"/>
    <w:rsid w:val="009C2562"/>
    <w:rsid w:val="009C466A"/>
    <w:rsid w:val="009C4BCA"/>
    <w:rsid w:val="009C5990"/>
    <w:rsid w:val="009C5FF6"/>
    <w:rsid w:val="009C61F4"/>
    <w:rsid w:val="009C7598"/>
    <w:rsid w:val="009C7E96"/>
    <w:rsid w:val="009C7FDF"/>
    <w:rsid w:val="009D2390"/>
    <w:rsid w:val="009D248D"/>
    <w:rsid w:val="009D3ADC"/>
    <w:rsid w:val="009D461A"/>
    <w:rsid w:val="009D590B"/>
    <w:rsid w:val="009D5FE9"/>
    <w:rsid w:val="009D68E8"/>
    <w:rsid w:val="009E17BD"/>
    <w:rsid w:val="009E1912"/>
    <w:rsid w:val="009E1A38"/>
    <w:rsid w:val="009E31A2"/>
    <w:rsid w:val="009E3CAC"/>
    <w:rsid w:val="009E4942"/>
    <w:rsid w:val="009E5941"/>
    <w:rsid w:val="009E632B"/>
    <w:rsid w:val="009E78AE"/>
    <w:rsid w:val="009F093A"/>
    <w:rsid w:val="009F11B6"/>
    <w:rsid w:val="009F1E67"/>
    <w:rsid w:val="009F2BB0"/>
    <w:rsid w:val="009F52E1"/>
    <w:rsid w:val="009F6407"/>
    <w:rsid w:val="009F6F6A"/>
    <w:rsid w:val="00A01101"/>
    <w:rsid w:val="00A02214"/>
    <w:rsid w:val="00A062F0"/>
    <w:rsid w:val="00A06EE2"/>
    <w:rsid w:val="00A0745A"/>
    <w:rsid w:val="00A12A7C"/>
    <w:rsid w:val="00A132A8"/>
    <w:rsid w:val="00A13F2B"/>
    <w:rsid w:val="00A14C97"/>
    <w:rsid w:val="00A14CDF"/>
    <w:rsid w:val="00A16036"/>
    <w:rsid w:val="00A17624"/>
    <w:rsid w:val="00A201F9"/>
    <w:rsid w:val="00A23DA4"/>
    <w:rsid w:val="00A23DD0"/>
    <w:rsid w:val="00A245BB"/>
    <w:rsid w:val="00A246EC"/>
    <w:rsid w:val="00A24DDE"/>
    <w:rsid w:val="00A26AE6"/>
    <w:rsid w:val="00A26C67"/>
    <w:rsid w:val="00A27121"/>
    <w:rsid w:val="00A2768C"/>
    <w:rsid w:val="00A2780C"/>
    <w:rsid w:val="00A32A5B"/>
    <w:rsid w:val="00A356A9"/>
    <w:rsid w:val="00A363B2"/>
    <w:rsid w:val="00A3653F"/>
    <w:rsid w:val="00A367C3"/>
    <w:rsid w:val="00A368F7"/>
    <w:rsid w:val="00A369E1"/>
    <w:rsid w:val="00A41D41"/>
    <w:rsid w:val="00A41DA7"/>
    <w:rsid w:val="00A4375C"/>
    <w:rsid w:val="00A44049"/>
    <w:rsid w:val="00A467AE"/>
    <w:rsid w:val="00A467C4"/>
    <w:rsid w:val="00A46EF4"/>
    <w:rsid w:val="00A4761F"/>
    <w:rsid w:val="00A52433"/>
    <w:rsid w:val="00A531FC"/>
    <w:rsid w:val="00A53503"/>
    <w:rsid w:val="00A53F3D"/>
    <w:rsid w:val="00A5538C"/>
    <w:rsid w:val="00A56D88"/>
    <w:rsid w:val="00A60A9A"/>
    <w:rsid w:val="00A61B9B"/>
    <w:rsid w:val="00A61FCE"/>
    <w:rsid w:val="00A63EAF"/>
    <w:rsid w:val="00A655FF"/>
    <w:rsid w:val="00A67024"/>
    <w:rsid w:val="00A674A3"/>
    <w:rsid w:val="00A708CA"/>
    <w:rsid w:val="00A713ED"/>
    <w:rsid w:val="00A7269E"/>
    <w:rsid w:val="00A732D0"/>
    <w:rsid w:val="00A73867"/>
    <w:rsid w:val="00A73ED1"/>
    <w:rsid w:val="00A742EB"/>
    <w:rsid w:val="00A7460B"/>
    <w:rsid w:val="00A747FF"/>
    <w:rsid w:val="00A75DBB"/>
    <w:rsid w:val="00A777BF"/>
    <w:rsid w:val="00A77ACF"/>
    <w:rsid w:val="00A814A5"/>
    <w:rsid w:val="00A8166F"/>
    <w:rsid w:val="00A83AB0"/>
    <w:rsid w:val="00A84E23"/>
    <w:rsid w:val="00A85061"/>
    <w:rsid w:val="00A85197"/>
    <w:rsid w:val="00A85843"/>
    <w:rsid w:val="00A8630F"/>
    <w:rsid w:val="00A90FEE"/>
    <w:rsid w:val="00A918C9"/>
    <w:rsid w:val="00A92E28"/>
    <w:rsid w:val="00A939A2"/>
    <w:rsid w:val="00A95177"/>
    <w:rsid w:val="00A96D7B"/>
    <w:rsid w:val="00AA466D"/>
    <w:rsid w:val="00AA5506"/>
    <w:rsid w:val="00AA71F8"/>
    <w:rsid w:val="00AA7BAD"/>
    <w:rsid w:val="00AB0156"/>
    <w:rsid w:val="00AB1063"/>
    <w:rsid w:val="00AB1382"/>
    <w:rsid w:val="00AB17E3"/>
    <w:rsid w:val="00AB1E75"/>
    <w:rsid w:val="00AB20CF"/>
    <w:rsid w:val="00AB6459"/>
    <w:rsid w:val="00AB6FC5"/>
    <w:rsid w:val="00AB7290"/>
    <w:rsid w:val="00AB7510"/>
    <w:rsid w:val="00AC1271"/>
    <w:rsid w:val="00AC1D98"/>
    <w:rsid w:val="00AC2338"/>
    <w:rsid w:val="00AC29CF"/>
    <w:rsid w:val="00AC4063"/>
    <w:rsid w:val="00AC4319"/>
    <w:rsid w:val="00AC4492"/>
    <w:rsid w:val="00AC4995"/>
    <w:rsid w:val="00AC543A"/>
    <w:rsid w:val="00AC5585"/>
    <w:rsid w:val="00AC59A7"/>
    <w:rsid w:val="00AC62CC"/>
    <w:rsid w:val="00AC721A"/>
    <w:rsid w:val="00AC7237"/>
    <w:rsid w:val="00AD0A9E"/>
    <w:rsid w:val="00AD10DD"/>
    <w:rsid w:val="00AD1D47"/>
    <w:rsid w:val="00AD224D"/>
    <w:rsid w:val="00AD4221"/>
    <w:rsid w:val="00AD4A9B"/>
    <w:rsid w:val="00AD51A1"/>
    <w:rsid w:val="00AD528E"/>
    <w:rsid w:val="00AD5D7C"/>
    <w:rsid w:val="00AD6911"/>
    <w:rsid w:val="00AD6CC6"/>
    <w:rsid w:val="00AD7CC9"/>
    <w:rsid w:val="00AE06AD"/>
    <w:rsid w:val="00AE1438"/>
    <w:rsid w:val="00AE176E"/>
    <w:rsid w:val="00AE2B53"/>
    <w:rsid w:val="00AE3879"/>
    <w:rsid w:val="00AE4295"/>
    <w:rsid w:val="00AE52EA"/>
    <w:rsid w:val="00AE54F1"/>
    <w:rsid w:val="00AE5655"/>
    <w:rsid w:val="00AE5C2C"/>
    <w:rsid w:val="00AE61CE"/>
    <w:rsid w:val="00AE71A5"/>
    <w:rsid w:val="00AF0C63"/>
    <w:rsid w:val="00AF1E71"/>
    <w:rsid w:val="00AF3314"/>
    <w:rsid w:val="00AF3C67"/>
    <w:rsid w:val="00AF3D9D"/>
    <w:rsid w:val="00AF3F0B"/>
    <w:rsid w:val="00AF5F3F"/>
    <w:rsid w:val="00B00269"/>
    <w:rsid w:val="00B002FF"/>
    <w:rsid w:val="00B008EB"/>
    <w:rsid w:val="00B00CD5"/>
    <w:rsid w:val="00B014FF"/>
    <w:rsid w:val="00B01980"/>
    <w:rsid w:val="00B0352E"/>
    <w:rsid w:val="00B0456C"/>
    <w:rsid w:val="00B048C0"/>
    <w:rsid w:val="00B04BE9"/>
    <w:rsid w:val="00B10820"/>
    <w:rsid w:val="00B11FAB"/>
    <w:rsid w:val="00B13846"/>
    <w:rsid w:val="00B14174"/>
    <w:rsid w:val="00B149AE"/>
    <w:rsid w:val="00B149F2"/>
    <w:rsid w:val="00B14B53"/>
    <w:rsid w:val="00B158F0"/>
    <w:rsid w:val="00B17B31"/>
    <w:rsid w:val="00B207B1"/>
    <w:rsid w:val="00B20C66"/>
    <w:rsid w:val="00B21F52"/>
    <w:rsid w:val="00B22426"/>
    <w:rsid w:val="00B229D7"/>
    <w:rsid w:val="00B22A9A"/>
    <w:rsid w:val="00B2335A"/>
    <w:rsid w:val="00B23EB2"/>
    <w:rsid w:val="00B25096"/>
    <w:rsid w:val="00B256DF"/>
    <w:rsid w:val="00B25B75"/>
    <w:rsid w:val="00B2648E"/>
    <w:rsid w:val="00B2677C"/>
    <w:rsid w:val="00B27DCE"/>
    <w:rsid w:val="00B310F2"/>
    <w:rsid w:val="00B3449B"/>
    <w:rsid w:val="00B347EC"/>
    <w:rsid w:val="00B4015E"/>
    <w:rsid w:val="00B40B2F"/>
    <w:rsid w:val="00B4155E"/>
    <w:rsid w:val="00B4232D"/>
    <w:rsid w:val="00B46540"/>
    <w:rsid w:val="00B47A2B"/>
    <w:rsid w:val="00B53327"/>
    <w:rsid w:val="00B53D0C"/>
    <w:rsid w:val="00B54A50"/>
    <w:rsid w:val="00B5518B"/>
    <w:rsid w:val="00B55256"/>
    <w:rsid w:val="00B568E7"/>
    <w:rsid w:val="00B577F0"/>
    <w:rsid w:val="00B60678"/>
    <w:rsid w:val="00B60856"/>
    <w:rsid w:val="00B6138E"/>
    <w:rsid w:val="00B624E1"/>
    <w:rsid w:val="00B629B6"/>
    <w:rsid w:val="00B6317B"/>
    <w:rsid w:val="00B643B9"/>
    <w:rsid w:val="00B66E1E"/>
    <w:rsid w:val="00B66E8F"/>
    <w:rsid w:val="00B676FD"/>
    <w:rsid w:val="00B703F0"/>
    <w:rsid w:val="00B71A6B"/>
    <w:rsid w:val="00B749E7"/>
    <w:rsid w:val="00B7602D"/>
    <w:rsid w:val="00B76892"/>
    <w:rsid w:val="00B7717C"/>
    <w:rsid w:val="00B80871"/>
    <w:rsid w:val="00B80EC8"/>
    <w:rsid w:val="00B82DDF"/>
    <w:rsid w:val="00B82F9F"/>
    <w:rsid w:val="00B868E1"/>
    <w:rsid w:val="00B947F8"/>
    <w:rsid w:val="00B94B36"/>
    <w:rsid w:val="00B958C1"/>
    <w:rsid w:val="00B95E51"/>
    <w:rsid w:val="00B96CCC"/>
    <w:rsid w:val="00B97DD6"/>
    <w:rsid w:val="00BA0637"/>
    <w:rsid w:val="00BA09E0"/>
    <w:rsid w:val="00BA2559"/>
    <w:rsid w:val="00BA3763"/>
    <w:rsid w:val="00BA4C75"/>
    <w:rsid w:val="00BA6084"/>
    <w:rsid w:val="00BA6492"/>
    <w:rsid w:val="00BB1369"/>
    <w:rsid w:val="00BB2589"/>
    <w:rsid w:val="00BB26E3"/>
    <w:rsid w:val="00BB2940"/>
    <w:rsid w:val="00BB40C6"/>
    <w:rsid w:val="00BB5939"/>
    <w:rsid w:val="00BC0350"/>
    <w:rsid w:val="00BC03AC"/>
    <w:rsid w:val="00BC0B83"/>
    <w:rsid w:val="00BC24F1"/>
    <w:rsid w:val="00BC4658"/>
    <w:rsid w:val="00BC4A26"/>
    <w:rsid w:val="00BC6CDD"/>
    <w:rsid w:val="00BD24B3"/>
    <w:rsid w:val="00BD2DC2"/>
    <w:rsid w:val="00BD337C"/>
    <w:rsid w:val="00BD57D7"/>
    <w:rsid w:val="00BD7895"/>
    <w:rsid w:val="00BE13A1"/>
    <w:rsid w:val="00BE28B1"/>
    <w:rsid w:val="00BE2BED"/>
    <w:rsid w:val="00BE531D"/>
    <w:rsid w:val="00BE54FF"/>
    <w:rsid w:val="00BE57BF"/>
    <w:rsid w:val="00BE7D08"/>
    <w:rsid w:val="00BF072E"/>
    <w:rsid w:val="00BF0DD2"/>
    <w:rsid w:val="00BF1368"/>
    <w:rsid w:val="00BF343E"/>
    <w:rsid w:val="00BF389D"/>
    <w:rsid w:val="00BF3DE6"/>
    <w:rsid w:val="00BF6488"/>
    <w:rsid w:val="00BF68E3"/>
    <w:rsid w:val="00BF6B15"/>
    <w:rsid w:val="00C01DEE"/>
    <w:rsid w:val="00C03AB7"/>
    <w:rsid w:val="00C03F59"/>
    <w:rsid w:val="00C045D9"/>
    <w:rsid w:val="00C04E41"/>
    <w:rsid w:val="00C04F0A"/>
    <w:rsid w:val="00C057BA"/>
    <w:rsid w:val="00C05A71"/>
    <w:rsid w:val="00C071D5"/>
    <w:rsid w:val="00C07460"/>
    <w:rsid w:val="00C079CA"/>
    <w:rsid w:val="00C1143B"/>
    <w:rsid w:val="00C12407"/>
    <w:rsid w:val="00C12B0B"/>
    <w:rsid w:val="00C13138"/>
    <w:rsid w:val="00C16A31"/>
    <w:rsid w:val="00C17700"/>
    <w:rsid w:val="00C1784F"/>
    <w:rsid w:val="00C17B1B"/>
    <w:rsid w:val="00C20B92"/>
    <w:rsid w:val="00C219A3"/>
    <w:rsid w:val="00C23F3E"/>
    <w:rsid w:val="00C245B1"/>
    <w:rsid w:val="00C26F98"/>
    <w:rsid w:val="00C30BF7"/>
    <w:rsid w:val="00C3288F"/>
    <w:rsid w:val="00C34427"/>
    <w:rsid w:val="00C34D84"/>
    <w:rsid w:val="00C35D08"/>
    <w:rsid w:val="00C35F35"/>
    <w:rsid w:val="00C365BE"/>
    <w:rsid w:val="00C36FA7"/>
    <w:rsid w:val="00C37C32"/>
    <w:rsid w:val="00C4005A"/>
    <w:rsid w:val="00C408AF"/>
    <w:rsid w:val="00C41199"/>
    <w:rsid w:val="00C4451E"/>
    <w:rsid w:val="00C4575B"/>
    <w:rsid w:val="00C457D4"/>
    <w:rsid w:val="00C45A80"/>
    <w:rsid w:val="00C45EE5"/>
    <w:rsid w:val="00C46889"/>
    <w:rsid w:val="00C477D4"/>
    <w:rsid w:val="00C510A0"/>
    <w:rsid w:val="00C537EC"/>
    <w:rsid w:val="00C53CC5"/>
    <w:rsid w:val="00C55288"/>
    <w:rsid w:val="00C5554F"/>
    <w:rsid w:val="00C616D0"/>
    <w:rsid w:val="00C62975"/>
    <w:rsid w:val="00C63B8F"/>
    <w:rsid w:val="00C63CC3"/>
    <w:rsid w:val="00C64573"/>
    <w:rsid w:val="00C67719"/>
    <w:rsid w:val="00C70F8E"/>
    <w:rsid w:val="00C722EB"/>
    <w:rsid w:val="00C7243E"/>
    <w:rsid w:val="00C72944"/>
    <w:rsid w:val="00C756C4"/>
    <w:rsid w:val="00C76C38"/>
    <w:rsid w:val="00C77CC5"/>
    <w:rsid w:val="00C83342"/>
    <w:rsid w:val="00C84048"/>
    <w:rsid w:val="00C84ADF"/>
    <w:rsid w:val="00C84B30"/>
    <w:rsid w:val="00C874C3"/>
    <w:rsid w:val="00C92E3E"/>
    <w:rsid w:val="00C9430E"/>
    <w:rsid w:val="00C94599"/>
    <w:rsid w:val="00C96533"/>
    <w:rsid w:val="00C9756A"/>
    <w:rsid w:val="00C978AB"/>
    <w:rsid w:val="00CA1547"/>
    <w:rsid w:val="00CA310B"/>
    <w:rsid w:val="00CA3AC6"/>
    <w:rsid w:val="00CA3AC9"/>
    <w:rsid w:val="00CA3C26"/>
    <w:rsid w:val="00CA3D6B"/>
    <w:rsid w:val="00CA3FFC"/>
    <w:rsid w:val="00CA4B37"/>
    <w:rsid w:val="00CA4EC1"/>
    <w:rsid w:val="00CA4EF6"/>
    <w:rsid w:val="00CA5756"/>
    <w:rsid w:val="00CA6DD1"/>
    <w:rsid w:val="00CA77ED"/>
    <w:rsid w:val="00CB26A8"/>
    <w:rsid w:val="00CB4694"/>
    <w:rsid w:val="00CB524E"/>
    <w:rsid w:val="00CB565F"/>
    <w:rsid w:val="00CB5CFE"/>
    <w:rsid w:val="00CB5DF0"/>
    <w:rsid w:val="00CB649B"/>
    <w:rsid w:val="00CB7260"/>
    <w:rsid w:val="00CB74EF"/>
    <w:rsid w:val="00CB7C89"/>
    <w:rsid w:val="00CB7DED"/>
    <w:rsid w:val="00CC2A5C"/>
    <w:rsid w:val="00CC30F3"/>
    <w:rsid w:val="00CC497B"/>
    <w:rsid w:val="00CC6064"/>
    <w:rsid w:val="00CC69CF"/>
    <w:rsid w:val="00CC6DDE"/>
    <w:rsid w:val="00CD0443"/>
    <w:rsid w:val="00CD0D0D"/>
    <w:rsid w:val="00CD13FD"/>
    <w:rsid w:val="00CD1BAD"/>
    <w:rsid w:val="00CD2064"/>
    <w:rsid w:val="00CD279C"/>
    <w:rsid w:val="00CD478E"/>
    <w:rsid w:val="00CD53B7"/>
    <w:rsid w:val="00CE1507"/>
    <w:rsid w:val="00CE2264"/>
    <w:rsid w:val="00CE310C"/>
    <w:rsid w:val="00CE31CA"/>
    <w:rsid w:val="00CE543F"/>
    <w:rsid w:val="00CE751E"/>
    <w:rsid w:val="00CE7D0A"/>
    <w:rsid w:val="00CF24E1"/>
    <w:rsid w:val="00CF42AA"/>
    <w:rsid w:val="00CF68E0"/>
    <w:rsid w:val="00D00AD7"/>
    <w:rsid w:val="00D01287"/>
    <w:rsid w:val="00D02D67"/>
    <w:rsid w:val="00D04DE4"/>
    <w:rsid w:val="00D06A49"/>
    <w:rsid w:val="00D06B3A"/>
    <w:rsid w:val="00D06F9F"/>
    <w:rsid w:val="00D10D68"/>
    <w:rsid w:val="00D115A6"/>
    <w:rsid w:val="00D11C87"/>
    <w:rsid w:val="00D13310"/>
    <w:rsid w:val="00D20235"/>
    <w:rsid w:val="00D2157F"/>
    <w:rsid w:val="00D2186B"/>
    <w:rsid w:val="00D21AEA"/>
    <w:rsid w:val="00D23230"/>
    <w:rsid w:val="00D245E1"/>
    <w:rsid w:val="00D271D2"/>
    <w:rsid w:val="00D2784D"/>
    <w:rsid w:val="00D27884"/>
    <w:rsid w:val="00D30E18"/>
    <w:rsid w:val="00D32002"/>
    <w:rsid w:val="00D34B72"/>
    <w:rsid w:val="00D350EB"/>
    <w:rsid w:val="00D36DEB"/>
    <w:rsid w:val="00D37EAB"/>
    <w:rsid w:val="00D416A9"/>
    <w:rsid w:val="00D425F2"/>
    <w:rsid w:val="00D431F5"/>
    <w:rsid w:val="00D4326B"/>
    <w:rsid w:val="00D4351D"/>
    <w:rsid w:val="00D45015"/>
    <w:rsid w:val="00D45C5E"/>
    <w:rsid w:val="00D5189A"/>
    <w:rsid w:val="00D51A54"/>
    <w:rsid w:val="00D55236"/>
    <w:rsid w:val="00D6024E"/>
    <w:rsid w:val="00D639E7"/>
    <w:rsid w:val="00D644F9"/>
    <w:rsid w:val="00D7418B"/>
    <w:rsid w:val="00D747D0"/>
    <w:rsid w:val="00D74AAD"/>
    <w:rsid w:val="00D75776"/>
    <w:rsid w:val="00D75DA5"/>
    <w:rsid w:val="00D76593"/>
    <w:rsid w:val="00D77C1D"/>
    <w:rsid w:val="00D8063A"/>
    <w:rsid w:val="00D8079C"/>
    <w:rsid w:val="00D80EA4"/>
    <w:rsid w:val="00D8119A"/>
    <w:rsid w:val="00D8155E"/>
    <w:rsid w:val="00D81A50"/>
    <w:rsid w:val="00D82851"/>
    <w:rsid w:val="00D855CF"/>
    <w:rsid w:val="00D871BA"/>
    <w:rsid w:val="00D87B42"/>
    <w:rsid w:val="00D91593"/>
    <w:rsid w:val="00D91EEF"/>
    <w:rsid w:val="00D9207E"/>
    <w:rsid w:val="00D9247F"/>
    <w:rsid w:val="00D92EA6"/>
    <w:rsid w:val="00D94D19"/>
    <w:rsid w:val="00D95417"/>
    <w:rsid w:val="00D969E1"/>
    <w:rsid w:val="00DA055E"/>
    <w:rsid w:val="00DA1647"/>
    <w:rsid w:val="00DA26B7"/>
    <w:rsid w:val="00DA2ECD"/>
    <w:rsid w:val="00DA43DE"/>
    <w:rsid w:val="00DA4621"/>
    <w:rsid w:val="00DA4B54"/>
    <w:rsid w:val="00DA4D5F"/>
    <w:rsid w:val="00DA562E"/>
    <w:rsid w:val="00DA5968"/>
    <w:rsid w:val="00DA59D0"/>
    <w:rsid w:val="00DA5E95"/>
    <w:rsid w:val="00DA671E"/>
    <w:rsid w:val="00DA6C08"/>
    <w:rsid w:val="00DA73B5"/>
    <w:rsid w:val="00DB1784"/>
    <w:rsid w:val="00DB1B28"/>
    <w:rsid w:val="00DB405F"/>
    <w:rsid w:val="00DB43B2"/>
    <w:rsid w:val="00DB4826"/>
    <w:rsid w:val="00DB4966"/>
    <w:rsid w:val="00DB610F"/>
    <w:rsid w:val="00DB6690"/>
    <w:rsid w:val="00DC1A5A"/>
    <w:rsid w:val="00DC24EE"/>
    <w:rsid w:val="00DC2952"/>
    <w:rsid w:val="00DC4F51"/>
    <w:rsid w:val="00DC59F4"/>
    <w:rsid w:val="00DC7B18"/>
    <w:rsid w:val="00DD0082"/>
    <w:rsid w:val="00DD3773"/>
    <w:rsid w:val="00DD3A25"/>
    <w:rsid w:val="00DD3D27"/>
    <w:rsid w:val="00DD3F89"/>
    <w:rsid w:val="00DD453D"/>
    <w:rsid w:val="00DD5E7B"/>
    <w:rsid w:val="00DD7125"/>
    <w:rsid w:val="00DE0173"/>
    <w:rsid w:val="00DE0D75"/>
    <w:rsid w:val="00DE0F7C"/>
    <w:rsid w:val="00DE1CA8"/>
    <w:rsid w:val="00DE1F29"/>
    <w:rsid w:val="00DE2FBD"/>
    <w:rsid w:val="00DE327C"/>
    <w:rsid w:val="00DE44DE"/>
    <w:rsid w:val="00DE4A61"/>
    <w:rsid w:val="00DE53C0"/>
    <w:rsid w:val="00DE555D"/>
    <w:rsid w:val="00DE6924"/>
    <w:rsid w:val="00DE6D30"/>
    <w:rsid w:val="00DE7185"/>
    <w:rsid w:val="00DF195D"/>
    <w:rsid w:val="00DF1F5C"/>
    <w:rsid w:val="00DF2952"/>
    <w:rsid w:val="00DF3223"/>
    <w:rsid w:val="00DF4365"/>
    <w:rsid w:val="00DF4EBB"/>
    <w:rsid w:val="00DF57A0"/>
    <w:rsid w:val="00E0090E"/>
    <w:rsid w:val="00E00DD8"/>
    <w:rsid w:val="00E02668"/>
    <w:rsid w:val="00E02849"/>
    <w:rsid w:val="00E045F0"/>
    <w:rsid w:val="00E04EE0"/>
    <w:rsid w:val="00E059B7"/>
    <w:rsid w:val="00E060C9"/>
    <w:rsid w:val="00E11154"/>
    <w:rsid w:val="00E11713"/>
    <w:rsid w:val="00E1171B"/>
    <w:rsid w:val="00E11C6F"/>
    <w:rsid w:val="00E12CCE"/>
    <w:rsid w:val="00E13765"/>
    <w:rsid w:val="00E1557C"/>
    <w:rsid w:val="00E156E0"/>
    <w:rsid w:val="00E15FDC"/>
    <w:rsid w:val="00E166CC"/>
    <w:rsid w:val="00E16C8B"/>
    <w:rsid w:val="00E201A7"/>
    <w:rsid w:val="00E206DE"/>
    <w:rsid w:val="00E20B40"/>
    <w:rsid w:val="00E21495"/>
    <w:rsid w:val="00E21CF2"/>
    <w:rsid w:val="00E2263E"/>
    <w:rsid w:val="00E22797"/>
    <w:rsid w:val="00E22BB9"/>
    <w:rsid w:val="00E22BCB"/>
    <w:rsid w:val="00E23460"/>
    <w:rsid w:val="00E2372F"/>
    <w:rsid w:val="00E27294"/>
    <w:rsid w:val="00E27325"/>
    <w:rsid w:val="00E3184B"/>
    <w:rsid w:val="00E320C6"/>
    <w:rsid w:val="00E331A7"/>
    <w:rsid w:val="00E341A5"/>
    <w:rsid w:val="00E35029"/>
    <w:rsid w:val="00E35817"/>
    <w:rsid w:val="00E35879"/>
    <w:rsid w:val="00E359DA"/>
    <w:rsid w:val="00E36AF3"/>
    <w:rsid w:val="00E36DA6"/>
    <w:rsid w:val="00E370D0"/>
    <w:rsid w:val="00E42EC4"/>
    <w:rsid w:val="00E43266"/>
    <w:rsid w:val="00E43E5B"/>
    <w:rsid w:val="00E4485E"/>
    <w:rsid w:val="00E44E1F"/>
    <w:rsid w:val="00E453C4"/>
    <w:rsid w:val="00E46764"/>
    <w:rsid w:val="00E4678E"/>
    <w:rsid w:val="00E50A66"/>
    <w:rsid w:val="00E50C38"/>
    <w:rsid w:val="00E510E8"/>
    <w:rsid w:val="00E517CF"/>
    <w:rsid w:val="00E518DA"/>
    <w:rsid w:val="00E52B76"/>
    <w:rsid w:val="00E5307B"/>
    <w:rsid w:val="00E557FE"/>
    <w:rsid w:val="00E55FFF"/>
    <w:rsid w:val="00E565D0"/>
    <w:rsid w:val="00E5676A"/>
    <w:rsid w:val="00E572E1"/>
    <w:rsid w:val="00E60D3D"/>
    <w:rsid w:val="00E62BF4"/>
    <w:rsid w:val="00E62E38"/>
    <w:rsid w:val="00E633A8"/>
    <w:rsid w:val="00E64D45"/>
    <w:rsid w:val="00E65A76"/>
    <w:rsid w:val="00E67A2F"/>
    <w:rsid w:val="00E67CCC"/>
    <w:rsid w:val="00E72948"/>
    <w:rsid w:val="00E73A99"/>
    <w:rsid w:val="00E73C8C"/>
    <w:rsid w:val="00E73F7A"/>
    <w:rsid w:val="00E76EF3"/>
    <w:rsid w:val="00E80069"/>
    <w:rsid w:val="00E807AA"/>
    <w:rsid w:val="00E810DF"/>
    <w:rsid w:val="00E8204E"/>
    <w:rsid w:val="00E827AF"/>
    <w:rsid w:val="00E82DE3"/>
    <w:rsid w:val="00E82FE8"/>
    <w:rsid w:val="00E837A0"/>
    <w:rsid w:val="00E83924"/>
    <w:rsid w:val="00E83970"/>
    <w:rsid w:val="00E864E0"/>
    <w:rsid w:val="00E87E5E"/>
    <w:rsid w:val="00E909EC"/>
    <w:rsid w:val="00E90F45"/>
    <w:rsid w:val="00E9127B"/>
    <w:rsid w:val="00E91930"/>
    <w:rsid w:val="00E94808"/>
    <w:rsid w:val="00E9528B"/>
    <w:rsid w:val="00E958EC"/>
    <w:rsid w:val="00E95A65"/>
    <w:rsid w:val="00E96CA6"/>
    <w:rsid w:val="00E974D7"/>
    <w:rsid w:val="00EA32D3"/>
    <w:rsid w:val="00EA3517"/>
    <w:rsid w:val="00EA3ACD"/>
    <w:rsid w:val="00EA3E00"/>
    <w:rsid w:val="00EA4D14"/>
    <w:rsid w:val="00EA7D39"/>
    <w:rsid w:val="00EA7DE2"/>
    <w:rsid w:val="00EA7E73"/>
    <w:rsid w:val="00EB093B"/>
    <w:rsid w:val="00EB0AD9"/>
    <w:rsid w:val="00EB0D28"/>
    <w:rsid w:val="00EB0E07"/>
    <w:rsid w:val="00EB1AC9"/>
    <w:rsid w:val="00EB1D10"/>
    <w:rsid w:val="00EB328E"/>
    <w:rsid w:val="00EB3436"/>
    <w:rsid w:val="00EB3A7F"/>
    <w:rsid w:val="00EB6AB0"/>
    <w:rsid w:val="00EB7569"/>
    <w:rsid w:val="00EC0F5A"/>
    <w:rsid w:val="00EC1B51"/>
    <w:rsid w:val="00EC351D"/>
    <w:rsid w:val="00EC3E1A"/>
    <w:rsid w:val="00EC6A24"/>
    <w:rsid w:val="00EC6A51"/>
    <w:rsid w:val="00EC6EB0"/>
    <w:rsid w:val="00ED0844"/>
    <w:rsid w:val="00ED1248"/>
    <w:rsid w:val="00ED1DAA"/>
    <w:rsid w:val="00ED374E"/>
    <w:rsid w:val="00ED7310"/>
    <w:rsid w:val="00EE059F"/>
    <w:rsid w:val="00EE0BA2"/>
    <w:rsid w:val="00EE15BC"/>
    <w:rsid w:val="00EE1B22"/>
    <w:rsid w:val="00EE42E3"/>
    <w:rsid w:val="00EE5150"/>
    <w:rsid w:val="00EF10B3"/>
    <w:rsid w:val="00EF316B"/>
    <w:rsid w:val="00EF4D3D"/>
    <w:rsid w:val="00EF6A76"/>
    <w:rsid w:val="00EF73AE"/>
    <w:rsid w:val="00F0306B"/>
    <w:rsid w:val="00F03646"/>
    <w:rsid w:val="00F04FFD"/>
    <w:rsid w:val="00F108BA"/>
    <w:rsid w:val="00F11B0A"/>
    <w:rsid w:val="00F1275A"/>
    <w:rsid w:val="00F13635"/>
    <w:rsid w:val="00F13839"/>
    <w:rsid w:val="00F139A0"/>
    <w:rsid w:val="00F167EF"/>
    <w:rsid w:val="00F16A7F"/>
    <w:rsid w:val="00F171C2"/>
    <w:rsid w:val="00F17419"/>
    <w:rsid w:val="00F219EA"/>
    <w:rsid w:val="00F2219D"/>
    <w:rsid w:val="00F23A51"/>
    <w:rsid w:val="00F24E44"/>
    <w:rsid w:val="00F25B06"/>
    <w:rsid w:val="00F25CA9"/>
    <w:rsid w:val="00F301F5"/>
    <w:rsid w:val="00F30A54"/>
    <w:rsid w:val="00F33204"/>
    <w:rsid w:val="00F412A8"/>
    <w:rsid w:val="00F4256E"/>
    <w:rsid w:val="00F4554C"/>
    <w:rsid w:val="00F47E46"/>
    <w:rsid w:val="00F5043F"/>
    <w:rsid w:val="00F513BA"/>
    <w:rsid w:val="00F51719"/>
    <w:rsid w:val="00F5221E"/>
    <w:rsid w:val="00F5335C"/>
    <w:rsid w:val="00F55B9F"/>
    <w:rsid w:val="00F56577"/>
    <w:rsid w:val="00F56FEF"/>
    <w:rsid w:val="00F5741E"/>
    <w:rsid w:val="00F62315"/>
    <w:rsid w:val="00F63592"/>
    <w:rsid w:val="00F635A5"/>
    <w:rsid w:val="00F64721"/>
    <w:rsid w:val="00F64DD0"/>
    <w:rsid w:val="00F6523F"/>
    <w:rsid w:val="00F65A53"/>
    <w:rsid w:val="00F66157"/>
    <w:rsid w:val="00F67F09"/>
    <w:rsid w:val="00F701C0"/>
    <w:rsid w:val="00F7049B"/>
    <w:rsid w:val="00F70510"/>
    <w:rsid w:val="00F70629"/>
    <w:rsid w:val="00F7068B"/>
    <w:rsid w:val="00F70800"/>
    <w:rsid w:val="00F71E29"/>
    <w:rsid w:val="00F7298E"/>
    <w:rsid w:val="00F75ACB"/>
    <w:rsid w:val="00F768C4"/>
    <w:rsid w:val="00F774D0"/>
    <w:rsid w:val="00F77A7B"/>
    <w:rsid w:val="00F80C7F"/>
    <w:rsid w:val="00F81242"/>
    <w:rsid w:val="00F81EE8"/>
    <w:rsid w:val="00F83846"/>
    <w:rsid w:val="00F83DD9"/>
    <w:rsid w:val="00F8409B"/>
    <w:rsid w:val="00F8445F"/>
    <w:rsid w:val="00F87648"/>
    <w:rsid w:val="00F9038C"/>
    <w:rsid w:val="00F90541"/>
    <w:rsid w:val="00F90604"/>
    <w:rsid w:val="00F91A99"/>
    <w:rsid w:val="00F928D9"/>
    <w:rsid w:val="00F94F72"/>
    <w:rsid w:val="00F96CBC"/>
    <w:rsid w:val="00F9721E"/>
    <w:rsid w:val="00F9733D"/>
    <w:rsid w:val="00F977C8"/>
    <w:rsid w:val="00FA00D2"/>
    <w:rsid w:val="00FA051C"/>
    <w:rsid w:val="00FA06E1"/>
    <w:rsid w:val="00FA0EDB"/>
    <w:rsid w:val="00FA0EE9"/>
    <w:rsid w:val="00FA1579"/>
    <w:rsid w:val="00FA317C"/>
    <w:rsid w:val="00FA3384"/>
    <w:rsid w:val="00FA3EC9"/>
    <w:rsid w:val="00FA51A8"/>
    <w:rsid w:val="00FA5C91"/>
    <w:rsid w:val="00FA7114"/>
    <w:rsid w:val="00FA7343"/>
    <w:rsid w:val="00FA7542"/>
    <w:rsid w:val="00FA78CC"/>
    <w:rsid w:val="00FB09FB"/>
    <w:rsid w:val="00FB16D2"/>
    <w:rsid w:val="00FB16DD"/>
    <w:rsid w:val="00FB1AFD"/>
    <w:rsid w:val="00FB2D51"/>
    <w:rsid w:val="00FB5FDA"/>
    <w:rsid w:val="00FB6ED1"/>
    <w:rsid w:val="00FB7EF3"/>
    <w:rsid w:val="00FC0603"/>
    <w:rsid w:val="00FC1D98"/>
    <w:rsid w:val="00FC2AE3"/>
    <w:rsid w:val="00FC30C7"/>
    <w:rsid w:val="00FC313D"/>
    <w:rsid w:val="00FC328A"/>
    <w:rsid w:val="00FC3D4D"/>
    <w:rsid w:val="00FC4184"/>
    <w:rsid w:val="00FC4D1F"/>
    <w:rsid w:val="00FC62CA"/>
    <w:rsid w:val="00FC7AA6"/>
    <w:rsid w:val="00FD25CB"/>
    <w:rsid w:val="00FD2CA4"/>
    <w:rsid w:val="00FD3FF9"/>
    <w:rsid w:val="00FD4280"/>
    <w:rsid w:val="00FD4D2D"/>
    <w:rsid w:val="00FD558B"/>
    <w:rsid w:val="00FD614E"/>
    <w:rsid w:val="00FD7796"/>
    <w:rsid w:val="00FE1625"/>
    <w:rsid w:val="00FE1CA6"/>
    <w:rsid w:val="00FE257B"/>
    <w:rsid w:val="00FE2BB4"/>
    <w:rsid w:val="00FE31A4"/>
    <w:rsid w:val="00FE3209"/>
    <w:rsid w:val="00FE5979"/>
    <w:rsid w:val="00FE6851"/>
    <w:rsid w:val="00FE6AF7"/>
    <w:rsid w:val="00FE792C"/>
    <w:rsid w:val="00FF26A6"/>
    <w:rsid w:val="00FF37CB"/>
    <w:rsid w:val="00FF5A8E"/>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340" w:after="20" w:line="38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0C7931"/>
    <w:pPr>
      <w:spacing w:before="0" w:after="120" w:line="276" w:lineRule="auto"/>
    </w:pPr>
    <w:rPr>
      <w:rFonts w:eastAsiaTheme="minorEastAsia"/>
      <w:lang w:bidi="en-US"/>
    </w:rPr>
  </w:style>
  <w:style w:type="paragraph" w:styleId="Heading1">
    <w:name w:val="heading 1"/>
    <w:basedOn w:val="Normal"/>
    <w:next w:val="ppBodyText"/>
    <w:link w:val="Heading1Char"/>
    <w:qFormat/>
    <w:rsid w:val="000C793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C793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0C793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0C79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931"/>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0C7931"/>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0C7931"/>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0C7931"/>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0C7931"/>
    <w:pPr>
      <w:numPr>
        <w:ilvl w:val="1"/>
        <w:numId w:val="18"/>
      </w:numPr>
      <w:spacing w:before="0" w:after="120" w:line="276" w:lineRule="auto"/>
    </w:pPr>
    <w:rPr>
      <w:rFonts w:eastAsiaTheme="minorEastAsia"/>
      <w:lang w:bidi="en-US"/>
    </w:rPr>
  </w:style>
  <w:style w:type="paragraph" w:customStyle="1" w:styleId="ppBodyTextIndent">
    <w:name w:val="pp Body Text Indent"/>
    <w:basedOn w:val="ppBodyText"/>
    <w:rsid w:val="000C7931"/>
    <w:pPr>
      <w:numPr>
        <w:ilvl w:val="2"/>
      </w:numPr>
    </w:pPr>
  </w:style>
  <w:style w:type="paragraph" w:customStyle="1" w:styleId="ppBodyTextIndent2">
    <w:name w:val="pp Body Text Indent 2"/>
    <w:basedOn w:val="ppBodyTextIndent"/>
    <w:rsid w:val="000C7931"/>
    <w:pPr>
      <w:numPr>
        <w:ilvl w:val="3"/>
      </w:numPr>
    </w:pPr>
  </w:style>
  <w:style w:type="paragraph" w:customStyle="1" w:styleId="ppBulletList">
    <w:name w:val="pp Bullet List"/>
    <w:basedOn w:val="ppNumberList"/>
    <w:link w:val="ppBulletListChar"/>
    <w:qFormat/>
    <w:rsid w:val="000C7931"/>
    <w:pPr>
      <w:numPr>
        <w:numId w:val="11"/>
      </w:numPr>
      <w:tabs>
        <w:tab w:val="clear" w:pos="1440"/>
      </w:tabs>
      <w:ind w:left="754" w:hanging="357"/>
    </w:pPr>
  </w:style>
  <w:style w:type="paragraph" w:customStyle="1" w:styleId="ppBulletListIndent">
    <w:name w:val="pp Bullet List Indent"/>
    <w:basedOn w:val="ppBulletList"/>
    <w:rsid w:val="000C7931"/>
    <w:pPr>
      <w:numPr>
        <w:ilvl w:val="2"/>
      </w:numPr>
      <w:ind w:left="1434" w:hanging="357"/>
    </w:pPr>
  </w:style>
  <w:style w:type="paragraph" w:customStyle="1" w:styleId="ppBulletListTable">
    <w:name w:val="pp Bullet List Table"/>
    <w:basedOn w:val="Normal"/>
    <w:uiPriority w:val="11"/>
    <w:rsid w:val="000C7931"/>
    <w:pPr>
      <w:numPr>
        <w:numId w:val="1"/>
      </w:numPr>
      <w:tabs>
        <w:tab w:val="left" w:pos="403"/>
      </w:tabs>
      <w:spacing w:before="100"/>
    </w:pPr>
    <w:rPr>
      <w:sz w:val="18"/>
    </w:rPr>
  </w:style>
  <w:style w:type="paragraph" w:customStyle="1" w:styleId="ppChapterNumber">
    <w:name w:val="pp Chapter Number"/>
    <w:next w:val="Normal"/>
    <w:uiPriority w:val="14"/>
    <w:rsid w:val="000C7931"/>
    <w:pPr>
      <w:autoSpaceDE w:val="0"/>
      <w:autoSpaceDN w:val="0"/>
      <w:adjustRightInd w:val="0"/>
      <w:spacing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0C7931"/>
    <w:pPr>
      <w:autoSpaceDE w:val="0"/>
      <w:autoSpaceDN w:val="0"/>
      <w:adjustRightInd w:val="0"/>
      <w:spacing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0C7931"/>
    <w:pPr>
      <w:spacing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0C7931"/>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0C7931"/>
    <w:pPr>
      <w:numPr>
        <w:ilvl w:val="1"/>
        <w:numId w:val="4"/>
      </w:numPr>
      <w:pBdr>
        <w:top w:val="single" w:sz="2" w:space="1" w:color="FFFFFF"/>
        <w:bottom w:val="single" w:sz="2" w:space="1" w:color="D5D5D3"/>
      </w:pBdr>
      <w:shd w:val="clear" w:color="auto" w:fill="F7F7FF"/>
      <w:autoSpaceDE w:val="0"/>
      <w:autoSpaceDN w:val="0"/>
      <w:adjustRightInd w:val="0"/>
      <w:spacing w:before="0"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0C7931"/>
    <w:pPr>
      <w:numPr>
        <w:ilvl w:val="2"/>
      </w:numPr>
      <w:ind w:left="720"/>
    </w:pPr>
  </w:style>
  <w:style w:type="paragraph" w:customStyle="1" w:styleId="ppCodeIndent2">
    <w:name w:val="pp Code Indent 2"/>
    <w:basedOn w:val="ppCodeIndent"/>
    <w:rsid w:val="000C7931"/>
    <w:pPr>
      <w:numPr>
        <w:ilvl w:val="3"/>
      </w:numPr>
      <w:ind w:left="1440"/>
    </w:pPr>
  </w:style>
  <w:style w:type="paragraph" w:customStyle="1" w:styleId="ppCodeLanguage">
    <w:name w:val="pp Code Language"/>
    <w:basedOn w:val="Normal"/>
    <w:next w:val="ppCode"/>
    <w:qFormat/>
    <w:rsid w:val="000C7931"/>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0C7931"/>
    <w:pPr>
      <w:numPr>
        <w:ilvl w:val="2"/>
      </w:numPr>
      <w:ind w:left="720"/>
    </w:pPr>
  </w:style>
  <w:style w:type="paragraph" w:customStyle="1" w:styleId="ppCodeLanguageIndent2">
    <w:name w:val="pp Code Language Indent 2"/>
    <w:basedOn w:val="ppCodeLanguageIndent"/>
    <w:next w:val="ppCodeIndent2"/>
    <w:rsid w:val="000C7931"/>
    <w:pPr>
      <w:numPr>
        <w:ilvl w:val="3"/>
      </w:numPr>
      <w:ind w:left="1440"/>
    </w:pPr>
  </w:style>
  <w:style w:type="paragraph" w:customStyle="1" w:styleId="ppCodeLanguageTable">
    <w:name w:val="pp Code Language Table"/>
    <w:basedOn w:val="ppCodeLanguage"/>
    <w:next w:val="Normal"/>
    <w:rsid w:val="000C7931"/>
    <w:pPr>
      <w:numPr>
        <w:ilvl w:val="0"/>
        <w:numId w:val="0"/>
      </w:numPr>
    </w:pPr>
  </w:style>
  <w:style w:type="paragraph" w:customStyle="1" w:styleId="ppCodeTable">
    <w:name w:val="pp Code Table"/>
    <w:basedOn w:val="ppCode"/>
    <w:rsid w:val="000C7931"/>
    <w:pPr>
      <w:numPr>
        <w:ilvl w:val="0"/>
        <w:numId w:val="0"/>
      </w:numPr>
    </w:pPr>
  </w:style>
  <w:style w:type="paragraph" w:customStyle="1" w:styleId="ppFigure">
    <w:name w:val="pp Figure"/>
    <w:basedOn w:val="Normal"/>
    <w:next w:val="Normal"/>
    <w:qFormat/>
    <w:rsid w:val="000C7931"/>
    <w:pPr>
      <w:numPr>
        <w:ilvl w:val="1"/>
        <w:numId w:val="7"/>
      </w:numPr>
      <w:spacing w:after="0"/>
      <w:ind w:left="0"/>
    </w:pPr>
  </w:style>
  <w:style w:type="paragraph" w:customStyle="1" w:styleId="ppFigureCaption">
    <w:name w:val="pp Figure Caption"/>
    <w:basedOn w:val="Normal"/>
    <w:next w:val="ppBodyText"/>
    <w:qFormat/>
    <w:rsid w:val="000C7931"/>
    <w:pPr>
      <w:numPr>
        <w:ilvl w:val="1"/>
        <w:numId w:val="6"/>
      </w:numPr>
      <w:ind w:left="0"/>
    </w:pPr>
    <w:rPr>
      <w:i/>
    </w:rPr>
  </w:style>
  <w:style w:type="paragraph" w:customStyle="1" w:styleId="ppFigureCaptionIndent">
    <w:name w:val="pp Figure Caption Indent"/>
    <w:basedOn w:val="ppFigureCaption"/>
    <w:next w:val="ppBodyTextIndent"/>
    <w:rsid w:val="000C7931"/>
    <w:pPr>
      <w:numPr>
        <w:ilvl w:val="2"/>
      </w:numPr>
      <w:ind w:left="720"/>
    </w:pPr>
  </w:style>
  <w:style w:type="paragraph" w:customStyle="1" w:styleId="ppFigureCaptionIndent2">
    <w:name w:val="pp Figure Caption Indent 2"/>
    <w:basedOn w:val="ppFigureCaptionIndent"/>
    <w:next w:val="ppBodyTextIndent2"/>
    <w:rsid w:val="000C7931"/>
    <w:pPr>
      <w:numPr>
        <w:ilvl w:val="3"/>
      </w:numPr>
      <w:ind w:left="1440"/>
    </w:pPr>
  </w:style>
  <w:style w:type="paragraph" w:customStyle="1" w:styleId="ppFigureIndent">
    <w:name w:val="pp Figure Indent"/>
    <w:basedOn w:val="ppFigure"/>
    <w:next w:val="Normal"/>
    <w:rsid w:val="000C7931"/>
    <w:pPr>
      <w:numPr>
        <w:ilvl w:val="2"/>
      </w:numPr>
      <w:ind w:left="720"/>
    </w:pPr>
  </w:style>
  <w:style w:type="paragraph" w:customStyle="1" w:styleId="ppFigureIndent2">
    <w:name w:val="pp Figure Indent 2"/>
    <w:basedOn w:val="ppFigureIndent"/>
    <w:next w:val="Normal"/>
    <w:rsid w:val="000C7931"/>
    <w:pPr>
      <w:numPr>
        <w:ilvl w:val="3"/>
      </w:numPr>
      <w:ind w:left="1440"/>
    </w:pPr>
  </w:style>
  <w:style w:type="paragraph" w:customStyle="1" w:styleId="ppFigureNumber">
    <w:name w:val="pp Figure Number"/>
    <w:basedOn w:val="Normal"/>
    <w:next w:val="ppFigureCaption"/>
    <w:rsid w:val="000C7931"/>
    <w:pPr>
      <w:numPr>
        <w:ilvl w:val="1"/>
        <w:numId w:val="8"/>
      </w:numPr>
      <w:spacing w:after="0"/>
      <w:ind w:left="0"/>
    </w:pPr>
    <w:rPr>
      <w:b/>
    </w:rPr>
  </w:style>
  <w:style w:type="paragraph" w:customStyle="1" w:styleId="ppFigureNumberIndent">
    <w:name w:val="pp Figure Number Indent"/>
    <w:basedOn w:val="ppFigureNumber"/>
    <w:next w:val="ppFigureCaptionIndent"/>
    <w:rsid w:val="000C7931"/>
    <w:pPr>
      <w:numPr>
        <w:ilvl w:val="2"/>
      </w:numPr>
      <w:ind w:left="720"/>
    </w:pPr>
  </w:style>
  <w:style w:type="paragraph" w:customStyle="1" w:styleId="ppFigureNumberIndent2">
    <w:name w:val="pp Figure Number Indent 2"/>
    <w:basedOn w:val="ppFigureNumberIndent"/>
    <w:next w:val="ppFigureCaptionIndent2"/>
    <w:rsid w:val="000C7931"/>
    <w:pPr>
      <w:numPr>
        <w:ilvl w:val="3"/>
      </w:numPr>
      <w:ind w:left="1440"/>
    </w:pPr>
  </w:style>
  <w:style w:type="paragraph" w:customStyle="1" w:styleId="ppListBodyText">
    <w:name w:val="pp List Body Text"/>
    <w:basedOn w:val="Normal"/>
    <w:rsid w:val="000C7931"/>
  </w:style>
  <w:style w:type="paragraph" w:customStyle="1" w:styleId="ppNumberList">
    <w:name w:val="pp Number List"/>
    <w:basedOn w:val="Normal"/>
    <w:link w:val="ppNumberListChar"/>
    <w:rsid w:val="000C7931"/>
    <w:pPr>
      <w:numPr>
        <w:ilvl w:val="1"/>
        <w:numId w:val="14"/>
      </w:numPr>
      <w:tabs>
        <w:tab w:val="left" w:pos="1440"/>
      </w:tabs>
      <w:ind w:left="754" w:hanging="357"/>
    </w:pPr>
  </w:style>
  <w:style w:type="paragraph" w:customStyle="1" w:styleId="ppListEnd">
    <w:name w:val="pp List End"/>
    <w:basedOn w:val="ppNumberList"/>
    <w:next w:val="Normal"/>
    <w:rsid w:val="000C7931"/>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0C7931"/>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0C7931"/>
    <w:pPr>
      <w:numPr>
        <w:ilvl w:val="0"/>
        <w:numId w:val="0"/>
      </w:numPr>
    </w:pPr>
  </w:style>
  <w:style w:type="paragraph" w:customStyle="1" w:styleId="ppNoteIndent">
    <w:name w:val="pp Note Indent"/>
    <w:basedOn w:val="ppNote"/>
    <w:rsid w:val="000C7931"/>
    <w:pPr>
      <w:numPr>
        <w:ilvl w:val="2"/>
      </w:numPr>
      <w:ind w:left="862"/>
    </w:pPr>
  </w:style>
  <w:style w:type="paragraph" w:customStyle="1" w:styleId="ppNoteIndent2">
    <w:name w:val="pp Note Indent 2"/>
    <w:basedOn w:val="ppNoteIndent"/>
    <w:rsid w:val="000C7931"/>
    <w:pPr>
      <w:numPr>
        <w:ilvl w:val="3"/>
      </w:numPr>
      <w:ind w:left="1584"/>
    </w:pPr>
  </w:style>
  <w:style w:type="paragraph" w:customStyle="1" w:styleId="ppNumberListIndent">
    <w:name w:val="pp Number List Indent"/>
    <w:basedOn w:val="ppNumberList"/>
    <w:rsid w:val="000C7931"/>
    <w:pPr>
      <w:numPr>
        <w:ilvl w:val="2"/>
      </w:numPr>
      <w:tabs>
        <w:tab w:val="clear" w:pos="1440"/>
        <w:tab w:val="left" w:pos="2160"/>
      </w:tabs>
      <w:ind w:left="1434" w:hanging="357"/>
    </w:pPr>
  </w:style>
  <w:style w:type="paragraph" w:customStyle="1" w:styleId="ppNumberListTable">
    <w:name w:val="pp Number List Table"/>
    <w:basedOn w:val="ppNumberList"/>
    <w:rsid w:val="000C7931"/>
    <w:pPr>
      <w:numPr>
        <w:ilvl w:val="0"/>
        <w:numId w:val="0"/>
      </w:numPr>
      <w:tabs>
        <w:tab w:val="left" w:pos="403"/>
      </w:tabs>
    </w:pPr>
    <w:rPr>
      <w:sz w:val="18"/>
    </w:rPr>
  </w:style>
  <w:style w:type="paragraph" w:customStyle="1" w:styleId="ppProcedureStart">
    <w:name w:val="pp Procedure Start"/>
    <w:basedOn w:val="Normal"/>
    <w:next w:val="ppNumberList"/>
    <w:rsid w:val="000C7931"/>
    <w:pPr>
      <w:spacing w:before="80" w:after="80"/>
    </w:pPr>
    <w:rPr>
      <w:rFonts w:cs="Arial"/>
      <w:b/>
      <w:szCs w:val="20"/>
    </w:rPr>
  </w:style>
  <w:style w:type="paragraph" w:customStyle="1" w:styleId="ppSection">
    <w:name w:val="pp Section"/>
    <w:basedOn w:val="Heading1"/>
    <w:next w:val="Normal"/>
    <w:rsid w:val="000C7931"/>
    <w:rPr>
      <w:color w:val="333399"/>
    </w:rPr>
  </w:style>
  <w:style w:type="paragraph" w:customStyle="1" w:styleId="ppShowMe">
    <w:name w:val="pp Show Me"/>
    <w:basedOn w:val="Normal"/>
    <w:next w:val="ppBodyText"/>
    <w:rsid w:val="000C7931"/>
    <w:rPr>
      <w:rFonts w:ascii="Britannic Bold" w:hAnsi="Britannic Bold"/>
      <w:color w:val="000080"/>
      <w:szCs w:val="20"/>
    </w:rPr>
  </w:style>
  <w:style w:type="table" w:customStyle="1" w:styleId="ppTableGrid">
    <w:name w:val="pp Table Grid"/>
    <w:basedOn w:val="ppTableList"/>
    <w:rsid w:val="000C7931"/>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0C7931"/>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0C7931"/>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0C7931"/>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0C7931"/>
  </w:style>
  <w:style w:type="table" w:styleId="TableGrid">
    <w:name w:val="Table Grid"/>
    <w:basedOn w:val="TableNormal"/>
    <w:rsid w:val="000C7931"/>
    <w:pPr>
      <w:spacing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0C7931"/>
    <w:rPr>
      <w:szCs w:val="20"/>
    </w:rPr>
  </w:style>
  <w:style w:type="character" w:customStyle="1" w:styleId="FootnoteTextChar">
    <w:name w:val="Footnote Text Char"/>
    <w:basedOn w:val="DefaultParagraphFont"/>
    <w:link w:val="FootnoteText"/>
    <w:uiPriority w:val="99"/>
    <w:rsid w:val="000C7931"/>
    <w:rPr>
      <w:rFonts w:eastAsiaTheme="minorEastAsia"/>
      <w:szCs w:val="20"/>
      <w:lang w:bidi="en-US"/>
    </w:rPr>
  </w:style>
  <w:style w:type="paragraph" w:styleId="Header">
    <w:name w:val="header"/>
    <w:basedOn w:val="Normal"/>
    <w:link w:val="HeaderChar"/>
    <w:uiPriority w:val="99"/>
    <w:unhideWhenUsed/>
    <w:rsid w:val="000C7931"/>
    <w:pPr>
      <w:tabs>
        <w:tab w:val="center" w:pos="4680"/>
        <w:tab w:val="right" w:pos="9360"/>
      </w:tabs>
    </w:pPr>
  </w:style>
  <w:style w:type="character" w:customStyle="1" w:styleId="HeaderChar">
    <w:name w:val="Header Char"/>
    <w:basedOn w:val="DefaultParagraphFont"/>
    <w:link w:val="Header"/>
    <w:uiPriority w:val="99"/>
    <w:rsid w:val="000C7931"/>
    <w:rPr>
      <w:rFonts w:eastAsiaTheme="minorEastAsia"/>
      <w:lang w:bidi="en-US"/>
    </w:rPr>
  </w:style>
  <w:style w:type="paragraph" w:styleId="Footer">
    <w:name w:val="footer"/>
    <w:basedOn w:val="Normal"/>
    <w:link w:val="FooterChar"/>
    <w:uiPriority w:val="99"/>
    <w:unhideWhenUsed/>
    <w:rsid w:val="000C7931"/>
    <w:pPr>
      <w:tabs>
        <w:tab w:val="center" w:pos="4680"/>
        <w:tab w:val="right" w:pos="9360"/>
      </w:tabs>
    </w:pPr>
  </w:style>
  <w:style w:type="character" w:customStyle="1" w:styleId="FooterChar">
    <w:name w:val="Footer Char"/>
    <w:basedOn w:val="DefaultParagraphFont"/>
    <w:link w:val="Footer"/>
    <w:uiPriority w:val="99"/>
    <w:rsid w:val="000C7931"/>
    <w:rPr>
      <w:rFonts w:eastAsiaTheme="minorEastAsia"/>
      <w:lang w:bidi="en-US"/>
    </w:rPr>
  </w:style>
  <w:style w:type="character" w:customStyle="1" w:styleId="ppBulletListChar">
    <w:name w:val="pp Bullet List Char"/>
    <w:basedOn w:val="DefaultParagraphFont"/>
    <w:link w:val="ppBulletList"/>
    <w:rsid w:val="000C7931"/>
    <w:rPr>
      <w:rFonts w:eastAsiaTheme="minorEastAsia"/>
      <w:lang w:bidi="en-US"/>
    </w:rPr>
  </w:style>
  <w:style w:type="paragraph" w:styleId="Title">
    <w:name w:val="Title"/>
    <w:basedOn w:val="Normal"/>
    <w:next w:val="Normal"/>
    <w:link w:val="TitleChar"/>
    <w:uiPriority w:val="10"/>
    <w:qFormat/>
    <w:rsid w:val="000C79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C7931"/>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0C7931"/>
    <w:rPr>
      <w:color w:val="808080"/>
    </w:rPr>
  </w:style>
  <w:style w:type="paragraph" w:styleId="BalloonText">
    <w:name w:val="Balloon Text"/>
    <w:basedOn w:val="Normal"/>
    <w:link w:val="BalloonTextChar"/>
    <w:uiPriority w:val="99"/>
    <w:semiHidden/>
    <w:unhideWhenUsed/>
    <w:rsid w:val="000C7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931"/>
    <w:rPr>
      <w:rFonts w:ascii="Tahoma" w:eastAsiaTheme="minorEastAsia" w:hAnsi="Tahoma" w:cs="Tahoma"/>
      <w:sz w:val="16"/>
      <w:szCs w:val="16"/>
      <w:lang w:bidi="en-US"/>
    </w:rPr>
  </w:style>
  <w:style w:type="paragraph" w:styleId="Caption">
    <w:name w:val="caption"/>
    <w:basedOn w:val="Normal"/>
    <w:next w:val="Normal"/>
    <w:uiPriority w:val="35"/>
    <w:unhideWhenUsed/>
    <w:qFormat/>
    <w:rsid w:val="000C7931"/>
    <w:pPr>
      <w:spacing w:after="200" w:line="240" w:lineRule="auto"/>
    </w:pPr>
    <w:rPr>
      <w:b/>
      <w:bCs/>
      <w:color w:val="4F81BD" w:themeColor="accent1"/>
      <w:sz w:val="18"/>
      <w:szCs w:val="18"/>
    </w:rPr>
  </w:style>
  <w:style w:type="table" w:customStyle="1" w:styleId="ppTable">
    <w:name w:val="pp Table"/>
    <w:basedOn w:val="TableNormal"/>
    <w:uiPriority w:val="99"/>
    <w:rsid w:val="000C7931"/>
    <w:pPr>
      <w:spacing w:before="0"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0C7931"/>
    <w:pPr>
      <w:numPr>
        <w:ilvl w:val="4"/>
      </w:numPr>
    </w:pPr>
  </w:style>
  <w:style w:type="paragraph" w:customStyle="1" w:styleId="ppBulletListIndent2">
    <w:name w:val="pp Bullet List Indent 2"/>
    <w:basedOn w:val="ppBulletListIndent"/>
    <w:qFormat/>
    <w:rsid w:val="000C7931"/>
    <w:pPr>
      <w:numPr>
        <w:ilvl w:val="3"/>
      </w:numPr>
      <w:ind w:left="2115" w:hanging="357"/>
    </w:pPr>
  </w:style>
  <w:style w:type="paragraph" w:customStyle="1" w:styleId="ppNumberListIndent2">
    <w:name w:val="pp Number List Indent 2"/>
    <w:basedOn w:val="ppNumberListIndent"/>
    <w:qFormat/>
    <w:rsid w:val="000C7931"/>
    <w:pPr>
      <w:numPr>
        <w:ilvl w:val="3"/>
      </w:numPr>
      <w:ind w:left="2115" w:hanging="357"/>
    </w:pPr>
  </w:style>
  <w:style w:type="paragraph" w:customStyle="1" w:styleId="ppCodeIndent3">
    <w:name w:val="pp Code Indent 3"/>
    <w:basedOn w:val="ppCodeIndent2"/>
    <w:qFormat/>
    <w:rsid w:val="000C7931"/>
    <w:pPr>
      <w:numPr>
        <w:ilvl w:val="4"/>
      </w:numPr>
    </w:pPr>
  </w:style>
  <w:style w:type="paragraph" w:customStyle="1" w:styleId="ppCodeLanguageIndent3">
    <w:name w:val="pp Code Language Indent 3"/>
    <w:basedOn w:val="ppCodeLanguageIndent2"/>
    <w:next w:val="ppCodeIndent3"/>
    <w:qFormat/>
    <w:rsid w:val="000C7931"/>
    <w:pPr>
      <w:numPr>
        <w:ilvl w:val="4"/>
      </w:numPr>
    </w:pPr>
  </w:style>
  <w:style w:type="paragraph" w:customStyle="1" w:styleId="ppNoteIndent3">
    <w:name w:val="pp Note Indent 3"/>
    <w:basedOn w:val="ppNoteIndent2"/>
    <w:qFormat/>
    <w:rsid w:val="000C7931"/>
    <w:pPr>
      <w:numPr>
        <w:ilvl w:val="4"/>
      </w:numPr>
    </w:pPr>
  </w:style>
  <w:style w:type="paragraph" w:customStyle="1" w:styleId="ppFigureIndent3">
    <w:name w:val="pp Figure Indent 3"/>
    <w:basedOn w:val="ppFigureIndent2"/>
    <w:qFormat/>
    <w:rsid w:val="000C7931"/>
    <w:pPr>
      <w:numPr>
        <w:ilvl w:val="4"/>
      </w:numPr>
    </w:pPr>
  </w:style>
  <w:style w:type="paragraph" w:customStyle="1" w:styleId="ppFigureCaptionIndent3">
    <w:name w:val="pp Figure Caption Indent 3"/>
    <w:basedOn w:val="ppFigureCaptionIndent2"/>
    <w:qFormat/>
    <w:rsid w:val="000C7931"/>
    <w:pPr>
      <w:numPr>
        <w:ilvl w:val="4"/>
      </w:numPr>
    </w:pPr>
  </w:style>
  <w:style w:type="paragraph" w:customStyle="1" w:styleId="ppFigureNumberIndent3">
    <w:name w:val="pp Figure Number Indent 3"/>
    <w:basedOn w:val="ppFigureNumberIndent2"/>
    <w:qFormat/>
    <w:rsid w:val="000C7931"/>
    <w:pPr>
      <w:numPr>
        <w:ilvl w:val="4"/>
      </w:numPr>
      <w:ind w:left="2160" w:firstLine="0"/>
    </w:pPr>
  </w:style>
  <w:style w:type="paragraph" w:customStyle="1" w:styleId="Bodynoindent">
    <w:name w:val="Body no indent"/>
    <w:basedOn w:val="Normal"/>
    <w:next w:val="Normal"/>
    <w:rsid w:val="006F51FB"/>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6F51FB"/>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6F51FB"/>
    <w:rPr>
      <w:rFonts w:cs="Times New Roman"/>
      <w:color w:val="0000FF"/>
      <w:u w:val="single"/>
    </w:rPr>
  </w:style>
  <w:style w:type="paragraph" w:customStyle="1" w:styleId="HOLTitle1">
    <w:name w:val="HOL Title 1"/>
    <w:basedOn w:val="Normal"/>
    <w:rsid w:val="006F51FB"/>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6F51FB"/>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6F51FB"/>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6F51FB"/>
    <w:rPr>
      <w:rFonts w:eastAsiaTheme="minorEastAsia"/>
      <w:lang w:bidi="en-US"/>
    </w:rPr>
  </w:style>
  <w:style w:type="paragraph" w:styleId="ListParagraph">
    <w:name w:val="List Paragraph"/>
    <w:basedOn w:val="Normal"/>
    <w:uiPriority w:val="34"/>
    <w:qFormat/>
    <w:rsid w:val="006F51FB"/>
    <w:pPr>
      <w:ind w:left="720"/>
      <w:contextualSpacing/>
    </w:pPr>
  </w:style>
  <w:style w:type="paragraph" w:styleId="TOC3">
    <w:name w:val="toc 3"/>
    <w:basedOn w:val="Normal"/>
    <w:next w:val="Normal"/>
    <w:autoRedefine/>
    <w:uiPriority w:val="39"/>
    <w:unhideWhenUsed/>
    <w:rsid w:val="004761D9"/>
    <w:pPr>
      <w:tabs>
        <w:tab w:val="right" w:leader="dot" w:pos="9350"/>
      </w:tabs>
      <w:spacing w:after="100"/>
      <w:ind w:left="440"/>
    </w:pPr>
    <w:rPr>
      <w:noProof/>
    </w:rPr>
  </w:style>
  <w:style w:type="character" w:customStyle="1" w:styleId="ppNoteChar">
    <w:name w:val="pp Note Char"/>
    <w:basedOn w:val="DefaultParagraphFont"/>
    <w:link w:val="ppNote"/>
    <w:rsid w:val="002718B5"/>
    <w:rPr>
      <w:rFonts w:eastAsiaTheme="minorEastAsia"/>
      <w:shd w:val="clear" w:color="auto" w:fill="EAF1DD" w:themeFill="accent3" w:themeFillTint="33"/>
      <w:lang w:bidi="en-US"/>
    </w:rPr>
  </w:style>
  <w:style w:type="paragraph" w:customStyle="1" w:styleId="BulletedList2">
    <w:name w:val="Bulleted List 2"/>
    <w:aliases w:val="bl2"/>
    <w:basedOn w:val="Normal"/>
    <w:rsid w:val="004379BF"/>
    <w:pPr>
      <w:numPr>
        <w:numId w:val="20"/>
      </w:numPr>
      <w:tabs>
        <w:tab w:val="left" w:pos="720"/>
      </w:tabs>
      <w:spacing w:before="60" w:after="60" w:line="260" w:lineRule="exact"/>
    </w:pPr>
    <w:rPr>
      <w:rFonts w:ascii="Verdana" w:eastAsia="SimSun" w:hAnsi="Verdana" w:cs="Times New Roman"/>
      <w:color w:val="000000"/>
      <w:sz w:val="20"/>
      <w:szCs w:val="20"/>
    </w:rPr>
  </w:style>
  <w:style w:type="character" w:customStyle="1" w:styleId="ppNumberListChar">
    <w:name w:val="pp Number List Char"/>
    <w:basedOn w:val="DefaultParagraphFont"/>
    <w:link w:val="ppNumberList"/>
    <w:rsid w:val="004379BF"/>
    <w:rPr>
      <w:rFonts w:eastAsiaTheme="minorEastAsia"/>
      <w:lang w:bidi="en-US"/>
    </w:rPr>
  </w:style>
  <w:style w:type="character" w:styleId="CommentReference">
    <w:name w:val="annotation reference"/>
    <w:aliases w:val="cr,Used by Word to flag author queries"/>
    <w:basedOn w:val="DefaultParagraphFont"/>
    <w:semiHidden/>
    <w:unhideWhenUsed/>
    <w:rsid w:val="00E2372F"/>
    <w:rPr>
      <w:sz w:val="16"/>
      <w:szCs w:val="16"/>
    </w:rPr>
  </w:style>
  <w:style w:type="paragraph" w:styleId="CommentText">
    <w:name w:val="annotation text"/>
    <w:basedOn w:val="Normal"/>
    <w:link w:val="CommentTextChar"/>
    <w:uiPriority w:val="99"/>
    <w:semiHidden/>
    <w:unhideWhenUsed/>
    <w:rsid w:val="00E2372F"/>
    <w:pPr>
      <w:spacing w:line="240" w:lineRule="auto"/>
    </w:pPr>
    <w:rPr>
      <w:sz w:val="20"/>
      <w:szCs w:val="20"/>
    </w:rPr>
  </w:style>
  <w:style w:type="character" w:customStyle="1" w:styleId="CommentTextChar">
    <w:name w:val="Comment Text Char"/>
    <w:basedOn w:val="DefaultParagraphFont"/>
    <w:link w:val="CommentText"/>
    <w:uiPriority w:val="99"/>
    <w:semiHidden/>
    <w:rsid w:val="00E2372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E2372F"/>
    <w:rPr>
      <w:b/>
      <w:bCs/>
    </w:rPr>
  </w:style>
  <w:style w:type="character" w:customStyle="1" w:styleId="CommentSubjectChar">
    <w:name w:val="Comment Subject Char"/>
    <w:basedOn w:val="CommentTextChar"/>
    <w:link w:val="CommentSubject"/>
    <w:uiPriority w:val="99"/>
    <w:semiHidden/>
    <w:rsid w:val="00E2372F"/>
    <w:rPr>
      <w:rFonts w:eastAsiaTheme="minorEastAsia"/>
      <w:b/>
      <w:bCs/>
      <w:sz w:val="20"/>
      <w:szCs w:val="20"/>
      <w:lang w:bidi="en-US"/>
    </w:rPr>
  </w:style>
  <w:style w:type="paragraph" w:styleId="Revision">
    <w:name w:val="Revision"/>
    <w:hidden/>
    <w:uiPriority w:val="99"/>
    <w:semiHidden/>
    <w:rsid w:val="00E2372F"/>
    <w:pPr>
      <w:spacing w:before="0" w:after="0" w:line="240" w:lineRule="auto"/>
    </w:pPr>
    <w:rPr>
      <w:rFonts w:eastAsiaTheme="minorEastAsia"/>
      <w:lang w:bidi="en-US"/>
    </w:rPr>
  </w:style>
  <w:style w:type="character" w:styleId="FollowedHyperlink">
    <w:name w:val="FollowedHyperlink"/>
    <w:basedOn w:val="DefaultParagraphFont"/>
    <w:uiPriority w:val="99"/>
    <w:semiHidden/>
    <w:unhideWhenUsed/>
    <w:rsid w:val="00DA73B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340" w:after="20" w:line="38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4761D9"/>
    <w:pPr>
      <w:spacing w:before="0" w:after="120" w:line="276" w:lineRule="auto"/>
    </w:pPr>
    <w:rPr>
      <w:rFonts w:eastAsiaTheme="minorEastAsia"/>
      <w:lang w:bidi="en-US"/>
    </w:rPr>
  </w:style>
  <w:style w:type="paragraph" w:styleId="Heading1">
    <w:name w:val="heading 1"/>
    <w:basedOn w:val="Normal"/>
    <w:next w:val="ppBodyText"/>
    <w:link w:val="Heading1Char"/>
    <w:qFormat/>
    <w:rsid w:val="004761D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761D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4761D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4761D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761D9"/>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4761D9"/>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4761D9"/>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4761D9"/>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4761D9"/>
    <w:pPr>
      <w:numPr>
        <w:ilvl w:val="1"/>
        <w:numId w:val="18"/>
      </w:numPr>
      <w:spacing w:before="0" w:after="120" w:line="276" w:lineRule="auto"/>
    </w:pPr>
    <w:rPr>
      <w:rFonts w:eastAsiaTheme="minorEastAsia"/>
      <w:lang w:bidi="en-US"/>
    </w:rPr>
  </w:style>
  <w:style w:type="paragraph" w:customStyle="1" w:styleId="ppBodyTextIndent">
    <w:name w:val="pp Body Text Indent"/>
    <w:basedOn w:val="ppBodyText"/>
    <w:rsid w:val="004761D9"/>
    <w:pPr>
      <w:numPr>
        <w:ilvl w:val="2"/>
      </w:numPr>
    </w:pPr>
  </w:style>
  <w:style w:type="paragraph" w:customStyle="1" w:styleId="ppBodyTextIndent2">
    <w:name w:val="pp Body Text Indent 2"/>
    <w:basedOn w:val="ppBodyTextIndent"/>
    <w:rsid w:val="004761D9"/>
    <w:pPr>
      <w:numPr>
        <w:ilvl w:val="3"/>
      </w:numPr>
    </w:pPr>
  </w:style>
  <w:style w:type="paragraph" w:customStyle="1" w:styleId="ppBulletList">
    <w:name w:val="pp Bullet List"/>
    <w:basedOn w:val="ppNumberList"/>
    <w:link w:val="ppBulletListChar"/>
    <w:qFormat/>
    <w:rsid w:val="004761D9"/>
    <w:pPr>
      <w:numPr>
        <w:numId w:val="11"/>
      </w:numPr>
      <w:tabs>
        <w:tab w:val="clear" w:pos="1440"/>
      </w:tabs>
      <w:ind w:left="754" w:hanging="357"/>
    </w:pPr>
  </w:style>
  <w:style w:type="paragraph" w:customStyle="1" w:styleId="ppBulletListIndent">
    <w:name w:val="pp Bullet List Indent"/>
    <w:basedOn w:val="ppBulletList"/>
    <w:rsid w:val="004761D9"/>
    <w:pPr>
      <w:numPr>
        <w:ilvl w:val="2"/>
      </w:numPr>
      <w:ind w:left="1434" w:hanging="357"/>
    </w:pPr>
  </w:style>
  <w:style w:type="paragraph" w:customStyle="1" w:styleId="ppBulletListTable">
    <w:name w:val="pp Bullet List Table"/>
    <w:basedOn w:val="Normal"/>
    <w:uiPriority w:val="11"/>
    <w:rsid w:val="004761D9"/>
    <w:pPr>
      <w:numPr>
        <w:numId w:val="1"/>
      </w:numPr>
      <w:tabs>
        <w:tab w:val="left" w:pos="403"/>
      </w:tabs>
      <w:spacing w:before="100"/>
    </w:pPr>
    <w:rPr>
      <w:sz w:val="18"/>
    </w:rPr>
  </w:style>
  <w:style w:type="paragraph" w:customStyle="1" w:styleId="ppChapterNumber">
    <w:name w:val="pp Chapter Number"/>
    <w:next w:val="Normal"/>
    <w:uiPriority w:val="14"/>
    <w:rsid w:val="004761D9"/>
    <w:pPr>
      <w:autoSpaceDE w:val="0"/>
      <w:autoSpaceDN w:val="0"/>
      <w:adjustRightInd w:val="0"/>
      <w:spacing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4761D9"/>
    <w:pPr>
      <w:autoSpaceDE w:val="0"/>
      <w:autoSpaceDN w:val="0"/>
      <w:adjustRightInd w:val="0"/>
      <w:spacing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4761D9"/>
    <w:pPr>
      <w:spacing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4761D9"/>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4761D9"/>
    <w:pPr>
      <w:numPr>
        <w:ilvl w:val="1"/>
        <w:numId w:val="4"/>
      </w:numPr>
      <w:pBdr>
        <w:top w:val="single" w:sz="2" w:space="1" w:color="FFFFFF"/>
        <w:bottom w:val="single" w:sz="2" w:space="1" w:color="D5D5D3"/>
      </w:pBdr>
      <w:shd w:val="clear" w:color="auto" w:fill="F7F7FF"/>
      <w:autoSpaceDE w:val="0"/>
      <w:autoSpaceDN w:val="0"/>
      <w:adjustRightInd w:val="0"/>
      <w:spacing w:before="0"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4761D9"/>
    <w:pPr>
      <w:numPr>
        <w:ilvl w:val="2"/>
      </w:numPr>
      <w:ind w:left="720"/>
    </w:pPr>
  </w:style>
  <w:style w:type="paragraph" w:customStyle="1" w:styleId="ppCodeIndent2">
    <w:name w:val="pp Code Indent 2"/>
    <w:basedOn w:val="ppCodeIndent"/>
    <w:rsid w:val="004761D9"/>
    <w:pPr>
      <w:numPr>
        <w:ilvl w:val="3"/>
      </w:numPr>
      <w:ind w:left="1440"/>
    </w:pPr>
  </w:style>
  <w:style w:type="paragraph" w:customStyle="1" w:styleId="ppCodeLanguage">
    <w:name w:val="pp Code Language"/>
    <w:basedOn w:val="Normal"/>
    <w:next w:val="ppCode"/>
    <w:qFormat/>
    <w:rsid w:val="004761D9"/>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4761D9"/>
    <w:pPr>
      <w:numPr>
        <w:ilvl w:val="2"/>
      </w:numPr>
      <w:ind w:left="720"/>
    </w:pPr>
  </w:style>
  <w:style w:type="paragraph" w:customStyle="1" w:styleId="ppCodeLanguageIndent2">
    <w:name w:val="pp Code Language Indent 2"/>
    <w:basedOn w:val="ppCodeLanguageIndent"/>
    <w:next w:val="ppCodeIndent2"/>
    <w:rsid w:val="004761D9"/>
    <w:pPr>
      <w:numPr>
        <w:ilvl w:val="3"/>
      </w:numPr>
      <w:ind w:left="1440"/>
    </w:pPr>
  </w:style>
  <w:style w:type="paragraph" w:customStyle="1" w:styleId="ppCodeLanguageTable">
    <w:name w:val="pp Code Language Table"/>
    <w:basedOn w:val="ppCodeLanguage"/>
    <w:next w:val="Normal"/>
    <w:rsid w:val="004761D9"/>
    <w:pPr>
      <w:numPr>
        <w:ilvl w:val="0"/>
        <w:numId w:val="0"/>
      </w:numPr>
    </w:pPr>
  </w:style>
  <w:style w:type="paragraph" w:customStyle="1" w:styleId="ppCodeTable">
    <w:name w:val="pp Code Table"/>
    <w:basedOn w:val="ppCode"/>
    <w:rsid w:val="004761D9"/>
    <w:pPr>
      <w:numPr>
        <w:ilvl w:val="0"/>
        <w:numId w:val="0"/>
      </w:numPr>
    </w:pPr>
  </w:style>
  <w:style w:type="paragraph" w:customStyle="1" w:styleId="ppFigure">
    <w:name w:val="pp Figure"/>
    <w:basedOn w:val="Normal"/>
    <w:next w:val="Normal"/>
    <w:qFormat/>
    <w:rsid w:val="004761D9"/>
    <w:pPr>
      <w:numPr>
        <w:ilvl w:val="1"/>
        <w:numId w:val="7"/>
      </w:numPr>
      <w:spacing w:after="0"/>
      <w:ind w:left="0"/>
    </w:pPr>
  </w:style>
  <w:style w:type="paragraph" w:customStyle="1" w:styleId="ppFigureCaption">
    <w:name w:val="pp Figure Caption"/>
    <w:basedOn w:val="Normal"/>
    <w:next w:val="ppBodyText"/>
    <w:qFormat/>
    <w:rsid w:val="004761D9"/>
    <w:pPr>
      <w:numPr>
        <w:ilvl w:val="1"/>
        <w:numId w:val="6"/>
      </w:numPr>
      <w:ind w:left="0"/>
    </w:pPr>
    <w:rPr>
      <w:i/>
    </w:rPr>
  </w:style>
  <w:style w:type="paragraph" w:customStyle="1" w:styleId="ppFigureCaptionIndent">
    <w:name w:val="pp Figure Caption Indent"/>
    <w:basedOn w:val="ppFigureCaption"/>
    <w:next w:val="ppBodyTextIndent"/>
    <w:rsid w:val="004761D9"/>
    <w:pPr>
      <w:numPr>
        <w:ilvl w:val="2"/>
      </w:numPr>
      <w:ind w:left="720"/>
    </w:pPr>
  </w:style>
  <w:style w:type="paragraph" w:customStyle="1" w:styleId="ppFigureCaptionIndent2">
    <w:name w:val="pp Figure Caption Indent 2"/>
    <w:basedOn w:val="ppFigureCaptionIndent"/>
    <w:next w:val="ppBodyTextIndent2"/>
    <w:rsid w:val="004761D9"/>
    <w:pPr>
      <w:numPr>
        <w:ilvl w:val="3"/>
      </w:numPr>
      <w:ind w:left="1440"/>
    </w:pPr>
  </w:style>
  <w:style w:type="paragraph" w:customStyle="1" w:styleId="ppFigureIndent">
    <w:name w:val="pp Figure Indent"/>
    <w:basedOn w:val="ppFigure"/>
    <w:next w:val="Normal"/>
    <w:rsid w:val="004761D9"/>
    <w:pPr>
      <w:numPr>
        <w:ilvl w:val="2"/>
      </w:numPr>
      <w:ind w:left="720"/>
    </w:pPr>
  </w:style>
  <w:style w:type="paragraph" w:customStyle="1" w:styleId="ppFigureIndent2">
    <w:name w:val="pp Figure Indent 2"/>
    <w:basedOn w:val="ppFigureIndent"/>
    <w:next w:val="Normal"/>
    <w:rsid w:val="004761D9"/>
    <w:pPr>
      <w:numPr>
        <w:ilvl w:val="3"/>
      </w:numPr>
      <w:ind w:left="1440"/>
    </w:pPr>
  </w:style>
  <w:style w:type="paragraph" w:customStyle="1" w:styleId="ppFigureNumber">
    <w:name w:val="pp Figure Number"/>
    <w:basedOn w:val="Normal"/>
    <w:next w:val="ppFigureCaption"/>
    <w:rsid w:val="004761D9"/>
    <w:pPr>
      <w:numPr>
        <w:ilvl w:val="1"/>
        <w:numId w:val="8"/>
      </w:numPr>
      <w:spacing w:after="0"/>
      <w:ind w:left="0"/>
    </w:pPr>
    <w:rPr>
      <w:b/>
    </w:rPr>
  </w:style>
  <w:style w:type="paragraph" w:customStyle="1" w:styleId="ppFigureNumberIndent">
    <w:name w:val="pp Figure Number Indent"/>
    <w:basedOn w:val="ppFigureNumber"/>
    <w:next w:val="ppFigureCaptionIndent"/>
    <w:rsid w:val="004761D9"/>
    <w:pPr>
      <w:numPr>
        <w:ilvl w:val="2"/>
      </w:numPr>
      <w:ind w:left="720"/>
    </w:pPr>
  </w:style>
  <w:style w:type="paragraph" w:customStyle="1" w:styleId="ppFigureNumberIndent2">
    <w:name w:val="pp Figure Number Indent 2"/>
    <w:basedOn w:val="ppFigureNumberIndent"/>
    <w:next w:val="ppFigureCaptionIndent2"/>
    <w:rsid w:val="004761D9"/>
    <w:pPr>
      <w:numPr>
        <w:ilvl w:val="3"/>
      </w:numPr>
      <w:ind w:left="1440"/>
    </w:pPr>
  </w:style>
  <w:style w:type="paragraph" w:customStyle="1" w:styleId="ppListBodyText">
    <w:name w:val="pp List Body Text"/>
    <w:basedOn w:val="Normal"/>
    <w:rsid w:val="004761D9"/>
  </w:style>
  <w:style w:type="paragraph" w:customStyle="1" w:styleId="ppNumberList">
    <w:name w:val="pp Number List"/>
    <w:basedOn w:val="Normal"/>
    <w:link w:val="ppNumberListChar"/>
    <w:rsid w:val="004761D9"/>
    <w:pPr>
      <w:numPr>
        <w:ilvl w:val="1"/>
        <w:numId w:val="12"/>
      </w:numPr>
      <w:tabs>
        <w:tab w:val="left" w:pos="1440"/>
      </w:tabs>
      <w:ind w:left="754" w:hanging="357"/>
    </w:pPr>
  </w:style>
  <w:style w:type="paragraph" w:customStyle="1" w:styleId="ppListEnd">
    <w:name w:val="pp List End"/>
    <w:basedOn w:val="ppNumberList"/>
    <w:next w:val="ppBodyText"/>
    <w:rsid w:val="004761D9"/>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4761D9"/>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4761D9"/>
    <w:pPr>
      <w:numPr>
        <w:ilvl w:val="0"/>
        <w:numId w:val="0"/>
      </w:numPr>
    </w:pPr>
  </w:style>
  <w:style w:type="paragraph" w:customStyle="1" w:styleId="ppNoteIndent">
    <w:name w:val="pp Note Indent"/>
    <w:basedOn w:val="ppNote"/>
    <w:rsid w:val="004761D9"/>
    <w:pPr>
      <w:numPr>
        <w:ilvl w:val="2"/>
      </w:numPr>
      <w:ind w:left="862"/>
    </w:pPr>
  </w:style>
  <w:style w:type="paragraph" w:customStyle="1" w:styleId="ppNoteIndent2">
    <w:name w:val="pp Note Indent 2"/>
    <w:basedOn w:val="ppNoteIndent"/>
    <w:rsid w:val="004761D9"/>
    <w:pPr>
      <w:numPr>
        <w:ilvl w:val="3"/>
      </w:numPr>
      <w:ind w:left="1584"/>
    </w:pPr>
  </w:style>
  <w:style w:type="paragraph" w:customStyle="1" w:styleId="ppNumberListIndent">
    <w:name w:val="pp Number List Indent"/>
    <w:basedOn w:val="ppNumberList"/>
    <w:rsid w:val="004761D9"/>
    <w:pPr>
      <w:numPr>
        <w:ilvl w:val="2"/>
      </w:numPr>
      <w:tabs>
        <w:tab w:val="clear" w:pos="1440"/>
        <w:tab w:val="left" w:pos="2160"/>
      </w:tabs>
      <w:ind w:left="1434" w:hanging="357"/>
    </w:pPr>
  </w:style>
  <w:style w:type="paragraph" w:customStyle="1" w:styleId="ppNumberListTable">
    <w:name w:val="pp Number List Table"/>
    <w:basedOn w:val="ppNumberList"/>
    <w:rsid w:val="004761D9"/>
    <w:pPr>
      <w:numPr>
        <w:ilvl w:val="0"/>
        <w:numId w:val="0"/>
      </w:numPr>
      <w:tabs>
        <w:tab w:val="left" w:pos="403"/>
      </w:tabs>
    </w:pPr>
    <w:rPr>
      <w:sz w:val="18"/>
    </w:rPr>
  </w:style>
  <w:style w:type="paragraph" w:customStyle="1" w:styleId="ppProcedureStart">
    <w:name w:val="pp Procedure Start"/>
    <w:basedOn w:val="Normal"/>
    <w:next w:val="ppNumberList"/>
    <w:rsid w:val="004761D9"/>
    <w:pPr>
      <w:spacing w:before="80" w:after="80"/>
    </w:pPr>
    <w:rPr>
      <w:rFonts w:cs="Arial"/>
      <w:b/>
      <w:szCs w:val="20"/>
    </w:rPr>
  </w:style>
  <w:style w:type="paragraph" w:customStyle="1" w:styleId="ppSection">
    <w:name w:val="pp Section"/>
    <w:basedOn w:val="Heading1"/>
    <w:next w:val="Normal"/>
    <w:rsid w:val="004761D9"/>
    <w:rPr>
      <w:color w:val="333399"/>
    </w:rPr>
  </w:style>
  <w:style w:type="paragraph" w:customStyle="1" w:styleId="ppShowMe">
    <w:name w:val="pp Show Me"/>
    <w:basedOn w:val="Normal"/>
    <w:next w:val="ppBodyText"/>
    <w:rsid w:val="004761D9"/>
    <w:rPr>
      <w:rFonts w:ascii="Britannic Bold" w:hAnsi="Britannic Bold"/>
      <w:color w:val="000080"/>
      <w:szCs w:val="20"/>
    </w:rPr>
  </w:style>
  <w:style w:type="table" w:customStyle="1" w:styleId="ppTableGrid">
    <w:name w:val="pp Table Grid"/>
    <w:basedOn w:val="ppTableList"/>
    <w:rsid w:val="004761D9"/>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4761D9"/>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4761D9"/>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4761D9"/>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4761D9"/>
  </w:style>
  <w:style w:type="table" w:styleId="TableGrid">
    <w:name w:val="Table Grid"/>
    <w:basedOn w:val="TableNormal"/>
    <w:rsid w:val="004761D9"/>
    <w:pPr>
      <w:spacing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761D9"/>
    <w:rPr>
      <w:szCs w:val="20"/>
    </w:rPr>
  </w:style>
  <w:style w:type="character" w:customStyle="1" w:styleId="FootnoteTextChar">
    <w:name w:val="Footnote Text Char"/>
    <w:basedOn w:val="DefaultParagraphFont"/>
    <w:link w:val="FootnoteText"/>
    <w:uiPriority w:val="99"/>
    <w:rsid w:val="004761D9"/>
    <w:rPr>
      <w:rFonts w:eastAsiaTheme="minorEastAsia"/>
      <w:szCs w:val="20"/>
      <w:lang w:bidi="en-US"/>
    </w:rPr>
  </w:style>
  <w:style w:type="paragraph" w:styleId="Header">
    <w:name w:val="header"/>
    <w:basedOn w:val="Normal"/>
    <w:link w:val="HeaderChar"/>
    <w:uiPriority w:val="99"/>
    <w:unhideWhenUsed/>
    <w:rsid w:val="004761D9"/>
    <w:pPr>
      <w:tabs>
        <w:tab w:val="center" w:pos="4680"/>
        <w:tab w:val="right" w:pos="9360"/>
      </w:tabs>
    </w:pPr>
  </w:style>
  <w:style w:type="character" w:customStyle="1" w:styleId="HeaderChar">
    <w:name w:val="Header Char"/>
    <w:basedOn w:val="DefaultParagraphFont"/>
    <w:link w:val="Header"/>
    <w:uiPriority w:val="99"/>
    <w:rsid w:val="004761D9"/>
    <w:rPr>
      <w:rFonts w:eastAsiaTheme="minorEastAsia"/>
      <w:lang w:bidi="en-US"/>
    </w:rPr>
  </w:style>
  <w:style w:type="paragraph" w:styleId="Footer">
    <w:name w:val="footer"/>
    <w:basedOn w:val="Normal"/>
    <w:link w:val="FooterChar"/>
    <w:uiPriority w:val="99"/>
    <w:unhideWhenUsed/>
    <w:rsid w:val="004761D9"/>
    <w:pPr>
      <w:tabs>
        <w:tab w:val="center" w:pos="4680"/>
        <w:tab w:val="right" w:pos="9360"/>
      </w:tabs>
    </w:pPr>
  </w:style>
  <w:style w:type="character" w:customStyle="1" w:styleId="FooterChar">
    <w:name w:val="Footer Char"/>
    <w:basedOn w:val="DefaultParagraphFont"/>
    <w:link w:val="Footer"/>
    <w:uiPriority w:val="99"/>
    <w:rsid w:val="004761D9"/>
    <w:rPr>
      <w:rFonts w:eastAsiaTheme="minorEastAsia"/>
      <w:lang w:bidi="en-US"/>
    </w:rPr>
  </w:style>
  <w:style w:type="character" w:customStyle="1" w:styleId="ppBulletListChar">
    <w:name w:val="pp Bullet List Char"/>
    <w:basedOn w:val="DefaultParagraphFont"/>
    <w:link w:val="ppBulletList"/>
    <w:rsid w:val="004761D9"/>
    <w:rPr>
      <w:rFonts w:eastAsiaTheme="minorEastAsia"/>
      <w:lang w:bidi="en-US"/>
    </w:rPr>
  </w:style>
  <w:style w:type="paragraph" w:styleId="Title">
    <w:name w:val="Title"/>
    <w:basedOn w:val="Normal"/>
    <w:next w:val="Normal"/>
    <w:link w:val="TitleChar"/>
    <w:uiPriority w:val="10"/>
    <w:qFormat/>
    <w:rsid w:val="004761D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761D9"/>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4761D9"/>
    <w:rPr>
      <w:color w:val="808080"/>
    </w:rPr>
  </w:style>
  <w:style w:type="paragraph" w:styleId="BalloonText">
    <w:name w:val="Balloon Text"/>
    <w:basedOn w:val="Normal"/>
    <w:link w:val="BalloonTextChar"/>
    <w:uiPriority w:val="99"/>
    <w:semiHidden/>
    <w:unhideWhenUsed/>
    <w:rsid w:val="004761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1D9"/>
    <w:rPr>
      <w:rFonts w:ascii="Tahoma" w:eastAsiaTheme="minorEastAsia" w:hAnsi="Tahoma" w:cs="Tahoma"/>
      <w:sz w:val="16"/>
      <w:szCs w:val="16"/>
      <w:lang w:bidi="en-US"/>
    </w:rPr>
  </w:style>
  <w:style w:type="paragraph" w:styleId="Caption">
    <w:name w:val="caption"/>
    <w:basedOn w:val="Normal"/>
    <w:next w:val="Normal"/>
    <w:uiPriority w:val="35"/>
    <w:unhideWhenUsed/>
    <w:qFormat/>
    <w:rsid w:val="004761D9"/>
    <w:pPr>
      <w:spacing w:after="200" w:line="240" w:lineRule="auto"/>
    </w:pPr>
    <w:rPr>
      <w:b/>
      <w:bCs/>
      <w:color w:val="4F81BD" w:themeColor="accent1"/>
      <w:sz w:val="18"/>
      <w:szCs w:val="18"/>
    </w:rPr>
  </w:style>
  <w:style w:type="table" w:customStyle="1" w:styleId="ppTable">
    <w:name w:val="pp Table"/>
    <w:basedOn w:val="TableNormal"/>
    <w:uiPriority w:val="99"/>
    <w:rsid w:val="004761D9"/>
    <w:pPr>
      <w:spacing w:before="0"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4761D9"/>
    <w:pPr>
      <w:numPr>
        <w:ilvl w:val="4"/>
      </w:numPr>
    </w:pPr>
  </w:style>
  <w:style w:type="paragraph" w:customStyle="1" w:styleId="ppBulletListIndent2">
    <w:name w:val="pp Bullet List Indent 2"/>
    <w:basedOn w:val="ppBulletListIndent"/>
    <w:qFormat/>
    <w:rsid w:val="004761D9"/>
    <w:pPr>
      <w:numPr>
        <w:ilvl w:val="3"/>
      </w:numPr>
      <w:ind w:left="2115" w:hanging="357"/>
    </w:pPr>
  </w:style>
  <w:style w:type="paragraph" w:customStyle="1" w:styleId="ppNumberListIndent2">
    <w:name w:val="pp Number List Indent 2"/>
    <w:basedOn w:val="ppNumberListIndent"/>
    <w:qFormat/>
    <w:rsid w:val="004761D9"/>
    <w:pPr>
      <w:numPr>
        <w:ilvl w:val="3"/>
      </w:numPr>
      <w:ind w:left="2115" w:hanging="357"/>
    </w:pPr>
  </w:style>
  <w:style w:type="paragraph" w:customStyle="1" w:styleId="ppCodeIndent3">
    <w:name w:val="pp Code Indent 3"/>
    <w:basedOn w:val="ppCodeIndent2"/>
    <w:qFormat/>
    <w:rsid w:val="004761D9"/>
    <w:pPr>
      <w:numPr>
        <w:ilvl w:val="4"/>
      </w:numPr>
    </w:pPr>
  </w:style>
  <w:style w:type="paragraph" w:customStyle="1" w:styleId="ppCodeLanguageIndent3">
    <w:name w:val="pp Code Language Indent 3"/>
    <w:basedOn w:val="ppCodeLanguageIndent2"/>
    <w:next w:val="ppCodeIndent3"/>
    <w:qFormat/>
    <w:rsid w:val="004761D9"/>
    <w:pPr>
      <w:numPr>
        <w:ilvl w:val="4"/>
      </w:numPr>
    </w:pPr>
  </w:style>
  <w:style w:type="paragraph" w:customStyle="1" w:styleId="ppNoteIndent3">
    <w:name w:val="pp Note Indent 3"/>
    <w:basedOn w:val="ppNoteIndent2"/>
    <w:qFormat/>
    <w:rsid w:val="004761D9"/>
    <w:pPr>
      <w:numPr>
        <w:ilvl w:val="4"/>
      </w:numPr>
    </w:pPr>
  </w:style>
  <w:style w:type="paragraph" w:customStyle="1" w:styleId="ppFigureIndent3">
    <w:name w:val="pp Figure Indent 3"/>
    <w:basedOn w:val="ppFigureIndent2"/>
    <w:qFormat/>
    <w:rsid w:val="004761D9"/>
    <w:pPr>
      <w:numPr>
        <w:ilvl w:val="4"/>
      </w:numPr>
    </w:pPr>
  </w:style>
  <w:style w:type="paragraph" w:customStyle="1" w:styleId="ppFigureCaptionIndent3">
    <w:name w:val="pp Figure Caption Indent 3"/>
    <w:basedOn w:val="ppFigureCaptionIndent2"/>
    <w:qFormat/>
    <w:rsid w:val="004761D9"/>
    <w:pPr>
      <w:numPr>
        <w:ilvl w:val="4"/>
      </w:numPr>
    </w:pPr>
  </w:style>
  <w:style w:type="paragraph" w:customStyle="1" w:styleId="ppFigureNumberIndent3">
    <w:name w:val="pp Figure Number Indent 3"/>
    <w:basedOn w:val="ppFigureNumberIndent2"/>
    <w:qFormat/>
    <w:rsid w:val="004761D9"/>
    <w:pPr>
      <w:numPr>
        <w:ilvl w:val="4"/>
      </w:numPr>
      <w:ind w:left="2160" w:firstLine="0"/>
    </w:pPr>
  </w:style>
  <w:style w:type="paragraph" w:customStyle="1" w:styleId="Bodynoindent">
    <w:name w:val="Body no indent"/>
    <w:basedOn w:val="Normal"/>
    <w:next w:val="Normal"/>
    <w:rsid w:val="006F51FB"/>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6F51FB"/>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6F51FB"/>
    <w:rPr>
      <w:rFonts w:cs="Times New Roman"/>
      <w:color w:val="0000FF"/>
      <w:u w:val="single"/>
    </w:rPr>
  </w:style>
  <w:style w:type="paragraph" w:customStyle="1" w:styleId="HOLTitle1">
    <w:name w:val="HOL Title 1"/>
    <w:basedOn w:val="Normal"/>
    <w:rsid w:val="006F51FB"/>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6F51FB"/>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6F51FB"/>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6F51FB"/>
    <w:rPr>
      <w:rFonts w:eastAsiaTheme="minorEastAsia"/>
      <w:lang w:bidi="en-US"/>
    </w:rPr>
  </w:style>
  <w:style w:type="paragraph" w:styleId="ListParagraph">
    <w:name w:val="List Paragraph"/>
    <w:basedOn w:val="Normal"/>
    <w:uiPriority w:val="34"/>
    <w:qFormat/>
    <w:rsid w:val="006F51FB"/>
    <w:pPr>
      <w:ind w:left="720"/>
      <w:contextualSpacing/>
    </w:pPr>
  </w:style>
  <w:style w:type="paragraph" w:styleId="TOC3">
    <w:name w:val="toc 3"/>
    <w:basedOn w:val="Normal"/>
    <w:next w:val="Normal"/>
    <w:autoRedefine/>
    <w:uiPriority w:val="39"/>
    <w:unhideWhenUsed/>
    <w:rsid w:val="004761D9"/>
    <w:pPr>
      <w:tabs>
        <w:tab w:val="right" w:leader="dot" w:pos="9350"/>
      </w:tabs>
      <w:spacing w:after="100"/>
      <w:ind w:left="440"/>
    </w:pPr>
    <w:rPr>
      <w:noProof/>
    </w:rPr>
  </w:style>
  <w:style w:type="character" w:customStyle="1" w:styleId="ppNoteChar">
    <w:name w:val="pp Note Char"/>
    <w:basedOn w:val="DefaultParagraphFont"/>
    <w:link w:val="ppNote"/>
    <w:rsid w:val="002718B5"/>
    <w:rPr>
      <w:rFonts w:eastAsiaTheme="minorEastAsia"/>
      <w:shd w:val="clear" w:color="auto" w:fill="EAF1DD" w:themeFill="accent3" w:themeFillTint="33"/>
      <w:lang w:bidi="en-US"/>
    </w:rPr>
  </w:style>
  <w:style w:type="paragraph" w:customStyle="1" w:styleId="BulletedList2">
    <w:name w:val="Bulleted List 2"/>
    <w:aliases w:val="bl2"/>
    <w:basedOn w:val="Normal"/>
    <w:rsid w:val="004379BF"/>
    <w:pPr>
      <w:numPr>
        <w:numId w:val="20"/>
      </w:numPr>
      <w:tabs>
        <w:tab w:val="left" w:pos="720"/>
      </w:tabs>
      <w:spacing w:before="60" w:after="60" w:line="260" w:lineRule="exact"/>
    </w:pPr>
    <w:rPr>
      <w:rFonts w:ascii="Verdana" w:eastAsia="SimSun" w:hAnsi="Verdana" w:cs="Times New Roman"/>
      <w:color w:val="000000"/>
      <w:sz w:val="20"/>
      <w:szCs w:val="20"/>
    </w:rPr>
  </w:style>
  <w:style w:type="character" w:customStyle="1" w:styleId="ppNumberListChar">
    <w:name w:val="pp Number List Char"/>
    <w:basedOn w:val="DefaultParagraphFont"/>
    <w:link w:val="ppNumberList"/>
    <w:rsid w:val="004379BF"/>
    <w:rPr>
      <w:rFonts w:eastAsiaTheme="minorEastAsia"/>
      <w:lang w:bidi="en-US"/>
    </w:rPr>
  </w:style>
  <w:style w:type="character" w:styleId="CommentReference">
    <w:name w:val="annotation reference"/>
    <w:aliases w:val="cr,Used by Word to flag author queries"/>
    <w:basedOn w:val="DefaultParagraphFont"/>
    <w:semiHidden/>
    <w:unhideWhenUsed/>
    <w:rsid w:val="00E2372F"/>
    <w:rPr>
      <w:sz w:val="16"/>
      <w:szCs w:val="16"/>
    </w:rPr>
  </w:style>
  <w:style w:type="paragraph" w:styleId="CommentText">
    <w:name w:val="annotation text"/>
    <w:basedOn w:val="Normal"/>
    <w:link w:val="CommentTextChar"/>
    <w:uiPriority w:val="99"/>
    <w:semiHidden/>
    <w:unhideWhenUsed/>
    <w:rsid w:val="00E2372F"/>
    <w:pPr>
      <w:spacing w:line="240" w:lineRule="auto"/>
    </w:pPr>
    <w:rPr>
      <w:sz w:val="20"/>
      <w:szCs w:val="20"/>
    </w:rPr>
  </w:style>
  <w:style w:type="character" w:customStyle="1" w:styleId="CommentTextChar">
    <w:name w:val="Comment Text Char"/>
    <w:basedOn w:val="DefaultParagraphFont"/>
    <w:link w:val="CommentText"/>
    <w:uiPriority w:val="99"/>
    <w:semiHidden/>
    <w:rsid w:val="00E2372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E2372F"/>
    <w:rPr>
      <w:b/>
      <w:bCs/>
    </w:rPr>
  </w:style>
  <w:style w:type="character" w:customStyle="1" w:styleId="CommentSubjectChar">
    <w:name w:val="Comment Subject Char"/>
    <w:basedOn w:val="CommentTextChar"/>
    <w:link w:val="CommentSubject"/>
    <w:uiPriority w:val="99"/>
    <w:semiHidden/>
    <w:rsid w:val="00E2372F"/>
    <w:rPr>
      <w:rFonts w:eastAsiaTheme="minorEastAsia"/>
      <w:b/>
      <w:bCs/>
      <w:sz w:val="20"/>
      <w:szCs w:val="20"/>
      <w:lang w:bidi="en-US"/>
    </w:rPr>
  </w:style>
  <w:style w:type="paragraph" w:styleId="Revision">
    <w:name w:val="Revision"/>
    <w:hidden/>
    <w:uiPriority w:val="99"/>
    <w:semiHidden/>
    <w:rsid w:val="00E2372F"/>
    <w:pPr>
      <w:spacing w:before="0" w:after="0" w:line="240" w:lineRule="auto"/>
    </w:pPr>
    <w:rPr>
      <w:rFonts w:eastAsiaTheme="minorEastAsia"/>
      <w:lang w:bidi="en-US"/>
    </w:rPr>
  </w:style>
  <w:style w:type="character" w:styleId="FollowedHyperlink">
    <w:name w:val="FollowedHyperlink"/>
    <w:basedOn w:val="DefaultParagraphFont"/>
    <w:uiPriority w:val="99"/>
    <w:semiHidden/>
    <w:unhideWhenUsed/>
    <w:rsid w:val="00DA73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535835">
      <w:bodyDiv w:val="1"/>
      <w:marLeft w:val="0"/>
      <w:marRight w:val="0"/>
      <w:marTop w:val="0"/>
      <w:marBottom w:val="0"/>
      <w:divBdr>
        <w:top w:val="none" w:sz="0" w:space="0" w:color="auto"/>
        <w:left w:val="none" w:sz="0" w:space="0" w:color="auto"/>
        <w:bottom w:val="none" w:sz="0" w:space="0" w:color="auto"/>
        <w:right w:val="none" w:sz="0" w:space="0" w:color="auto"/>
      </w:divBdr>
    </w:div>
    <w:div w:id="491332455">
      <w:bodyDiv w:val="1"/>
      <w:marLeft w:val="0"/>
      <w:marRight w:val="0"/>
      <w:marTop w:val="0"/>
      <w:marBottom w:val="0"/>
      <w:divBdr>
        <w:top w:val="none" w:sz="0" w:space="0" w:color="auto"/>
        <w:left w:val="none" w:sz="0" w:space="0" w:color="auto"/>
        <w:bottom w:val="none" w:sz="0" w:space="0" w:color="auto"/>
        <w:right w:val="none" w:sz="0" w:space="0" w:color="auto"/>
      </w:divBdr>
    </w:div>
    <w:div w:id="646011466">
      <w:bodyDiv w:val="1"/>
      <w:marLeft w:val="0"/>
      <w:marRight w:val="0"/>
      <w:marTop w:val="0"/>
      <w:marBottom w:val="0"/>
      <w:divBdr>
        <w:top w:val="none" w:sz="0" w:space="0" w:color="auto"/>
        <w:left w:val="none" w:sz="0" w:space="0" w:color="auto"/>
        <w:bottom w:val="none" w:sz="0" w:space="0" w:color="auto"/>
        <w:right w:val="none" w:sz="0" w:space="0" w:color="auto"/>
      </w:divBdr>
    </w:div>
    <w:div w:id="1023894757">
      <w:bodyDiv w:val="1"/>
      <w:marLeft w:val="0"/>
      <w:marRight w:val="0"/>
      <w:marTop w:val="0"/>
      <w:marBottom w:val="0"/>
      <w:divBdr>
        <w:top w:val="none" w:sz="0" w:space="0" w:color="auto"/>
        <w:left w:val="none" w:sz="0" w:space="0" w:color="auto"/>
        <w:bottom w:val="none" w:sz="0" w:space="0" w:color="auto"/>
        <w:right w:val="none" w:sz="0" w:space="0" w:color="auto"/>
      </w:divBdr>
    </w:div>
    <w:div w:id="1251234021">
      <w:bodyDiv w:val="1"/>
      <w:marLeft w:val="0"/>
      <w:marRight w:val="0"/>
      <w:marTop w:val="0"/>
      <w:marBottom w:val="0"/>
      <w:divBdr>
        <w:top w:val="none" w:sz="0" w:space="0" w:color="auto"/>
        <w:left w:val="none" w:sz="0" w:space="0" w:color="auto"/>
        <w:bottom w:val="none" w:sz="0" w:space="0" w:color="auto"/>
        <w:right w:val="none" w:sz="0" w:space="0" w:color="auto"/>
      </w:divBdr>
    </w:div>
    <w:div w:id="1466040446">
      <w:bodyDiv w:val="1"/>
      <w:marLeft w:val="0"/>
      <w:marRight w:val="0"/>
      <w:marTop w:val="0"/>
      <w:marBottom w:val="0"/>
      <w:divBdr>
        <w:top w:val="none" w:sz="0" w:space="0" w:color="auto"/>
        <w:left w:val="none" w:sz="0" w:space="0" w:color="auto"/>
        <w:bottom w:val="none" w:sz="0" w:space="0" w:color="auto"/>
        <w:right w:val="none" w:sz="0" w:space="0" w:color="auto"/>
      </w:divBdr>
    </w:div>
    <w:div w:id="162399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msdn.microsoft.com/en-us/vstudio/dd582936.asp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www.microsoft.com/web" TargetMode="External"/><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glossaryDocument" Target="glossary/document.xml"/><Relationship Id="rId7" Type="http://schemas.openxmlformats.org/officeDocument/2006/relationships/customXml" Target="../customXml/item7.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endnotes" Target="endnotes.xml"/><Relationship Id="rId29" Type="http://schemas.openxmlformats.org/officeDocument/2006/relationships/image" Target="media/image8.png"/><Relationship Id="rId11" Type="http://schemas.openxmlformats.org/officeDocument/2006/relationships/styles" Target="styles.xml"/><Relationship Id="rId24" Type="http://schemas.openxmlformats.org/officeDocument/2006/relationships/hyperlink" Target="http://download.live.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3.png"/><Relationship Id="rId14" Type="http://schemas.openxmlformats.org/officeDocument/2006/relationships/webSettings" Target="webSettings.xml"/><Relationship Id="rId22" Type="http://schemas.openxmlformats.org/officeDocument/2006/relationships/hyperlink" Target="http://msdn.microsoft.com/en-us/vstudio/dd582936.asp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go.microsoft.com/fwlink/?LinkID=169435" TargetMode="External"/><Relationship Id="rId77" Type="http://schemas.openxmlformats.org/officeDocument/2006/relationships/hyperlink" Target="http://www.iis.net/extensions/WebDeploymentTool" TargetMode="External"/><Relationship Id="rId8" Type="http://schemas.openxmlformats.org/officeDocument/2006/relationships/customXml" Target="../customXml/item8.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customXml" Target="../customXml/item3.xml"/><Relationship Id="rId12" Type="http://schemas.microsoft.com/office/2007/relationships/stylesWithEffects" Target="stylesWithEffects.xml"/><Relationship Id="rId17" Type="http://schemas.openxmlformats.org/officeDocument/2006/relationships/image" Target="media/image1.png"/><Relationship Id="rId25" Type="http://schemas.openxmlformats.org/officeDocument/2006/relationships/hyperlink" Target="http://go.microsoft.com/fwlink/?LinkID=169435"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www.microsoft.com/express/Databa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numbering" Target="numbering.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gestreift\AppData\Roaming\Microsoft\Templates\ppCont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0D56B9DA-0B66-4850-AE8D-EFEEC419F79B}"/>
      </w:docPartPr>
      <w:docPartBody>
        <w:p w:rsidR="003E05B5" w:rsidRDefault="003E05B5">
          <w:r w:rsidRPr="00561FBE">
            <w:rPr>
              <w:rStyle w:val="PlaceholderText"/>
            </w:rPr>
            <w:t>Click here to enter text.</w:t>
          </w:r>
        </w:p>
      </w:docPartBody>
    </w:docPart>
    <w:docPart>
      <w:docPartPr>
        <w:name w:val="E092B8DD1B2144D8A7B8E2710C50D92B"/>
        <w:category>
          <w:name w:val="General"/>
          <w:gallery w:val="placeholder"/>
        </w:category>
        <w:types>
          <w:type w:val="bbPlcHdr"/>
        </w:types>
        <w:behaviors>
          <w:behavior w:val="content"/>
        </w:behaviors>
        <w:guid w:val="{3FF478EE-EF1B-4A48-9B5A-226D9EDC269F}"/>
      </w:docPartPr>
      <w:docPartBody>
        <w:p w:rsidR="009A6992" w:rsidRDefault="00E53070" w:rsidP="00E53070">
          <w:pPr>
            <w:pStyle w:val="E092B8DD1B2144D8A7B8E2710C50D92B"/>
          </w:pPr>
          <w:r w:rsidRPr="00561FBE">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9C7BD8F0-7D88-447D-9C58-0791B68111B4}"/>
      </w:docPartPr>
      <w:docPartBody>
        <w:p w:rsidR="007344C0" w:rsidRDefault="007344C0">
          <w:r w:rsidRPr="00C7475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2B0A86"/>
    <w:rsid w:val="00002745"/>
    <w:rsid w:val="00027CB1"/>
    <w:rsid w:val="000549CB"/>
    <w:rsid w:val="00054EA1"/>
    <w:rsid w:val="00064BCD"/>
    <w:rsid w:val="00076D52"/>
    <w:rsid w:val="000B06BF"/>
    <w:rsid w:val="000B7EEE"/>
    <w:rsid w:val="000C13CF"/>
    <w:rsid w:val="000E08C7"/>
    <w:rsid w:val="00103007"/>
    <w:rsid w:val="001046AC"/>
    <w:rsid w:val="00133D51"/>
    <w:rsid w:val="001B1FBC"/>
    <w:rsid w:val="001B55E5"/>
    <w:rsid w:val="001F39E2"/>
    <w:rsid w:val="00207D1B"/>
    <w:rsid w:val="00232204"/>
    <w:rsid w:val="00236AE0"/>
    <w:rsid w:val="0024188D"/>
    <w:rsid w:val="00272933"/>
    <w:rsid w:val="002B0A86"/>
    <w:rsid w:val="002E3B2C"/>
    <w:rsid w:val="002F26F6"/>
    <w:rsid w:val="0031068A"/>
    <w:rsid w:val="003238A4"/>
    <w:rsid w:val="00326915"/>
    <w:rsid w:val="00351526"/>
    <w:rsid w:val="0036182B"/>
    <w:rsid w:val="00395E6C"/>
    <w:rsid w:val="003B693A"/>
    <w:rsid w:val="003D2A54"/>
    <w:rsid w:val="003E05B5"/>
    <w:rsid w:val="003F5EAC"/>
    <w:rsid w:val="00451EBA"/>
    <w:rsid w:val="00470C4A"/>
    <w:rsid w:val="00497C0A"/>
    <w:rsid w:val="004A43F6"/>
    <w:rsid w:val="004A6EB5"/>
    <w:rsid w:val="004B738A"/>
    <w:rsid w:val="00521F19"/>
    <w:rsid w:val="00523348"/>
    <w:rsid w:val="005247DF"/>
    <w:rsid w:val="005743E5"/>
    <w:rsid w:val="005A5FDE"/>
    <w:rsid w:val="005A7768"/>
    <w:rsid w:val="005D5A71"/>
    <w:rsid w:val="005E662F"/>
    <w:rsid w:val="005F173D"/>
    <w:rsid w:val="006059AF"/>
    <w:rsid w:val="006164D8"/>
    <w:rsid w:val="00632C7C"/>
    <w:rsid w:val="00635664"/>
    <w:rsid w:val="006361AD"/>
    <w:rsid w:val="006468F3"/>
    <w:rsid w:val="006E0451"/>
    <w:rsid w:val="006F6A2C"/>
    <w:rsid w:val="007344C0"/>
    <w:rsid w:val="007405B6"/>
    <w:rsid w:val="00746A9A"/>
    <w:rsid w:val="00747827"/>
    <w:rsid w:val="007537CF"/>
    <w:rsid w:val="0076430F"/>
    <w:rsid w:val="00780162"/>
    <w:rsid w:val="007935FB"/>
    <w:rsid w:val="007A37A5"/>
    <w:rsid w:val="007B1F16"/>
    <w:rsid w:val="007B4340"/>
    <w:rsid w:val="007C7249"/>
    <w:rsid w:val="007C7831"/>
    <w:rsid w:val="007E7F34"/>
    <w:rsid w:val="00814745"/>
    <w:rsid w:val="00821081"/>
    <w:rsid w:val="008216B1"/>
    <w:rsid w:val="00854A0B"/>
    <w:rsid w:val="0089351D"/>
    <w:rsid w:val="00895C84"/>
    <w:rsid w:val="00895E88"/>
    <w:rsid w:val="008A3325"/>
    <w:rsid w:val="008A372A"/>
    <w:rsid w:val="008C1A08"/>
    <w:rsid w:val="008D7047"/>
    <w:rsid w:val="00901904"/>
    <w:rsid w:val="00917A6B"/>
    <w:rsid w:val="00920BDE"/>
    <w:rsid w:val="009316CD"/>
    <w:rsid w:val="00936536"/>
    <w:rsid w:val="00941A51"/>
    <w:rsid w:val="00947738"/>
    <w:rsid w:val="00947BBB"/>
    <w:rsid w:val="00957133"/>
    <w:rsid w:val="0096435D"/>
    <w:rsid w:val="009A6992"/>
    <w:rsid w:val="009B363D"/>
    <w:rsid w:val="009D37CB"/>
    <w:rsid w:val="009E1957"/>
    <w:rsid w:val="00A16C87"/>
    <w:rsid w:val="00A23CA5"/>
    <w:rsid w:val="00A345DE"/>
    <w:rsid w:val="00A4009B"/>
    <w:rsid w:val="00A46874"/>
    <w:rsid w:val="00A82C4F"/>
    <w:rsid w:val="00AA1F24"/>
    <w:rsid w:val="00AB0897"/>
    <w:rsid w:val="00AC1861"/>
    <w:rsid w:val="00AD292F"/>
    <w:rsid w:val="00AE45C7"/>
    <w:rsid w:val="00B01286"/>
    <w:rsid w:val="00B12F50"/>
    <w:rsid w:val="00B2799F"/>
    <w:rsid w:val="00B369B6"/>
    <w:rsid w:val="00B44B42"/>
    <w:rsid w:val="00BB63F9"/>
    <w:rsid w:val="00BC350A"/>
    <w:rsid w:val="00BD10EF"/>
    <w:rsid w:val="00C02B3F"/>
    <w:rsid w:val="00CA12DD"/>
    <w:rsid w:val="00CF62AA"/>
    <w:rsid w:val="00CF6782"/>
    <w:rsid w:val="00D03CC5"/>
    <w:rsid w:val="00D244E0"/>
    <w:rsid w:val="00D50BE3"/>
    <w:rsid w:val="00D75C6D"/>
    <w:rsid w:val="00DB13FD"/>
    <w:rsid w:val="00DE2BC2"/>
    <w:rsid w:val="00DF341B"/>
    <w:rsid w:val="00E0043F"/>
    <w:rsid w:val="00E053F8"/>
    <w:rsid w:val="00E35CD3"/>
    <w:rsid w:val="00E36E9C"/>
    <w:rsid w:val="00E53070"/>
    <w:rsid w:val="00E70EB3"/>
    <w:rsid w:val="00E93AD1"/>
    <w:rsid w:val="00EA42BE"/>
    <w:rsid w:val="00ED08C9"/>
    <w:rsid w:val="00ED22DE"/>
    <w:rsid w:val="00EE27E4"/>
    <w:rsid w:val="00F105E8"/>
    <w:rsid w:val="00F10C18"/>
    <w:rsid w:val="00F357DB"/>
    <w:rsid w:val="00F36EF4"/>
    <w:rsid w:val="00F4043A"/>
    <w:rsid w:val="00F4553C"/>
    <w:rsid w:val="00F46EBD"/>
    <w:rsid w:val="00F64DE9"/>
    <w:rsid w:val="00F716A1"/>
    <w:rsid w:val="00F747E0"/>
    <w:rsid w:val="00F9245C"/>
    <w:rsid w:val="00FB34CB"/>
    <w:rsid w:val="00FC0DA3"/>
    <w:rsid w:val="00FD1F23"/>
    <w:rsid w:val="00FD255B"/>
    <w:rsid w:val="00FD46F0"/>
    <w:rsid w:val="00FD4C17"/>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7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44C0"/>
    <w:rPr>
      <w:color w:val="808080"/>
    </w:rPr>
  </w:style>
  <w:style w:type="paragraph" w:customStyle="1" w:styleId="4A73EAA625C84B22BAACE2C0F4A12FDE">
    <w:name w:val="4A73EAA625C84B22BAACE2C0F4A12FDE"/>
    <w:rsid w:val="002B0A86"/>
  </w:style>
  <w:style w:type="paragraph" w:customStyle="1" w:styleId="E7C25C7E9EB9458DB0EBECECB0C23900">
    <w:name w:val="E7C25C7E9EB9458DB0EBECECB0C23900"/>
    <w:rsid w:val="002B0A86"/>
  </w:style>
  <w:style w:type="paragraph" w:customStyle="1" w:styleId="D9883BDE07A4487995C66EC0E0163722">
    <w:name w:val="D9883BDE07A4487995C66EC0E0163722"/>
    <w:rsid w:val="00D50BE3"/>
  </w:style>
  <w:style w:type="paragraph" w:customStyle="1" w:styleId="FADB18F00F404BD690485872BC520C1C">
    <w:name w:val="FADB18F00F404BD690485872BC520C1C"/>
    <w:rsid w:val="00D50BE3"/>
  </w:style>
  <w:style w:type="paragraph" w:customStyle="1" w:styleId="7A686098A7564D7090718D2ECDA4C577">
    <w:name w:val="7A686098A7564D7090718D2ECDA4C577"/>
    <w:rsid w:val="005247DF"/>
  </w:style>
  <w:style w:type="paragraph" w:customStyle="1" w:styleId="D14FDF59B6BE4992A9DCCF042E0581DD">
    <w:name w:val="D14FDF59B6BE4992A9DCCF042E0581DD"/>
    <w:rsid w:val="005247DF"/>
  </w:style>
  <w:style w:type="paragraph" w:customStyle="1" w:styleId="B47F35FC8D0F4457A168B8BF3F08771D">
    <w:name w:val="B47F35FC8D0F4457A168B8BF3F08771D"/>
    <w:rsid w:val="001046AC"/>
  </w:style>
  <w:style w:type="paragraph" w:customStyle="1" w:styleId="64C073B5FEA6416592ED2A9F65416E3A">
    <w:name w:val="64C073B5FEA6416592ED2A9F65416E3A"/>
    <w:rsid w:val="001046AC"/>
  </w:style>
  <w:style w:type="paragraph" w:customStyle="1" w:styleId="C96EE2B0EBCE4F548D3D9FAE6008C39F">
    <w:name w:val="C96EE2B0EBCE4F548D3D9FAE6008C39F"/>
    <w:rsid w:val="001046AC"/>
  </w:style>
  <w:style w:type="paragraph" w:customStyle="1" w:styleId="2E1733D9645444E7ADF0534A2BCBACB3">
    <w:name w:val="2E1733D9645444E7ADF0534A2BCBACB3"/>
    <w:rsid w:val="001046AC"/>
  </w:style>
  <w:style w:type="paragraph" w:customStyle="1" w:styleId="75CF56FB7A11482E9121EA4D94B1B00A">
    <w:name w:val="75CF56FB7A11482E9121EA4D94B1B00A"/>
    <w:rsid w:val="00395E6C"/>
  </w:style>
  <w:style w:type="paragraph" w:customStyle="1" w:styleId="CECE60CB10504829942E8E4F106BD227">
    <w:name w:val="CECE60CB10504829942E8E4F106BD227"/>
    <w:rsid w:val="00395E6C"/>
  </w:style>
  <w:style w:type="paragraph" w:customStyle="1" w:styleId="20D0FD2ECD0B4656A249B0F94CA0E377">
    <w:name w:val="20D0FD2ECD0B4656A249B0F94CA0E377"/>
    <w:rsid w:val="00395E6C"/>
  </w:style>
  <w:style w:type="paragraph" w:customStyle="1" w:styleId="94313F1C4CF1429584D1790ECDE31EA1">
    <w:name w:val="94313F1C4CF1429584D1790ECDE31EA1"/>
    <w:rsid w:val="00027CB1"/>
  </w:style>
  <w:style w:type="paragraph" w:customStyle="1" w:styleId="5F5AC53C7DB844AABA5BEBFAECCFF025">
    <w:name w:val="5F5AC53C7DB844AABA5BEBFAECCFF025"/>
    <w:rsid w:val="00027CB1"/>
  </w:style>
  <w:style w:type="paragraph" w:customStyle="1" w:styleId="AFB8B00A2ABF418AB4AA62BB640B9162">
    <w:name w:val="AFB8B00A2ABF418AB4AA62BB640B9162"/>
    <w:rsid w:val="00027CB1"/>
  </w:style>
  <w:style w:type="paragraph" w:customStyle="1" w:styleId="99A637EFF8CA4210AC9D601CF942B9F5">
    <w:name w:val="99A637EFF8CA4210AC9D601CF942B9F5"/>
    <w:rsid w:val="000E08C7"/>
  </w:style>
  <w:style w:type="paragraph" w:customStyle="1" w:styleId="524D1CCE9C304AD4B8626202762608E3">
    <w:name w:val="524D1CCE9C304AD4B8626202762608E3"/>
    <w:rsid w:val="000E08C7"/>
  </w:style>
  <w:style w:type="paragraph" w:customStyle="1" w:styleId="5D5319333BF54FF9836C0741FB742F10">
    <w:name w:val="5D5319333BF54FF9836C0741FB742F10"/>
    <w:rsid w:val="000E08C7"/>
  </w:style>
  <w:style w:type="paragraph" w:customStyle="1" w:styleId="4431279238AE4C75B5F4E3928EA26A8E">
    <w:name w:val="4431279238AE4C75B5F4E3928EA26A8E"/>
    <w:rsid w:val="007405B6"/>
  </w:style>
  <w:style w:type="paragraph" w:customStyle="1" w:styleId="C429F2137BA842658570684196770854">
    <w:name w:val="C429F2137BA842658570684196770854"/>
    <w:rsid w:val="007405B6"/>
  </w:style>
  <w:style w:type="paragraph" w:customStyle="1" w:styleId="A2A0F6EC4D474129859FBFE3DF92AFAC">
    <w:name w:val="A2A0F6EC4D474129859FBFE3DF92AFAC"/>
    <w:rsid w:val="00E93AD1"/>
  </w:style>
  <w:style w:type="paragraph" w:customStyle="1" w:styleId="F149B474BEAE49C5A58952C7B560167D">
    <w:name w:val="F149B474BEAE49C5A58952C7B560167D"/>
    <w:rsid w:val="00E70EB3"/>
  </w:style>
  <w:style w:type="paragraph" w:customStyle="1" w:styleId="E5DBD75EBC204062A4B3692A7D98ADD2">
    <w:name w:val="E5DBD75EBC204062A4B3692A7D98ADD2"/>
    <w:rsid w:val="003E05B5"/>
  </w:style>
  <w:style w:type="paragraph" w:customStyle="1" w:styleId="BDC8EF99DD0E4D149745E41B5C4C94A6">
    <w:name w:val="BDC8EF99DD0E4D149745E41B5C4C94A6"/>
    <w:rsid w:val="003E05B5"/>
  </w:style>
  <w:style w:type="paragraph" w:customStyle="1" w:styleId="1B3C413D993A44AFAD4EB339A5AD9894">
    <w:name w:val="1B3C413D993A44AFAD4EB339A5AD9894"/>
    <w:rsid w:val="003E05B5"/>
  </w:style>
  <w:style w:type="paragraph" w:customStyle="1" w:styleId="4447230A16A349D6AC816600CB14AA7E">
    <w:name w:val="4447230A16A349D6AC816600CB14AA7E"/>
    <w:rsid w:val="003E05B5"/>
  </w:style>
  <w:style w:type="paragraph" w:customStyle="1" w:styleId="F390F7B3AF9D41B8AC031405FB8F9729">
    <w:name w:val="F390F7B3AF9D41B8AC031405FB8F9729"/>
    <w:rsid w:val="003E05B5"/>
  </w:style>
  <w:style w:type="paragraph" w:customStyle="1" w:styleId="F6BAB4F60EC74929AEE19AF56D37A508">
    <w:name w:val="F6BAB4F60EC74929AEE19AF56D37A508"/>
    <w:rsid w:val="003E05B5"/>
  </w:style>
  <w:style w:type="paragraph" w:customStyle="1" w:styleId="AF5034AC3C9E49DF8AB5460D04BC6F76">
    <w:name w:val="AF5034AC3C9E49DF8AB5460D04BC6F76"/>
    <w:rsid w:val="003E05B5"/>
  </w:style>
  <w:style w:type="paragraph" w:customStyle="1" w:styleId="DF5171F719454A49B02E80EB9A31C238">
    <w:name w:val="DF5171F719454A49B02E80EB9A31C238"/>
    <w:rsid w:val="003E05B5"/>
  </w:style>
  <w:style w:type="paragraph" w:customStyle="1" w:styleId="1BEAA3F11497449E9D9629E16CA8B91B">
    <w:name w:val="1BEAA3F11497449E9D9629E16CA8B91B"/>
    <w:rsid w:val="003E05B5"/>
  </w:style>
  <w:style w:type="paragraph" w:customStyle="1" w:styleId="1DEEEA5A26C541CB95F3CB31C0EBBB23">
    <w:name w:val="1DEEEA5A26C541CB95F3CB31C0EBBB23"/>
    <w:rsid w:val="003E05B5"/>
  </w:style>
  <w:style w:type="paragraph" w:customStyle="1" w:styleId="4485F58498E64E51B850B21404B5A697">
    <w:name w:val="4485F58498E64E51B850B21404B5A697"/>
    <w:rsid w:val="003E05B5"/>
  </w:style>
  <w:style w:type="paragraph" w:customStyle="1" w:styleId="6E7FCB9F066E445480C2005871B6A856">
    <w:name w:val="6E7FCB9F066E445480C2005871B6A856"/>
    <w:rsid w:val="003E05B5"/>
  </w:style>
  <w:style w:type="paragraph" w:customStyle="1" w:styleId="49879F056FCB426682E825DF71D598D4">
    <w:name w:val="49879F056FCB426682E825DF71D598D4"/>
    <w:rsid w:val="003E05B5"/>
  </w:style>
  <w:style w:type="paragraph" w:customStyle="1" w:styleId="18F4149119D4471A91A478ECC9F41D64">
    <w:name w:val="18F4149119D4471A91A478ECC9F41D64"/>
    <w:rsid w:val="003E05B5"/>
  </w:style>
  <w:style w:type="paragraph" w:customStyle="1" w:styleId="6CE344A06F0B4B2AA8D2EBBD4EBE1691">
    <w:name w:val="6CE344A06F0B4B2AA8D2EBBD4EBE1691"/>
    <w:rsid w:val="003E05B5"/>
  </w:style>
  <w:style w:type="paragraph" w:customStyle="1" w:styleId="F9E48C47574941F78137747AA0F9FC33">
    <w:name w:val="F9E48C47574941F78137747AA0F9FC33"/>
    <w:rsid w:val="001F39E2"/>
  </w:style>
  <w:style w:type="paragraph" w:customStyle="1" w:styleId="A1865428D40D45EC83BC0BFC81AAFB84">
    <w:name w:val="A1865428D40D45EC83BC0BFC81AAFB84"/>
    <w:rsid w:val="001F39E2"/>
  </w:style>
  <w:style w:type="paragraph" w:customStyle="1" w:styleId="AD0B425A89924142924BD742B6B9B730">
    <w:name w:val="AD0B425A89924142924BD742B6B9B730"/>
    <w:rsid w:val="001F39E2"/>
  </w:style>
  <w:style w:type="paragraph" w:customStyle="1" w:styleId="0897D3E5E0CF4EDCB52071FC00D6E009">
    <w:name w:val="0897D3E5E0CF4EDCB52071FC00D6E009"/>
    <w:rsid w:val="00076D52"/>
  </w:style>
  <w:style w:type="paragraph" w:customStyle="1" w:styleId="43CDF20BE3EC4A35832EFBE2F7453B2A">
    <w:name w:val="43CDF20BE3EC4A35832EFBE2F7453B2A"/>
    <w:rsid w:val="006E0451"/>
  </w:style>
  <w:style w:type="paragraph" w:customStyle="1" w:styleId="7267F36AE0C946869C3C5AD2AB4E3ABD">
    <w:name w:val="7267F36AE0C946869C3C5AD2AB4E3ABD"/>
    <w:rsid w:val="006E0451"/>
  </w:style>
  <w:style w:type="paragraph" w:customStyle="1" w:styleId="7DA497939D2D46798B4AFC3FCEC29144">
    <w:name w:val="7DA497939D2D46798B4AFC3FCEC29144"/>
    <w:rsid w:val="00523348"/>
  </w:style>
  <w:style w:type="paragraph" w:customStyle="1" w:styleId="CAC49EAFD0AC4EFEBD928686D34A817E">
    <w:name w:val="CAC49EAFD0AC4EFEBD928686D34A817E"/>
    <w:rsid w:val="00CA12DD"/>
  </w:style>
  <w:style w:type="paragraph" w:customStyle="1" w:styleId="9274FB36134E44D2AF0BAB989C96455E">
    <w:name w:val="9274FB36134E44D2AF0BAB989C96455E"/>
    <w:rsid w:val="004A43F6"/>
  </w:style>
  <w:style w:type="paragraph" w:customStyle="1" w:styleId="E092B8DD1B2144D8A7B8E2710C50D92B">
    <w:name w:val="E092B8DD1B2144D8A7B8E2710C50D92B"/>
    <w:rsid w:val="00E530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1 6 " ? > < t o c   x m l n s : x s i = " h t t p : / / w w w . w 3 . o r g / 2 0 0 1 / X M L S c h e m a - i n s t a n c e "   x m l n s : x s d = " h t t p : / / w w w . w 3 . o r g / 2 0 0 1 / X M L S c h e m a " >  
     < t o p i c   i d = " 5 f b 7 4 5 d 0 - 7 5 3 c - 4 d 5 c - 9 e d 9 - 0 0 3 1 1 e 8 7 4 b 3 1 "   t i t l e = " O v e r v i e w "   s t y l e = " T o p i c " / >  
     < t o p i c   i d = " d 7 9 9 e 3 0 d - 6 0 8 0 - 4 5 1 e - 9 e 8 9 - c a 9 e 3 6 0 c 3 f 4 a "   t i t l e = " S e t u p "   s t y l e = " T o p i c " / >  
     < t o p i c   i d = " 4 9 3 f d 6 c 4 - 9 a d 7 - 4 e 5 9 - 9 b f d - 1 4 2 2 0 5 4 e 9 3 0 b "   t i t l e = " E x e r c i s e   1 :   S u b m i t   A p p l i c a t i o n   S e r v i c e "   s t y l e = " T o p i c " >  
         < t o p i c   i d = " 5 7 b 1 9 f 8 c - 2 7 2 1 - 4 e 7 3 - 8 4 7 7 - 1 6 9 8 6 5 0 8 f 4 c 8 "   t i t l e = " E x e r c i s e   1 :   V e r i f i c a t i o n "   s t y l e = " T o p i c " / >  
     < / t o p i c >  
     < t o p i c   i d = " 0 f 6 a d 7 7 1 - 1 0 5 5 - 4 b 0 f - a d 2 6 - 2 5 c 4 6 3 4 d 7 8 d 6 "   t i t l e = " E x e r c i s e   2 :   E m a i l   N o t i f i c a t i o n "   s t y l e = " T o p i c " >  
         < t o p i c   i d = " c 2 1 0 4 8 b b - 4 d 7 5 - 4 2 c 9 - 9 1 f 8 - d 4 5 a 5 5 d d 2 2 b d "   t i t l e = " E x e r c i s e   2 :   V e r i f i c a t i o n "   s t y l e = " T o p i c " / >  
     < / t o p i c >  
     < t o p i c   i d = " 4 3 c e 5 4 7 a - c 8 c 8 - 4 4 3 e - b 8 9 b - a 6 4 9 8 7 d 3 9 4 9 4 "   t i t l e = " E x e r c i s e   3 :   A p p l i c a n t   S c r e e n i n g "   s t y l e = " T o p i c " >  
         < t o p i c   i d = " 2 3 0 7 a e 3 5 - 3 1 b 8 - 4 0 5 3 - b e 5 7 - 1 f c 9 3 6 6 6 1 4 7 b "   t i t l e = " E x e r c i s e   3 :   V e r i f i c a t i o n "   s t y l e = " T o p i c " / >  
     < / t o p i c >  
     < t o p i c   i d = " a a e 9 3 5 0 4 - e 4 e 5 - 4 1 d 3 - a 3 e a - 7 2 1 7 d 9 9 0 0 4 a 3 "   t i t l e = " E x e r c i s e   4 :   D e p l o y   t h e   S o l u t i o n "   s t y l e = " T o p i c " >  
         < t o p i c   i d = " 8 3 f 5 d b 2 9 - b a b b - 4 e 1 4 - a 1 b 6 - c d d a 1 1 7 4 b c 2 8 "   t i t l e = " E x e r c i s e   4 :   V e r i f i c a t i o n "   s t y l e = " T o p i c " / >  
     < / t o p i c >  
     < t o p i c   i d = " 5 d a 0 f d 1 7 - d c 6 4 - 4 1 0 f - a 8 2 6 - 1 f 2 3 5 f 4 c 3 3 a 3 "   t i t l e = " E x e r c i s e   5 :   T r o u b l e s h o o t i n g "   s t y l e = " T o p i c " / >  
     < t o p i c   i d = " 5 3 8 7 9 0 a a - b a d d - 4 9 4 f - 8 f 4 9 - 6 9 3 b e 0 a 8 2 0 0 3 "   t i t l e = " S u m m a r y "   s t y l e = " T o p i c " / >  
 < / t o c > 
</file>

<file path=customXml/item2.xml><?xml version="1.0" encoding="utf-8"?>
<ct:contentTypeSchema xmlns:ct="http://schemas.microsoft.com/office/2006/metadata/contentType" xmlns:ma="http://schemas.microsoft.com/office/2006/metadata/properties/metaAttributes" ct:_="" ma:_="" ma:contentTypeName="Document" ma:contentTypeID="0x01010026676EE6B8549C45B946D8D2AA8F77F8" ma:contentTypeVersion="0" ma:contentTypeDescription="Create a new document." ma:contentTypeScope="" ma:versionID="b64d1d00b5900abc74af594119ae24b8">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1 6 " ? > < D o c S e t t i n g s   x m l n s : x s i = " h t t p : / / w w w . w 3 . o r g / 2 0 0 1 / X M L S c h e m a - i n s t a n c e "   x m l n s : x s d = " h t t p : / / w w w . w 3 . o r g / 2 0 0 1 / X M L S c h e m a " >  
     < R e v i e w > t r u e < / R e v i e w >  
     < R e v i e w M o d e > A l l < / R e v i e w M o d e >  
     < S u p r e s s i o n s >  
         < I g n o r e   I d = " F I 0 6 "   L i n e = " 1 " / >  
         < I g n o r e   I d = " F I 0 7 "   L i n e = " 1 " / >  
         < I g n o r e   I d = " F I 0 1 "   L i n e = " 2 " / >  
         < I g n o r e   I d = " F I 0 2 "   L i n e = " 3 " / >  
         < I g n o r e   I d = " F I 0 4 "   L i n e = " 3 " / >  
         < I g n o r e   I d = " F I 0 6 "   L i n e = " 2 7 " / >  
         < I g n o r e   I d = " F I 0 1 "   L i n e = " 6 9 " / >  
         < I g n o r e   I d = " F I 0 3 "   L i n e = " 6 9 " / >  
         < I g n o r e   I d = " F I 0 4 "   L i n e = " 6 9 " / >  
         < I g n o r e   I d = " N T 0 2 "   L i n e = " 7 7 " / >  
         < I g n o r e   I d = " L K 0 1 "   L i n e = " 1 0 9 " / >  
         < I g n o r e   I d = " L K 0 1 "   L i n e = " 1 1 0 " / >  
         < I g n o r e   I d = " N T 0 2 "   L i n e = " 1 2 7 " / >  
         < I g n o r e   I d = " L K 0 1 "   L i n e = " 0 " / >  
         < I g n o r e   I d = " N T 0 2 "   L i n e = " 0 " / >  
         < I g n o r e   I d = " F I 0 7 "   L i n e = " 6 1 6 " / >  
         < I g n o r e   I d = " T K 0 3 "   L i n e = " 6 3 7 " / >  
         < I g n o r e   I d = " T K 0 2 "   L i n e = " 9 5 5 " / >  
         < I g n o r e   I d = " T K 0 3 "   L i n e = " 9 8 1 " / >  
     < / S u p r e s s i o n s >  
 < / D o c S e t t i n g 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1 6 " ? > < t o c   x m l n s : x s i = " h t t p : / / w w w . w 3 . o r g / 2 0 0 1 / X M L S c h e m a - i n s t a n c e "   x m l n s : x s d = " h t t p : / / w w w . w 3 . o r g / 2 0 0 1 / X M L S c h e m a " >  
     < t o p i c   i d = " 5 f b 7 4 5 d 0 - 7 5 3 c - 4 d 5 c - 9 e d 9 - 0 0 3 1 1 e 8 7 4 b 3 1 "   t i t l e = " O v e r v i e w "   s t y l e = " T o p i c " / >  
     < t o p i c   i d = " d 7 9 9 e 3 0 d - 6 0 8 0 - 4 5 1 e - 9 e 8 9 - c a 9 e 3 6 0 c 3 f 4 a "   t i t l e = " S e t u p "   s t y l e = " T o p i c " / >  
     < t o p i c   i d = " 4 9 3 f d 6 c 4 - 9 a d 7 - 4 e 5 9 - 9 b f d - 1 4 2 2 0 5 4 e 9 3 0 b "   t i t l e = " E x e r c i s e   1 :   S u b m i t   A p p l i c a t i o n   S e r v i c e "   s t y l e = " T o p i c " >  
         < t o p i c   i d = " 5 7 b 1 9 f 8 c - 2 7 2 1 - 4 e 7 3 - 8 4 7 7 - 1 6 9 8 6 5 0 8 f 4 c 8 "   t i t l e = " E x e r c i s e   1 :   V e r i f i c a t i o n "   s t y l e = " T o p i c " / >  
     < / t o p i c >  
     < t o p i c   i d = " 0 f 6 a d 7 7 1 - 1 0 5 5 - 4 b 0 f - a d 2 6 - 2 5 c 4 6 3 4 d 7 8 d 6 "   t i t l e = " E x e r c i s e   2 :   E m a i l   N o t i f i c a t i o n "   s t y l e = " T o p i c " >  
         < t o p i c   i d = " c 2 1 0 4 8 b b - 4 d 7 5 - 4 2 c 9 - 9 1 f 8 - d 4 5 a 5 5 d d 2 2 b d "   t i t l e = " E x e r c i s e   2 :   V e r i f i c a t i o n "   s t y l e = " T o p i c " / >  
     < / t o p i c >  
     < t o p i c   i d = " 4 3 c e 5 4 7 a - c 8 c 8 - 4 4 3 e - b 8 9 b - a 6 4 9 8 7 d 3 9 4 9 4 "   t i t l e = " E x e r c i s e   3 :   A p p l i c a n t   S c r e e n i n g "   s t y l e = " T o p i c " >  
         < t o p i c   i d = " 2 3 0 7 a e 3 5 - 3 1 b 8 - 4 0 5 3 - b e 5 7 - 1 f c 9 3 6 6 6 1 4 7 b "   t i t l e = " E x e r c i s e   3 :   V e r i f i c a t i o n "   s t y l e = " T o p i c " / >  
     < / t o p i c >  
     < t o p i c   i d = " a a e 9 3 5 0 4 - e 4 e 5 - 4 1 d 3 - a 3 e a - 7 2 1 7 d 9 9 0 0 4 a 3 "   t i t l e = " E x e r c i s e   4 :   D e p l o y   t h e   S o l u t i o n "   s t y l e = " T o p i c " >  
         < t o p i c   i d = " 8 3 f 5 d b 2 9 - b a b b - 4 e 1 4 - a 1 b 6 - c d d a 1 1 7 4 b c 2 8 "   t i t l e = " E x e r c i s e   4 :   V e r i f i c a t i o n "   s t y l e = " T o p i c " / >  
     < / t o p i c >  
     < t o p i c   i d = " 5 d a 0 f d 1 7 - d c 6 4 - 4 1 0 f - a 8 2 6 - 1 f 2 3 5 f 4 c 3 3 a 3 "   t i t l e = " E x e r c i s e   5 :   T r o u b l e s h o o t i n g "   s t y l e = " T o p i c " / >  
     < t o p i c   i d = " 5 3 8 7 9 0 a a - b a d d - 4 9 4 f - 8 f 4 9 - 6 9 3 b e 0 a 8 2 0 0 3 "   t i t l e = " S u m m a r y "   s t y l e = " T o p i c " / >  
 < / t o c > 
</file>

<file path=customXml/item7.xml><?xml version="1.0" encoding="utf-8"?>
<outs:outSpaceData xmlns:outs="http://schemas.microsoft.com/office/2009/outspace/metadata">
  <outs:relatedDates>
    <outs:relatedDate>
      <outs:type>3</outs:type>
      <outs:displayName>Last Modified</outs:displayName>
      <outs:dateTime>2009-10-03T00:29:00Z</outs:dateTime>
      <outs:isPinned>true</outs:isPinned>
    </outs:relatedDate>
    <outs:relatedDate>
      <outs:type>2</outs:type>
      <outs:displayName>Created</outs:displayName>
      <outs:dateTime>2009-09-18T22:11:00Z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relatedPerson>
          <outs:displayName>Ron Jacobs</outs:displayName>
          <outs:accountName/>
        </outs:relatedPerson>
      </outs:people>
      <outs:source>0</outs:source>
      <outs:isPinned>true</outs:isPinned>
    </outs:relatedPeopleItem>
    <outs:relatedPeopleItem>
      <outs:category>Last modified by</outs:category>
      <outs:people>
        <outs:relatedPerson>
          <outs:displayName>Ron Jacobs</outs:displayName>
          <outs:accountName/>
        </outs:relatedPerson>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DB294-CDB2-46F8-A7A3-AAD4162C7F3E}">
  <ds:schemaRefs>
    <ds:schemaRef ds:uri="http://www.w3.org/2001/XMLSchema"/>
  </ds:schemaRefs>
</ds:datastoreItem>
</file>

<file path=customXml/itemProps2.xml><?xml version="1.0" encoding="utf-8"?>
<ds:datastoreItem xmlns:ds="http://schemas.openxmlformats.org/officeDocument/2006/customXml" ds:itemID="{D7F173EC-C7A1-45AC-95C3-DDF0BF0AA0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BA5A7DB-10E1-44E7-A40C-E2FA8D19EA8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7383F55-2DD6-493A-B595-675C9199B1DB}">
  <ds:schemaRefs>
    <ds:schemaRef ds:uri="http://www.w3.org/2001/XMLSchema"/>
  </ds:schemaRefs>
</ds:datastoreItem>
</file>

<file path=customXml/itemProps5.xml><?xml version="1.0" encoding="utf-8"?>
<ds:datastoreItem xmlns:ds="http://schemas.openxmlformats.org/officeDocument/2006/customXml" ds:itemID="{01F74483-6ACE-4726-9006-E5E5E9FE0F54}">
  <ds:schemaRefs>
    <ds:schemaRef ds:uri="http://schemas.microsoft.com/sharepoint/v3/contenttype/forms"/>
  </ds:schemaRefs>
</ds:datastoreItem>
</file>

<file path=customXml/itemProps6.xml><?xml version="1.0" encoding="utf-8"?>
<ds:datastoreItem xmlns:ds="http://schemas.openxmlformats.org/officeDocument/2006/customXml" ds:itemID="{0B434379-FD11-44DF-965C-63358A96805A}">
  <ds:schemaRefs>
    <ds:schemaRef ds:uri="http://www.w3.org/2001/XMLSchema"/>
  </ds:schemaRefs>
</ds:datastoreItem>
</file>

<file path=customXml/itemProps7.xml><?xml version="1.0" encoding="utf-8"?>
<ds:datastoreItem xmlns:ds="http://schemas.openxmlformats.org/officeDocument/2006/customXml" ds:itemID="{423ED04D-4E61-4808-9076-EE849BC3A9FA}">
  <ds:schemaRefs>
    <ds:schemaRef ds:uri="http://schemas.microsoft.com/office/2009/outspace/metadata"/>
  </ds:schemaRefs>
</ds:datastoreItem>
</file>

<file path=customXml/itemProps8.xml><?xml version="1.0" encoding="utf-8"?>
<ds:datastoreItem xmlns:ds="http://schemas.openxmlformats.org/officeDocument/2006/customXml" ds:itemID="{94EC1CEE-B7FF-4DDA-927A-B5868BB17F13}">
  <ds:schemaRefs>
    <ds:schemaRef ds:uri="http://schemas.openxmlformats.org/officeDocument/2006/bibliography"/>
  </ds:schemaRefs>
</ds:datastoreItem>
</file>

<file path=customXml/itemProps9.xml><?xml version="1.0" encoding="utf-8"?>
<ds:datastoreItem xmlns:ds="http://schemas.openxmlformats.org/officeDocument/2006/customXml" ds:itemID="{110F740C-C72C-49D6-AC1F-46B4A704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2311</TotalTime>
  <Pages>1</Pages>
  <Words>9008</Words>
  <Characters>51350</Characters>
  <Application>Microsoft Office Word</Application>
  <DocSecurity>0</DocSecurity>
  <Lines>427</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Introduction to Workflow Services using .NET Framework 4</vt:lpstr>
      <vt:lpstr/>
    </vt:vector>
  </TitlesOfParts>
  <Company>Microsoft Corporation</Company>
  <LinksUpToDate>false</LinksUpToDate>
  <CharactersWithSpaces>60238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Workflow Services using .NET Framework 4</dc:title>
  <dc:creator>RoJacobs</dc:creator>
  <dc:description>This hands-on lab is intended to introduce developers to writing workflow services using .NET Framework 4. You will examine the different messaging activities of Windows Workflow, and learn how to configure them to create a distributed application. This lab is built around a specific HR business scenario where candidates submit their applications and are hired or rejected based on an evaluation process.
by RoJacobsrojacobs@microsoft.com
http://blogs.msdn.com/rjacobs
</dc:description>
  <cp:lastModifiedBy>Nahuel Beni</cp:lastModifiedBy>
  <cp:revision>208</cp:revision>
  <dcterms:created xsi:type="dcterms:W3CDTF">2010-03-05T20:46:00Z</dcterms:created>
  <dcterms:modified xsi:type="dcterms:W3CDTF">2011-02-15T20:37:00Z</dcterms:modified>
  <cp:version>1.1.0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0x01010026676EE6B8549C45B946D8D2AA8F77F8</vt:lpwstr>
  </property>
</Properties>
</file>